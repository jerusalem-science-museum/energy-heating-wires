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688" w:rsidRDefault="00921688" w:rsidP="00921688">
      <w:pPr>
        <w:pStyle w:val="A-ProductType"/>
        <w:wordWrap w:val="0"/>
        <w:rPr>
          <w:rFonts w:eastAsia="Arial Unicode MS"/>
        </w:rPr>
      </w:pPr>
    </w:p>
    <w:p w:rsidR="00921688" w:rsidRDefault="00921688" w:rsidP="00921688">
      <w:pPr>
        <w:pStyle w:val="A-ProductType"/>
        <w:rPr>
          <w:rFonts w:eastAsia="Arial Unicode MS"/>
        </w:rPr>
      </w:pPr>
    </w:p>
    <w:p w:rsidR="00921688" w:rsidRPr="00CC4AD9" w:rsidRDefault="00921688" w:rsidP="00921688">
      <w:pPr>
        <w:pStyle w:val="A-ProductType"/>
        <w:rPr>
          <w:rFonts w:eastAsia="Arial Unicode MS"/>
          <w:sz w:val="40"/>
        </w:rPr>
      </w:pPr>
    </w:p>
    <w:p w:rsidR="00921688" w:rsidRPr="00CC4AD9" w:rsidRDefault="00921688" w:rsidP="00921688">
      <w:pPr>
        <w:pStyle w:val="A-ProductType"/>
        <w:rPr>
          <w:rFonts w:eastAsia="Arial Unicode MS"/>
          <w:sz w:val="40"/>
        </w:rPr>
      </w:pPr>
    </w:p>
    <w:p w:rsidR="00921688" w:rsidRPr="00CC4AD9" w:rsidRDefault="00921688" w:rsidP="00921688">
      <w:pPr>
        <w:pStyle w:val="A-ProductType"/>
        <w:rPr>
          <w:rFonts w:eastAsia="Arial Unicode MS"/>
          <w:sz w:val="40"/>
        </w:rPr>
      </w:pPr>
    </w:p>
    <w:p w:rsidR="00921688" w:rsidRPr="00CC4AD9" w:rsidRDefault="002B6914" w:rsidP="00921688">
      <w:pPr>
        <w:pStyle w:val="A-ProductType"/>
        <w:rPr>
          <w:rFonts w:eastAsia="Arial Unicode MS"/>
          <w:sz w:val="40"/>
        </w:rPr>
      </w:pPr>
      <w:bookmarkStart w:id="0" w:name="_GoBack"/>
      <w:r w:rsidRPr="002B6914">
        <w:rPr>
          <w:rFonts w:eastAsia="Arial Unicode MS"/>
          <w:noProof/>
          <w:sz w:val="40"/>
        </w:rPr>
        <w:drawing>
          <wp:inline distT="0" distB="0" distL="0" distR="0" wp14:anchorId="576B1F1E" wp14:editId="4395B776">
            <wp:extent cx="2472690" cy="775335"/>
            <wp:effectExtent l="0" t="0" r="3810" b="5715"/>
            <wp:docPr id="1" name="图片 1" descr="C:\User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2690" cy="775335"/>
                    </a:xfrm>
                    <a:prstGeom prst="rect">
                      <a:avLst/>
                    </a:prstGeom>
                    <a:noFill/>
                    <a:ln>
                      <a:noFill/>
                    </a:ln>
                  </pic:spPr>
                </pic:pic>
              </a:graphicData>
            </a:graphic>
          </wp:inline>
        </w:drawing>
      </w:r>
      <w:bookmarkEnd w:id="0"/>
    </w:p>
    <w:p w:rsidR="00921688" w:rsidRPr="00CC4AD9" w:rsidRDefault="00921688" w:rsidP="00921688">
      <w:pPr>
        <w:pStyle w:val="A-ProductType"/>
        <w:rPr>
          <w:rFonts w:eastAsia="Arial Unicode MS"/>
          <w:sz w:val="40"/>
        </w:rPr>
      </w:pPr>
    </w:p>
    <w:p w:rsidR="00921688" w:rsidRPr="00CC4AD9" w:rsidRDefault="00921688" w:rsidP="00921688">
      <w:pPr>
        <w:pStyle w:val="A-ProductType"/>
        <w:rPr>
          <w:rFonts w:eastAsia="Arial Unicode MS"/>
          <w:sz w:val="40"/>
        </w:rPr>
      </w:pPr>
    </w:p>
    <w:p w:rsidR="00921688" w:rsidRPr="00CC4AD9" w:rsidRDefault="00921688" w:rsidP="00921688">
      <w:pPr>
        <w:pStyle w:val="A-ProductType"/>
        <w:rPr>
          <w:rFonts w:eastAsia="Arial Unicode MS"/>
          <w:sz w:val="22"/>
        </w:rPr>
      </w:pPr>
    </w:p>
    <w:p w:rsidR="00921688" w:rsidRPr="00300882" w:rsidRDefault="00B92BAD" w:rsidP="00B92BAD">
      <w:pPr>
        <w:pStyle w:val="A-ProductType"/>
        <w:wordWrap w:val="0"/>
        <w:rPr>
          <w:rFonts w:eastAsia="等线"/>
        </w:rPr>
      </w:pPr>
      <w:r>
        <w:rPr>
          <w:rFonts w:eastAsia="Arial Unicode MS"/>
        </w:rPr>
        <w:t>Thermal Camera Module</w:t>
      </w:r>
    </w:p>
    <w:p w:rsidR="004A26F1" w:rsidRPr="004A26F1" w:rsidRDefault="00B92BAD" w:rsidP="002F65D1">
      <w:pPr>
        <w:pStyle w:val="A-MaunalType"/>
        <w:wordWrap w:val="0"/>
        <w:rPr>
          <w:rFonts w:eastAsia="黑体"/>
          <w:sz w:val="36"/>
        </w:rPr>
      </w:pPr>
      <w:r w:rsidRPr="00B92BAD">
        <w:rPr>
          <w:rFonts w:eastAsia="黑体"/>
          <w:sz w:val="36"/>
        </w:rPr>
        <w:t>HM-TM5X-XRG</w:t>
      </w:r>
      <w:r>
        <w:rPr>
          <w:rFonts w:eastAsia="黑体"/>
          <w:sz w:val="36"/>
        </w:rPr>
        <w:t>/</w:t>
      </w:r>
      <w:r w:rsidRPr="00B92BAD">
        <w:rPr>
          <w:rFonts w:eastAsia="黑体"/>
          <w:sz w:val="36"/>
        </w:rPr>
        <w:t>C</w:t>
      </w:r>
      <w:r w:rsidR="004A26F1" w:rsidRPr="004A26F1">
        <w:rPr>
          <w:rFonts w:eastAsia="黑体"/>
          <w:sz w:val="36"/>
        </w:rPr>
        <w:t xml:space="preserve"> Series</w:t>
      </w:r>
    </w:p>
    <w:p w:rsidR="00921688" w:rsidRDefault="00B92BAD" w:rsidP="00B92BAD">
      <w:pPr>
        <w:pStyle w:val="A-MaunalType"/>
        <w:wordWrap w:val="0"/>
        <w:rPr>
          <w:rFonts w:eastAsia="黑体"/>
        </w:rPr>
      </w:pPr>
      <w:r w:rsidRPr="00B92BAD">
        <w:rPr>
          <w:rFonts w:eastAsia="黑体"/>
        </w:rPr>
        <w:t>UART</w:t>
      </w:r>
      <w:r>
        <w:rPr>
          <w:rFonts w:eastAsia="黑体"/>
        </w:rPr>
        <w:t>/</w:t>
      </w:r>
      <w:r w:rsidRPr="00B92BAD">
        <w:rPr>
          <w:rFonts w:eastAsia="黑体"/>
        </w:rPr>
        <w:t xml:space="preserve">CVBS </w:t>
      </w:r>
      <w:r>
        <w:rPr>
          <w:rFonts w:eastAsia="黑体"/>
        </w:rPr>
        <w:t>C</w:t>
      </w:r>
      <w:r w:rsidRPr="00B92BAD">
        <w:rPr>
          <w:rFonts w:eastAsia="黑体"/>
        </w:rPr>
        <w:t xml:space="preserve">ommunication </w:t>
      </w:r>
      <w:r>
        <w:rPr>
          <w:rFonts w:eastAsia="黑体"/>
        </w:rPr>
        <w:t>P</w:t>
      </w:r>
      <w:r w:rsidRPr="00B92BAD">
        <w:rPr>
          <w:rFonts w:eastAsia="黑体"/>
        </w:rPr>
        <w:t>rotocol</w:t>
      </w:r>
      <w:r>
        <w:rPr>
          <w:rFonts w:eastAsia="黑体"/>
        </w:rPr>
        <w:t xml:space="preserve"> Guide</w:t>
      </w:r>
    </w:p>
    <w:p w:rsidR="00867170" w:rsidRDefault="00867170" w:rsidP="00867170">
      <w:pPr>
        <w:pStyle w:val="A-MaunalType"/>
        <w:rPr>
          <w:rFonts w:eastAsia="黑体"/>
          <w:b/>
        </w:rPr>
      </w:pPr>
    </w:p>
    <w:p w:rsidR="004A26F1" w:rsidRDefault="004A26F1" w:rsidP="004A26F1">
      <w:pPr>
        <w:pStyle w:val="A-MaunalType"/>
        <w:jc w:val="left"/>
        <w:rPr>
          <w:rFonts w:eastAsia="黑体"/>
          <w:b/>
        </w:rPr>
      </w:pPr>
    </w:p>
    <w:p w:rsidR="004A26F1" w:rsidRPr="00B92BAD" w:rsidRDefault="004A26F1" w:rsidP="004A26F1">
      <w:pPr>
        <w:pStyle w:val="A-MaunalType"/>
        <w:jc w:val="left"/>
        <w:rPr>
          <w:rFonts w:eastAsia="黑体"/>
          <w:b/>
        </w:rPr>
      </w:pPr>
    </w:p>
    <w:p w:rsidR="004A26F1" w:rsidRPr="00300882" w:rsidRDefault="004A26F1" w:rsidP="004A26F1">
      <w:pPr>
        <w:pStyle w:val="A-MaunalType"/>
        <w:jc w:val="left"/>
        <w:rPr>
          <w:rFonts w:eastAsia="黑体"/>
          <w:b/>
        </w:rPr>
      </w:pPr>
    </w:p>
    <w:p w:rsidR="00181C6F" w:rsidRPr="003479B8" w:rsidRDefault="00181C6F" w:rsidP="0024365B">
      <w:pPr>
        <w:sectPr w:rsidR="00181C6F" w:rsidRPr="003479B8" w:rsidSect="004F0663">
          <w:headerReference w:type="default" r:id="rId9"/>
          <w:footerReference w:type="default" r:id="rId10"/>
          <w:headerReference w:type="first" r:id="rId11"/>
          <w:footerReference w:type="first" r:id="rId12"/>
          <w:pgSz w:w="11906" w:h="16838" w:code="9"/>
          <w:pgMar w:top="1701" w:right="1134" w:bottom="1701" w:left="1134" w:header="851" w:footer="992" w:gutter="0"/>
          <w:pgNumType w:start="0"/>
          <w:cols w:space="356"/>
          <w:titlePg/>
          <w:docGrid w:type="lines" w:linePitch="312"/>
        </w:sectPr>
      </w:pPr>
    </w:p>
    <w:p w:rsidR="00437D5B" w:rsidRDefault="00B92BAD" w:rsidP="00E8748D">
      <w:pPr>
        <w:pStyle w:val="A-LegalInformation"/>
        <w:tabs>
          <w:tab w:val="center" w:pos="4819"/>
        </w:tabs>
      </w:pPr>
      <w:r>
        <w:lastRenderedPageBreak/>
        <w:t>Preface</w:t>
      </w:r>
    </w:p>
    <w:p w:rsidR="001F228F" w:rsidRPr="001F228F" w:rsidRDefault="00B92BAD" w:rsidP="00AE26F4">
      <w:pPr>
        <w:pStyle w:val="E-Content"/>
      </w:pPr>
      <w:r w:rsidRPr="00B92BAD">
        <w:t>This manu</w:t>
      </w:r>
      <w:r w:rsidR="00ED0E97">
        <w:t>al is applicable to the thermal camera modules of</w:t>
      </w:r>
      <w:r w:rsidRPr="00B92BAD">
        <w:t xml:space="preserve"> HM-TM5X-XRG/C</w:t>
      </w:r>
      <w:r w:rsidR="00ED0E97">
        <w:t xml:space="preserve"> series, </w:t>
      </w:r>
      <w:r w:rsidR="00ED0E97" w:rsidRPr="00ED0E97">
        <w:t>and introduces the</w:t>
      </w:r>
      <w:r w:rsidR="00ED0E97">
        <w:t xml:space="preserve"> </w:t>
      </w:r>
      <w:r w:rsidR="00ED0E97" w:rsidRPr="00ED0E97">
        <w:t>UART serial communication and CVBS video communication protocols and related comman</w:t>
      </w:r>
      <w:r w:rsidR="00ED0E97">
        <w:t>ds for this series of thermal camera modules</w:t>
      </w:r>
      <w:r w:rsidRPr="00B92BAD">
        <w:t>.</w:t>
      </w:r>
    </w:p>
    <w:p w:rsidR="00437D5B" w:rsidRPr="00086CCA" w:rsidRDefault="00437D5B" w:rsidP="00B048F8">
      <w:pPr>
        <w:pStyle w:val="E-ItemListinText"/>
        <w:rPr>
          <w:rFonts w:cs="Calibri"/>
        </w:rPr>
      </w:pPr>
      <w:r>
        <w:br w:type="page"/>
      </w:r>
    </w:p>
    <w:p w:rsidR="00437D5B" w:rsidRPr="00E8748D" w:rsidRDefault="00437D5B" w:rsidP="006E0670">
      <w:pPr>
        <w:pStyle w:val="A-LegalInformation"/>
        <w:tabs>
          <w:tab w:val="left" w:pos="7890"/>
        </w:tabs>
      </w:pPr>
      <w:r w:rsidRPr="00E8748D">
        <w:lastRenderedPageBreak/>
        <w:t>CONTENTS</w:t>
      </w:r>
      <w:r w:rsidR="006E0670">
        <w:tab/>
      </w:r>
    </w:p>
    <w:sdt>
      <w:sdtPr>
        <w:rPr>
          <w:lang w:val="zh-CN"/>
        </w:rPr>
        <w:id w:val="-1660532502"/>
        <w:docPartObj>
          <w:docPartGallery w:val="Table of Contents"/>
          <w:docPartUnique/>
        </w:docPartObj>
      </w:sdtPr>
      <w:sdtEndPr>
        <w:rPr>
          <w:b/>
          <w:bCs/>
        </w:rPr>
      </w:sdtEndPr>
      <w:sdtContent>
        <w:p w:rsidR="00CC4AD9" w:rsidRPr="00CC4AD9" w:rsidRDefault="00CC4AD9" w:rsidP="00CC4AD9"/>
        <w:p w:rsidR="00944B9C" w:rsidRDefault="00CC4AD9">
          <w:pPr>
            <w:pStyle w:val="13"/>
            <w:tabs>
              <w:tab w:val="left" w:pos="480"/>
              <w:tab w:val="right" w:leader="dot" w:pos="9628"/>
            </w:tabs>
            <w:rPr>
              <w:rFonts w:asciiTheme="minorHAnsi" w:eastAsiaTheme="minorEastAsia" w:hAnsiTheme="minorHAnsi" w:cstheme="minorBidi"/>
              <w:b w:val="0"/>
              <w:bCs w:val="0"/>
              <w:noProof/>
              <w:color w:val="auto"/>
              <w:kern w:val="2"/>
              <w:sz w:val="21"/>
              <w:szCs w:val="22"/>
            </w:rPr>
          </w:pPr>
          <w:r>
            <w:fldChar w:fldCharType="begin"/>
          </w:r>
          <w:r>
            <w:instrText xml:space="preserve"> TOC \o "1-3" \h \z \u </w:instrText>
          </w:r>
          <w:r>
            <w:fldChar w:fldCharType="separate"/>
          </w:r>
          <w:hyperlink w:anchor="_Toc161247516" w:history="1">
            <w:r w:rsidR="00944B9C" w:rsidRPr="00250058">
              <w:rPr>
                <w:rStyle w:val="ab"/>
                <w:noProof/>
              </w:rPr>
              <w:t>1</w:t>
            </w:r>
            <w:r w:rsidR="00944B9C">
              <w:rPr>
                <w:rFonts w:asciiTheme="minorHAnsi" w:eastAsiaTheme="minorEastAsia" w:hAnsiTheme="minorHAnsi" w:cstheme="minorBidi"/>
                <w:b w:val="0"/>
                <w:bCs w:val="0"/>
                <w:noProof/>
                <w:color w:val="auto"/>
                <w:kern w:val="2"/>
                <w:sz w:val="21"/>
                <w:szCs w:val="22"/>
              </w:rPr>
              <w:tab/>
            </w:r>
            <w:r w:rsidR="00944B9C" w:rsidRPr="00250058">
              <w:rPr>
                <w:rStyle w:val="ab"/>
                <w:noProof/>
              </w:rPr>
              <w:t>Introduction</w:t>
            </w:r>
            <w:r w:rsidR="00944B9C">
              <w:rPr>
                <w:noProof/>
                <w:webHidden/>
              </w:rPr>
              <w:tab/>
            </w:r>
            <w:r w:rsidR="00944B9C">
              <w:rPr>
                <w:noProof/>
                <w:webHidden/>
              </w:rPr>
              <w:fldChar w:fldCharType="begin"/>
            </w:r>
            <w:r w:rsidR="00944B9C">
              <w:rPr>
                <w:noProof/>
                <w:webHidden/>
              </w:rPr>
              <w:instrText xml:space="preserve"> PAGEREF _Toc161247516 \h </w:instrText>
            </w:r>
            <w:r w:rsidR="00944B9C">
              <w:rPr>
                <w:noProof/>
                <w:webHidden/>
              </w:rPr>
            </w:r>
            <w:r w:rsidR="00944B9C">
              <w:rPr>
                <w:noProof/>
                <w:webHidden/>
              </w:rPr>
              <w:fldChar w:fldCharType="separate"/>
            </w:r>
            <w:r w:rsidR="008B64AD">
              <w:rPr>
                <w:noProof/>
                <w:webHidden/>
              </w:rPr>
              <w:t>1</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17" w:history="1">
            <w:r w:rsidR="00944B9C" w:rsidRPr="00250058">
              <w:rPr>
                <w:rStyle w:val="ab"/>
                <w:noProof/>
              </w:rPr>
              <w:t>1.1</w:t>
            </w:r>
            <w:r w:rsidR="00944B9C">
              <w:rPr>
                <w:rFonts w:asciiTheme="minorHAnsi" w:eastAsiaTheme="minorEastAsia" w:hAnsiTheme="minorHAnsi" w:cstheme="minorBidi"/>
                <w:noProof/>
                <w:color w:val="auto"/>
                <w:kern w:val="2"/>
                <w:sz w:val="21"/>
                <w:szCs w:val="22"/>
              </w:rPr>
              <w:tab/>
            </w:r>
            <w:r w:rsidR="00944B9C" w:rsidRPr="00250058">
              <w:rPr>
                <w:rStyle w:val="ab"/>
                <w:noProof/>
              </w:rPr>
              <w:t>Communication Protocols</w:t>
            </w:r>
            <w:r w:rsidR="00944B9C">
              <w:rPr>
                <w:noProof/>
                <w:webHidden/>
              </w:rPr>
              <w:tab/>
            </w:r>
            <w:r w:rsidR="00944B9C">
              <w:rPr>
                <w:noProof/>
                <w:webHidden/>
              </w:rPr>
              <w:fldChar w:fldCharType="begin"/>
            </w:r>
            <w:r w:rsidR="00944B9C">
              <w:rPr>
                <w:noProof/>
                <w:webHidden/>
              </w:rPr>
              <w:instrText xml:space="preserve"> PAGEREF _Toc161247517 \h </w:instrText>
            </w:r>
            <w:r w:rsidR="00944B9C">
              <w:rPr>
                <w:noProof/>
                <w:webHidden/>
              </w:rPr>
            </w:r>
            <w:r w:rsidR="00944B9C">
              <w:rPr>
                <w:noProof/>
                <w:webHidden/>
              </w:rPr>
              <w:fldChar w:fldCharType="separate"/>
            </w:r>
            <w:r w:rsidR="008B64AD">
              <w:rPr>
                <w:noProof/>
                <w:webHidden/>
              </w:rPr>
              <w:t>1</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18" w:history="1">
            <w:r w:rsidR="00944B9C" w:rsidRPr="00250058">
              <w:rPr>
                <w:rStyle w:val="ab"/>
                <w:noProof/>
              </w:rPr>
              <w:t>1.2</w:t>
            </w:r>
            <w:r w:rsidR="00944B9C">
              <w:rPr>
                <w:rFonts w:asciiTheme="minorHAnsi" w:eastAsiaTheme="minorEastAsia" w:hAnsiTheme="minorHAnsi" w:cstheme="minorBidi"/>
                <w:noProof/>
                <w:color w:val="auto"/>
                <w:kern w:val="2"/>
                <w:sz w:val="21"/>
                <w:szCs w:val="22"/>
              </w:rPr>
              <w:tab/>
            </w:r>
            <w:r w:rsidR="00944B9C" w:rsidRPr="00250058">
              <w:rPr>
                <w:rStyle w:val="ab"/>
                <w:noProof/>
              </w:rPr>
              <w:t>Preparation</w:t>
            </w:r>
            <w:r w:rsidR="00944B9C">
              <w:rPr>
                <w:noProof/>
                <w:webHidden/>
              </w:rPr>
              <w:tab/>
            </w:r>
            <w:r w:rsidR="00944B9C">
              <w:rPr>
                <w:noProof/>
                <w:webHidden/>
              </w:rPr>
              <w:fldChar w:fldCharType="begin"/>
            </w:r>
            <w:r w:rsidR="00944B9C">
              <w:rPr>
                <w:noProof/>
                <w:webHidden/>
              </w:rPr>
              <w:instrText xml:space="preserve"> PAGEREF _Toc161247518 \h </w:instrText>
            </w:r>
            <w:r w:rsidR="00944B9C">
              <w:rPr>
                <w:noProof/>
                <w:webHidden/>
              </w:rPr>
            </w:r>
            <w:r w:rsidR="00944B9C">
              <w:rPr>
                <w:noProof/>
                <w:webHidden/>
              </w:rPr>
              <w:fldChar w:fldCharType="separate"/>
            </w:r>
            <w:r w:rsidR="008B64AD">
              <w:rPr>
                <w:noProof/>
                <w:webHidden/>
              </w:rPr>
              <w:t>1</w:t>
            </w:r>
            <w:r w:rsidR="00944B9C">
              <w:rPr>
                <w:noProof/>
                <w:webHidden/>
              </w:rPr>
              <w:fldChar w:fldCharType="end"/>
            </w:r>
          </w:hyperlink>
        </w:p>
        <w:p w:rsidR="00944B9C" w:rsidRDefault="0033744B">
          <w:pPr>
            <w:pStyle w:val="13"/>
            <w:tabs>
              <w:tab w:val="left" w:pos="480"/>
              <w:tab w:val="right" w:leader="dot" w:pos="9628"/>
            </w:tabs>
            <w:rPr>
              <w:rFonts w:asciiTheme="minorHAnsi" w:eastAsiaTheme="minorEastAsia" w:hAnsiTheme="minorHAnsi" w:cstheme="minorBidi"/>
              <w:b w:val="0"/>
              <w:bCs w:val="0"/>
              <w:noProof/>
              <w:color w:val="auto"/>
              <w:kern w:val="2"/>
              <w:sz w:val="21"/>
              <w:szCs w:val="22"/>
            </w:rPr>
          </w:pPr>
          <w:hyperlink w:anchor="_Toc161247519" w:history="1">
            <w:r w:rsidR="00944B9C" w:rsidRPr="00250058">
              <w:rPr>
                <w:rStyle w:val="ab"/>
                <w:noProof/>
              </w:rPr>
              <w:t>2</w:t>
            </w:r>
            <w:r w:rsidR="00944B9C">
              <w:rPr>
                <w:rFonts w:asciiTheme="minorHAnsi" w:eastAsiaTheme="minorEastAsia" w:hAnsiTheme="minorHAnsi" w:cstheme="minorBidi"/>
                <w:b w:val="0"/>
                <w:bCs w:val="0"/>
                <w:noProof/>
                <w:color w:val="auto"/>
                <w:kern w:val="2"/>
                <w:sz w:val="21"/>
                <w:szCs w:val="22"/>
              </w:rPr>
              <w:tab/>
            </w:r>
            <w:r w:rsidR="00944B9C" w:rsidRPr="00250058">
              <w:rPr>
                <w:rStyle w:val="ab"/>
                <w:noProof/>
              </w:rPr>
              <w:t>Serial Communication</w:t>
            </w:r>
            <w:r w:rsidR="00944B9C">
              <w:rPr>
                <w:noProof/>
                <w:webHidden/>
              </w:rPr>
              <w:tab/>
            </w:r>
            <w:r w:rsidR="00944B9C">
              <w:rPr>
                <w:noProof/>
                <w:webHidden/>
              </w:rPr>
              <w:fldChar w:fldCharType="begin"/>
            </w:r>
            <w:r w:rsidR="00944B9C">
              <w:rPr>
                <w:noProof/>
                <w:webHidden/>
              </w:rPr>
              <w:instrText xml:space="preserve"> PAGEREF _Toc161247519 \h </w:instrText>
            </w:r>
            <w:r w:rsidR="00944B9C">
              <w:rPr>
                <w:noProof/>
                <w:webHidden/>
              </w:rPr>
            </w:r>
            <w:r w:rsidR="00944B9C">
              <w:rPr>
                <w:noProof/>
                <w:webHidden/>
              </w:rPr>
              <w:fldChar w:fldCharType="separate"/>
            </w:r>
            <w:r w:rsidR="008B64AD">
              <w:rPr>
                <w:noProof/>
                <w:webHidden/>
              </w:rPr>
              <w:t>2</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20" w:history="1">
            <w:r w:rsidR="00944B9C" w:rsidRPr="00250058">
              <w:rPr>
                <w:rStyle w:val="ab"/>
                <w:noProof/>
              </w:rPr>
              <w:t>2.1</w:t>
            </w:r>
            <w:r w:rsidR="00944B9C">
              <w:rPr>
                <w:rFonts w:asciiTheme="minorHAnsi" w:eastAsiaTheme="minorEastAsia" w:hAnsiTheme="minorHAnsi" w:cstheme="minorBidi"/>
                <w:noProof/>
                <w:color w:val="auto"/>
                <w:kern w:val="2"/>
                <w:sz w:val="21"/>
                <w:szCs w:val="22"/>
              </w:rPr>
              <w:tab/>
            </w:r>
            <w:r w:rsidR="00944B9C" w:rsidRPr="00250058">
              <w:rPr>
                <w:rStyle w:val="ab"/>
                <w:noProof/>
              </w:rPr>
              <w:t>Introduction</w:t>
            </w:r>
            <w:r w:rsidR="00944B9C">
              <w:rPr>
                <w:noProof/>
                <w:webHidden/>
              </w:rPr>
              <w:tab/>
            </w:r>
            <w:r w:rsidR="00944B9C">
              <w:rPr>
                <w:noProof/>
                <w:webHidden/>
              </w:rPr>
              <w:fldChar w:fldCharType="begin"/>
            </w:r>
            <w:r w:rsidR="00944B9C">
              <w:rPr>
                <w:noProof/>
                <w:webHidden/>
              </w:rPr>
              <w:instrText xml:space="preserve"> PAGEREF _Toc161247520 \h </w:instrText>
            </w:r>
            <w:r w:rsidR="00944B9C">
              <w:rPr>
                <w:noProof/>
                <w:webHidden/>
              </w:rPr>
            </w:r>
            <w:r w:rsidR="00944B9C">
              <w:rPr>
                <w:noProof/>
                <w:webHidden/>
              </w:rPr>
              <w:fldChar w:fldCharType="separate"/>
            </w:r>
            <w:r w:rsidR="008B64AD">
              <w:rPr>
                <w:noProof/>
                <w:webHidden/>
              </w:rPr>
              <w:t>2</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1" w:history="1">
            <w:r w:rsidR="00944B9C" w:rsidRPr="00250058">
              <w:rPr>
                <w:rStyle w:val="ab"/>
                <w:noProof/>
              </w:rPr>
              <w:t>2.1.1</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Serial Communication Format</w:t>
            </w:r>
            <w:r w:rsidR="00944B9C">
              <w:rPr>
                <w:noProof/>
                <w:webHidden/>
              </w:rPr>
              <w:tab/>
            </w:r>
            <w:r w:rsidR="00944B9C">
              <w:rPr>
                <w:noProof/>
                <w:webHidden/>
              </w:rPr>
              <w:fldChar w:fldCharType="begin"/>
            </w:r>
            <w:r w:rsidR="00944B9C">
              <w:rPr>
                <w:noProof/>
                <w:webHidden/>
              </w:rPr>
              <w:instrText xml:space="preserve"> PAGEREF _Toc161247521 \h </w:instrText>
            </w:r>
            <w:r w:rsidR="00944B9C">
              <w:rPr>
                <w:noProof/>
                <w:webHidden/>
              </w:rPr>
            </w:r>
            <w:r w:rsidR="00944B9C">
              <w:rPr>
                <w:noProof/>
                <w:webHidden/>
              </w:rPr>
              <w:fldChar w:fldCharType="separate"/>
            </w:r>
            <w:r w:rsidR="008B64AD">
              <w:rPr>
                <w:noProof/>
                <w:webHidden/>
              </w:rPr>
              <w:t>2</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2" w:history="1">
            <w:r w:rsidR="00944B9C" w:rsidRPr="00250058">
              <w:rPr>
                <w:rStyle w:val="ab"/>
                <w:noProof/>
              </w:rPr>
              <w:t>2.1.2</w:t>
            </w:r>
            <w:r w:rsidR="00944B9C">
              <w:rPr>
                <w:rFonts w:asciiTheme="minorHAnsi" w:eastAsiaTheme="minorEastAsia" w:hAnsiTheme="minorHAnsi" w:cstheme="minorBidi"/>
                <w:iCs w:val="0"/>
                <w:noProof/>
                <w:color w:val="auto"/>
                <w:kern w:val="2"/>
                <w:sz w:val="21"/>
                <w:szCs w:val="22"/>
              </w:rPr>
              <w:tab/>
            </w:r>
            <w:r w:rsidR="00944B9C" w:rsidRPr="00250058">
              <w:rPr>
                <w:rStyle w:val="ab"/>
                <w:noProof/>
                <w:lang w:val="zh-CN"/>
              </w:rPr>
              <w:t>Data Transmitting and Receiving</w:t>
            </w:r>
            <w:r w:rsidR="00944B9C">
              <w:rPr>
                <w:noProof/>
                <w:webHidden/>
              </w:rPr>
              <w:tab/>
            </w:r>
            <w:r w:rsidR="00944B9C">
              <w:rPr>
                <w:noProof/>
                <w:webHidden/>
              </w:rPr>
              <w:fldChar w:fldCharType="begin"/>
            </w:r>
            <w:r w:rsidR="00944B9C">
              <w:rPr>
                <w:noProof/>
                <w:webHidden/>
              </w:rPr>
              <w:instrText xml:space="preserve"> PAGEREF _Toc161247522 \h </w:instrText>
            </w:r>
            <w:r w:rsidR="00944B9C">
              <w:rPr>
                <w:noProof/>
                <w:webHidden/>
              </w:rPr>
            </w:r>
            <w:r w:rsidR="00944B9C">
              <w:rPr>
                <w:noProof/>
                <w:webHidden/>
              </w:rPr>
              <w:fldChar w:fldCharType="separate"/>
            </w:r>
            <w:r w:rsidR="008B64AD">
              <w:rPr>
                <w:noProof/>
                <w:webHidden/>
              </w:rPr>
              <w:t>2</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23" w:history="1">
            <w:r w:rsidR="00944B9C" w:rsidRPr="00250058">
              <w:rPr>
                <w:rStyle w:val="ab"/>
                <w:noProof/>
              </w:rPr>
              <w:t>2.2</w:t>
            </w:r>
            <w:r w:rsidR="00944B9C">
              <w:rPr>
                <w:rFonts w:asciiTheme="minorHAnsi" w:eastAsiaTheme="minorEastAsia" w:hAnsiTheme="minorHAnsi" w:cstheme="minorBidi"/>
                <w:noProof/>
                <w:color w:val="auto"/>
                <w:kern w:val="2"/>
                <w:sz w:val="21"/>
                <w:szCs w:val="22"/>
              </w:rPr>
              <w:tab/>
            </w:r>
            <w:r w:rsidR="00944B9C" w:rsidRPr="00250058">
              <w:rPr>
                <w:rStyle w:val="ab"/>
                <w:noProof/>
              </w:rPr>
              <w:t>Commands</w:t>
            </w:r>
            <w:r w:rsidR="00944B9C">
              <w:rPr>
                <w:noProof/>
                <w:webHidden/>
              </w:rPr>
              <w:tab/>
            </w:r>
            <w:r w:rsidR="00944B9C">
              <w:rPr>
                <w:noProof/>
                <w:webHidden/>
              </w:rPr>
              <w:fldChar w:fldCharType="begin"/>
            </w:r>
            <w:r w:rsidR="00944B9C">
              <w:rPr>
                <w:noProof/>
                <w:webHidden/>
              </w:rPr>
              <w:instrText xml:space="preserve"> PAGEREF _Toc161247523 \h </w:instrText>
            </w:r>
            <w:r w:rsidR="00944B9C">
              <w:rPr>
                <w:noProof/>
                <w:webHidden/>
              </w:rPr>
            </w:r>
            <w:r w:rsidR="00944B9C">
              <w:rPr>
                <w:noProof/>
                <w:webHidden/>
              </w:rPr>
              <w:fldChar w:fldCharType="separate"/>
            </w:r>
            <w:r w:rsidR="008B64AD">
              <w:rPr>
                <w:noProof/>
                <w:webHidden/>
              </w:rPr>
              <w:t>6</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4" w:history="1">
            <w:r w:rsidR="00944B9C" w:rsidRPr="00250058">
              <w:rPr>
                <w:rStyle w:val="ab"/>
                <w:noProof/>
              </w:rPr>
              <w:t>2.2.1</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Model of the Module (Read-Only)</w:t>
            </w:r>
            <w:r w:rsidR="00944B9C">
              <w:rPr>
                <w:noProof/>
                <w:webHidden/>
              </w:rPr>
              <w:tab/>
            </w:r>
            <w:r w:rsidR="00944B9C">
              <w:rPr>
                <w:noProof/>
                <w:webHidden/>
              </w:rPr>
              <w:fldChar w:fldCharType="begin"/>
            </w:r>
            <w:r w:rsidR="00944B9C">
              <w:rPr>
                <w:noProof/>
                <w:webHidden/>
              </w:rPr>
              <w:instrText xml:space="preserve"> PAGEREF _Toc161247524 \h </w:instrText>
            </w:r>
            <w:r w:rsidR="00944B9C">
              <w:rPr>
                <w:noProof/>
                <w:webHidden/>
              </w:rPr>
            </w:r>
            <w:r w:rsidR="00944B9C">
              <w:rPr>
                <w:noProof/>
                <w:webHidden/>
              </w:rPr>
              <w:fldChar w:fldCharType="separate"/>
            </w:r>
            <w:r w:rsidR="008B64AD">
              <w:rPr>
                <w:noProof/>
                <w:webHidden/>
              </w:rPr>
              <w:t>6</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5" w:history="1">
            <w:r w:rsidR="00944B9C" w:rsidRPr="00250058">
              <w:rPr>
                <w:rStyle w:val="ab"/>
                <w:noProof/>
              </w:rPr>
              <w:t>2.2.2</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FPGA Program Version Number (Read-Only)</w:t>
            </w:r>
            <w:r w:rsidR="00944B9C">
              <w:rPr>
                <w:noProof/>
                <w:webHidden/>
              </w:rPr>
              <w:tab/>
            </w:r>
            <w:r w:rsidR="00944B9C">
              <w:rPr>
                <w:noProof/>
                <w:webHidden/>
              </w:rPr>
              <w:fldChar w:fldCharType="begin"/>
            </w:r>
            <w:r w:rsidR="00944B9C">
              <w:rPr>
                <w:noProof/>
                <w:webHidden/>
              </w:rPr>
              <w:instrText xml:space="preserve"> PAGEREF _Toc161247525 \h </w:instrText>
            </w:r>
            <w:r w:rsidR="00944B9C">
              <w:rPr>
                <w:noProof/>
                <w:webHidden/>
              </w:rPr>
            </w:r>
            <w:r w:rsidR="00944B9C">
              <w:rPr>
                <w:noProof/>
                <w:webHidden/>
              </w:rPr>
              <w:fldChar w:fldCharType="separate"/>
            </w:r>
            <w:r w:rsidR="008B64AD">
              <w:rPr>
                <w:noProof/>
                <w:webHidden/>
              </w:rPr>
              <w:t>6</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6" w:history="1">
            <w:r w:rsidR="00944B9C" w:rsidRPr="00250058">
              <w:rPr>
                <w:rStyle w:val="ab"/>
                <w:noProof/>
              </w:rPr>
              <w:t>2.2.3</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FPGA Program Compilation Time (Read-Only)</w:t>
            </w:r>
            <w:r w:rsidR="00944B9C">
              <w:rPr>
                <w:noProof/>
                <w:webHidden/>
              </w:rPr>
              <w:tab/>
            </w:r>
            <w:r w:rsidR="00944B9C">
              <w:rPr>
                <w:noProof/>
                <w:webHidden/>
              </w:rPr>
              <w:fldChar w:fldCharType="begin"/>
            </w:r>
            <w:r w:rsidR="00944B9C">
              <w:rPr>
                <w:noProof/>
                <w:webHidden/>
              </w:rPr>
              <w:instrText xml:space="preserve"> PAGEREF _Toc161247526 \h </w:instrText>
            </w:r>
            <w:r w:rsidR="00944B9C">
              <w:rPr>
                <w:noProof/>
                <w:webHidden/>
              </w:rPr>
            </w:r>
            <w:r w:rsidR="00944B9C">
              <w:rPr>
                <w:noProof/>
                <w:webHidden/>
              </w:rPr>
              <w:fldChar w:fldCharType="separate"/>
            </w:r>
            <w:r w:rsidR="008B64AD">
              <w:rPr>
                <w:noProof/>
                <w:webHidden/>
              </w:rPr>
              <w:t>7</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7" w:history="1">
            <w:r w:rsidR="00944B9C" w:rsidRPr="00250058">
              <w:rPr>
                <w:rStyle w:val="ab"/>
                <w:noProof/>
              </w:rPr>
              <w:t>2.2.4</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Module Software Version Number (Read-Only)</w:t>
            </w:r>
            <w:r w:rsidR="00944B9C">
              <w:rPr>
                <w:noProof/>
                <w:webHidden/>
              </w:rPr>
              <w:tab/>
            </w:r>
            <w:r w:rsidR="00944B9C">
              <w:rPr>
                <w:noProof/>
                <w:webHidden/>
              </w:rPr>
              <w:fldChar w:fldCharType="begin"/>
            </w:r>
            <w:r w:rsidR="00944B9C">
              <w:rPr>
                <w:noProof/>
                <w:webHidden/>
              </w:rPr>
              <w:instrText xml:space="preserve"> PAGEREF _Toc161247527 \h </w:instrText>
            </w:r>
            <w:r w:rsidR="00944B9C">
              <w:rPr>
                <w:noProof/>
                <w:webHidden/>
              </w:rPr>
            </w:r>
            <w:r w:rsidR="00944B9C">
              <w:rPr>
                <w:noProof/>
                <w:webHidden/>
              </w:rPr>
              <w:fldChar w:fldCharType="separate"/>
            </w:r>
            <w:r w:rsidR="008B64AD">
              <w:rPr>
                <w:noProof/>
                <w:webHidden/>
              </w:rPr>
              <w:t>8</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8" w:history="1">
            <w:r w:rsidR="00944B9C" w:rsidRPr="00250058">
              <w:rPr>
                <w:rStyle w:val="ab"/>
                <w:noProof/>
              </w:rPr>
              <w:t>2.2.5</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Module Software Compilation Time (Read-Only)</w:t>
            </w:r>
            <w:r w:rsidR="00944B9C">
              <w:rPr>
                <w:noProof/>
                <w:webHidden/>
              </w:rPr>
              <w:tab/>
            </w:r>
            <w:r w:rsidR="00944B9C">
              <w:rPr>
                <w:noProof/>
                <w:webHidden/>
              </w:rPr>
              <w:fldChar w:fldCharType="begin"/>
            </w:r>
            <w:r w:rsidR="00944B9C">
              <w:rPr>
                <w:noProof/>
                <w:webHidden/>
              </w:rPr>
              <w:instrText xml:space="preserve"> PAGEREF _Toc161247528 \h </w:instrText>
            </w:r>
            <w:r w:rsidR="00944B9C">
              <w:rPr>
                <w:noProof/>
                <w:webHidden/>
              </w:rPr>
            </w:r>
            <w:r w:rsidR="00944B9C">
              <w:rPr>
                <w:noProof/>
                <w:webHidden/>
              </w:rPr>
              <w:fldChar w:fldCharType="separate"/>
            </w:r>
            <w:r w:rsidR="008B64AD">
              <w:rPr>
                <w:noProof/>
                <w:webHidden/>
              </w:rPr>
              <w:t>8</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29" w:history="1">
            <w:r w:rsidR="00944B9C" w:rsidRPr="00250058">
              <w:rPr>
                <w:rStyle w:val="ab"/>
                <w:noProof/>
              </w:rPr>
              <w:t>2.2.6</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Camera Process Calibration Version Time (Read-Only)</w:t>
            </w:r>
            <w:r w:rsidR="00944B9C">
              <w:rPr>
                <w:noProof/>
                <w:webHidden/>
              </w:rPr>
              <w:tab/>
            </w:r>
            <w:r w:rsidR="00944B9C">
              <w:rPr>
                <w:noProof/>
                <w:webHidden/>
              </w:rPr>
              <w:fldChar w:fldCharType="begin"/>
            </w:r>
            <w:r w:rsidR="00944B9C">
              <w:rPr>
                <w:noProof/>
                <w:webHidden/>
              </w:rPr>
              <w:instrText xml:space="preserve"> PAGEREF _Toc161247529 \h </w:instrText>
            </w:r>
            <w:r w:rsidR="00944B9C">
              <w:rPr>
                <w:noProof/>
                <w:webHidden/>
              </w:rPr>
            </w:r>
            <w:r w:rsidR="00944B9C">
              <w:rPr>
                <w:noProof/>
                <w:webHidden/>
              </w:rPr>
              <w:fldChar w:fldCharType="separate"/>
            </w:r>
            <w:r w:rsidR="008B64AD">
              <w:rPr>
                <w:noProof/>
                <w:webHidden/>
              </w:rPr>
              <w:t>9</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30" w:history="1">
            <w:r w:rsidR="00944B9C" w:rsidRPr="00250058">
              <w:rPr>
                <w:rStyle w:val="ab"/>
                <w:noProof/>
              </w:rPr>
              <w:t>2.2.7</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Reading the ISP Parameter Version Number (Read-Only)</w:t>
            </w:r>
            <w:r w:rsidR="00944B9C">
              <w:rPr>
                <w:noProof/>
                <w:webHidden/>
              </w:rPr>
              <w:tab/>
            </w:r>
            <w:r w:rsidR="00944B9C">
              <w:rPr>
                <w:noProof/>
                <w:webHidden/>
              </w:rPr>
              <w:fldChar w:fldCharType="begin"/>
            </w:r>
            <w:r w:rsidR="00944B9C">
              <w:rPr>
                <w:noProof/>
                <w:webHidden/>
              </w:rPr>
              <w:instrText xml:space="preserve"> PAGEREF _Toc161247530 \h </w:instrText>
            </w:r>
            <w:r w:rsidR="00944B9C">
              <w:rPr>
                <w:noProof/>
                <w:webHidden/>
              </w:rPr>
            </w:r>
            <w:r w:rsidR="00944B9C">
              <w:rPr>
                <w:noProof/>
                <w:webHidden/>
              </w:rPr>
              <w:fldChar w:fldCharType="separate"/>
            </w:r>
            <w:r w:rsidR="008B64AD">
              <w:rPr>
                <w:noProof/>
                <w:webHidden/>
              </w:rPr>
              <w:t>9</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31" w:history="1">
            <w:r w:rsidR="00944B9C" w:rsidRPr="00250058">
              <w:rPr>
                <w:rStyle w:val="ab"/>
                <w:noProof/>
              </w:rPr>
              <w:t>2.2.8</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Saving Current Settings (Write-Only)</w:t>
            </w:r>
            <w:r w:rsidR="00944B9C">
              <w:rPr>
                <w:noProof/>
                <w:webHidden/>
              </w:rPr>
              <w:tab/>
            </w:r>
            <w:r w:rsidR="00944B9C">
              <w:rPr>
                <w:noProof/>
                <w:webHidden/>
              </w:rPr>
              <w:fldChar w:fldCharType="begin"/>
            </w:r>
            <w:r w:rsidR="00944B9C">
              <w:rPr>
                <w:noProof/>
                <w:webHidden/>
              </w:rPr>
              <w:instrText xml:space="preserve"> PAGEREF _Toc161247531 \h </w:instrText>
            </w:r>
            <w:r w:rsidR="00944B9C">
              <w:rPr>
                <w:noProof/>
                <w:webHidden/>
              </w:rPr>
            </w:r>
            <w:r w:rsidR="00944B9C">
              <w:rPr>
                <w:noProof/>
                <w:webHidden/>
              </w:rPr>
              <w:fldChar w:fldCharType="separate"/>
            </w:r>
            <w:r w:rsidR="008B64AD">
              <w:rPr>
                <w:noProof/>
                <w:webHidden/>
              </w:rPr>
              <w:t>10</w:t>
            </w:r>
            <w:r w:rsidR="00944B9C">
              <w:rPr>
                <w:noProof/>
                <w:webHidden/>
              </w:rPr>
              <w:fldChar w:fldCharType="end"/>
            </w:r>
          </w:hyperlink>
        </w:p>
        <w:p w:rsidR="00944B9C" w:rsidRDefault="0033744B">
          <w:pPr>
            <w:pStyle w:val="33"/>
            <w:tabs>
              <w:tab w:val="left" w:pos="1200"/>
              <w:tab w:val="right" w:leader="dot" w:pos="9628"/>
            </w:tabs>
            <w:rPr>
              <w:rFonts w:asciiTheme="minorHAnsi" w:eastAsiaTheme="minorEastAsia" w:hAnsiTheme="minorHAnsi" w:cstheme="minorBidi"/>
              <w:iCs w:val="0"/>
              <w:noProof/>
              <w:color w:val="auto"/>
              <w:kern w:val="2"/>
              <w:sz w:val="21"/>
              <w:szCs w:val="22"/>
            </w:rPr>
          </w:pPr>
          <w:hyperlink w:anchor="_Toc161247532" w:history="1">
            <w:r w:rsidR="00944B9C" w:rsidRPr="00250058">
              <w:rPr>
                <w:rStyle w:val="ab"/>
                <w:noProof/>
              </w:rPr>
              <w:t>2.2.9</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Factory Reset (Write-Only)</w:t>
            </w:r>
            <w:r w:rsidR="00944B9C">
              <w:rPr>
                <w:noProof/>
                <w:webHidden/>
              </w:rPr>
              <w:tab/>
            </w:r>
            <w:r w:rsidR="00944B9C">
              <w:rPr>
                <w:noProof/>
                <w:webHidden/>
              </w:rPr>
              <w:fldChar w:fldCharType="begin"/>
            </w:r>
            <w:r w:rsidR="00944B9C">
              <w:rPr>
                <w:noProof/>
                <w:webHidden/>
              </w:rPr>
              <w:instrText xml:space="preserve"> PAGEREF _Toc161247532 \h </w:instrText>
            </w:r>
            <w:r w:rsidR="00944B9C">
              <w:rPr>
                <w:noProof/>
                <w:webHidden/>
              </w:rPr>
            </w:r>
            <w:r w:rsidR="00944B9C">
              <w:rPr>
                <w:noProof/>
                <w:webHidden/>
              </w:rPr>
              <w:fldChar w:fldCharType="separate"/>
            </w:r>
            <w:r w:rsidR="008B64AD">
              <w:rPr>
                <w:noProof/>
                <w:webHidden/>
              </w:rPr>
              <w:t>10</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3" w:history="1">
            <w:r w:rsidR="00944B9C" w:rsidRPr="00250058">
              <w:rPr>
                <w:rStyle w:val="ab"/>
                <w:noProof/>
              </w:rPr>
              <w:t>2.2.10</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Manual Shutter Calibration (Write-Only)</w:t>
            </w:r>
            <w:r w:rsidR="00944B9C">
              <w:rPr>
                <w:noProof/>
                <w:webHidden/>
              </w:rPr>
              <w:tab/>
            </w:r>
            <w:r w:rsidR="00944B9C">
              <w:rPr>
                <w:noProof/>
                <w:webHidden/>
              </w:rPr>
              <w:fldChar w:fldCharType="begin"/>
            </w:r>
            <w:r w:rsidR="00944B9C">
              <w:rPr>
                <w:noProof/>
                <w:webHidden/>
              </w:rPr>
              <w:instrText xml:space="preserve"> PAGEREF _Toc161247533 \h </w:instrText>
            </w:r>
            <w:r w:rsidR="00944B9C">
              <w:rPr>
                <w:noProof/>
                <w:webHidden/>
              </w:rPr>
            </w:r>
            <w:r w:rsidR="00944B9C">
              <w:rPr>
                <w:noProof/>
                <w:webHidden/>
              </w:rPr>
              <w:fldChar w:fldCharType="separate"/>
            </w:r>
            <w:r w:rsidR="008B64AD">
              <w:rPr>
                <w:noProof/>
                <w:webHidden/>
              </w:rPr>
              <w:t>11</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4" w:history="1">
            <w:r w:rsidR="00944B9C" w:rsidRPr="00250058">
              <w:rPr>
                <w:rStyle w:val="ab"/>
                <w:noProof/>
              </w:rPr>
              <w:t>2.2.11</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Manual Background Correction (Write-Only)</w:t>
            </w:r>
            <w:r w:rsidR="00944B9C">
              <w:rPr>
                <w:noProof/>
                <w:webHidden/>
              </w:rPr>
              <w:tab/>
            </w:r>
            <w:r w:rsidR="00944B9C">
              <w:rPr>
                <w:noProof/>
                <w:webHidden/>
              </w:rPr>
              <w:fldChar w:fldCharType="begin"/>
            </w:r>
            <w:r w:rsidR="00944B9C">
              <w:rPr>
                <w:noProof/>
                <w:webHidden/>
              </w:rPr>
              <w:instrText xml:space="preserve"> PAGEREF _Toc161247534 \h </w:instrText>
            </w:r>
            <w:r w:rsidR="00944B9C">
              <w:rPr>
                <w:noProof/>
                <w:webHidden/>
              </w:rPr>
            </w:r>
            <w:r w:rsidR="00944B9C">
              <w:rPr>
                <w:noProof/>
                <w:webHidden/>
              </w:rPr>
              <w:fldChar w:fldCharType="separate"/>
            </w:r>
            <w:r w:rsidR="008B64AD">
              <w:rPr>
                <w:noProof/>
                <w:webHidden/>
              </w:rPr>
              <w:t>11</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5" w:history="1">
            <w:r w:rsidR="00944B9C" w:rsidRPr="00250058">
              <w:rPr>
                <w:rStyle w:val="ab"/>
                <w:noProof/>
              </w:rPr>
              <w:t>2.2.12</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Vignetting Correction (Write-Only)</w:t>
            </w:r>
            <w:r w:rsidR="00944B9C">
              <w:rPr>
                <w:noProof/>
                <w:webHidden/>
              </w:rPr>
              <w:tab/>
            </w:r>
            <w:r w:rsidR="00944B9C">
              <w:rPr>
                <w:noProof/>
                <w:webHidden/>
              </w:rPr>
              <w:fldChar w:fldCharType="begin"/>
            </w:r>
            <w:r w:rsidR="00944B9C">
              <w:rPr>
                <w:noProof/>
                <w:webHidden/>
              </w:rPr>
              <w:instrText xml:space="preserve"> PAGEREF _Toc161247535 \h </w:instrText>
            </w:r>
            <w:r w:rsidR="00944B9C">
              <w:rPr>
                <w:noProof/>
                <w:webHidden/>
              </w:rPr>
            </w:r>
            <w:r w:rsidR="00944B9C">
              <w:rPr>
                <w:noProof/>
                <w:webHidden/>
              </w:rPr>
              <w:fldChar w:fldCharType="separate"/>
            </w:r>
            <w:r w:rsidR="008B64AD">
              <w:rPr>
                <w:noProof/>
                <w:webHidden/>
              </w:rPr>
              <w:t>12</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6" w:history="1">
            <w:r w:rsidR="00944B9C" w:rsidRPr="00250058">
              <w:rPr>
                <w:rStyle w:val="ab"/>
                <w:noProof/>
              </w:rPr>
              <w:t>2.2.13</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Automatic Shutter Control (Read/Write)</w:t>
            </w:r>
            <w:r w:rsidR="00944B9C">
              <w:rPr>
                <w:noProof/>
                <w:webHidden/>
              </w:rPr>
              <w:tab/>
            </w:r>
            <w:r w:rsidR="00944B9C">
              <w:rPr>
                <w:noProof/>
                <w:webHidden/>
              </w:rPr>
              <w:fldChar w:fldCharType="begin"/>
            </w:r>
            <w:r w:rsidR="00944B9C">
              <w:rPr>
                <w:noProof/>
                <w:webHidden/>
              </w:rPr>
              <w:instrText xml:space="preserve"> PAGEREF _Toc161247536 \h </w:instrText>
            </w:r>
            <w:r w:rsidR="00944B9C">
              <w:rPr>
                <w:noProof/>
                <w:webHidden/>
              </w:rPr>
            </w:r>
            <w:r w:rsidR="00944B9C">
              <w:rPr>
                <w:noProof/>
                <w:webHidden/>
              </w:rPr>
              <w:fldChar w:fldCharType="separate"/>
            </w:r>
            <w:r w:rsidR="008B64AD">
              <w:rPr>
                <w:noProof/>
                <w:webHidden/>
              </w:rPr>
              <w:t>12</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7" w:history="1">
            <w:r w:rsidR="00944B9C" w:rsidRPr="00250058">
              <w:rPr>
                <w:rStyle w:val="ab"/>
                <w:noProof/>
              </w:rPr>
              <w:t>2.2.14</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Setting the Automatic Shutter Switching Interval (Read/Write)</w:t>
            </w:r>
            <w:r w:rsidR="00944B9C">
              <w:rPr>
                <w:noProof/>
                <w:webHidden/>
              </w:rPr>
              <w:tab/>
            </w:r>
            <w:r w:rsidR="00944B9C">
              <w:rPr>
                <w:noProof/>
                <w:webHidden/>
              </w:rPr>
              <w:fldChar w:fldCharType="begin"/>
            </w:r>
            <w:r w:rsidR="00944B9C">
              <w:rPr>
                <w:noProof/>
                <w:webHidden/>
              </w:rPr>
              <w:instrText xml:space="preserve"> PAGEREF _Toc161247537 \h </w:instrText>
            </w:r>
            <w:r w:rsidR="00944B9C">
              <w:rPr>
                <w:noProof/>
                <w:webHidden/>
              </w:rPr>
            </w:r>
            <w:r w:rsidR="00944B9C">
              <w:rPr>
                <w:noProof/>
                <w:webHidden/>
              </w:rPr>
              <w:fldChar w:fldCharType="separate"/>
            </w:r>
            <w:r w:rsidR="008B64AD">
              <w:rPr>
                <w:noProof/>
                <w:webHidden/>
              </w:rPr>
              <w:t>14</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8" w:history="1">
            <w:r w:rsidR="00944B9C" w:rsidRPr="00250058">
              <w:rPr>
                <w:rStyle w:val="ab"/>
                <w:noProof/>
              </w:rPr>
              <w:t>2.2.15</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Defective Pixel Correction (Write-Only)</w:t>
            </w:r>
            <w:r w:rsidR="00944B9C">
              <w:rPr>
                <w:noProof/>
                <w:webHidden/>
              </w:rPr>
              <w:tab/>
            </w:r>
            <w:r w:rsidR="00944B9C">
              <w:rPr>
                <w:noProof/>
                <w:webHidden/>
              </w:rPr>
              <w:fldChar w:fldCharType="begin"/>
            </w:r>
            <w:r w:rsidR="00944B9C">
              <w:rPr>
                <w:noProof/>
                <w:webHidden/>
              </w:rPr>
              <w:instrText xml:space="preserve"> PAGEREF _Toc161247538 \h </w:instrText>
            </w:r>
            <w:r w:rsidR="00944B9C">
              <w:rPr>
                <w:noProof/>
                <w:webHidden/>
              </w:rPr>
            </w:r>
            <w:r w:rsidR="00944B9C">
              <w:rPr>
                <w:noProof/>
                <w:webHidden/>
              </w:rPr>
              <w:fldChar w:fldCharType="separate"/>
            </w:r>
            <w:r w:rsidR="008B64AD">
              <w:rPr>
                <w:noProof/>
                <w:webHidden/>
              </w:rPr>
              <w:t>15</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39" w:history="1">
            <w:r w:rsidR="00944B9C" w:rsidRPr="00250058">
              <w:rPr>
                <w:rStyle w:val="ab"/>
                <w:noProof/>
              </w:rPr>
              <w:t>2.2.16</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Brightness Setting (Read/Write)</w:t>
            </w:r>
            <w:r w:rsidR="00944B9C">
              <w:rPr>
                <w:noProof/>
                <w:webHidden/>
              </w:rPr>
              <w:tab/>
            </w:r>
            <w:r w:rsidR="00944B9C">
              <w:rPr>
                <w:noProof/>
                <w:webHidden/>
              </w:rPr>
              <w:fldChar w:fldCharType="begin"/>
            </w:r>
            <w:r w:rsidR="00944B9C">
              <w:rPr>
                <w:noProof/>
                <w:webHidden/>
              </w:rPr>
              <w:instrText xml:space="preserve"> PAGEREF _Toc161247539 \h </w:instrText>
            </w:r>
            <w:r w:rsidR="00944B9C">
              <w:rPr>
                <w:noProof/>
                <w:webHidden/>
              </w:rPr>
            </w:r>
            <w:r w:rsidR="00944B9C">
              <w:rPr>
                <w:noProof/>
                <w:webHidden/>
              </w:rPr>
              <w:fldChar w:fldCharType="separate"/>
            </w:r>
            <w:r w:rsidR="008B64AD">
              <w:rPr>
                <w:noProof/>
                <w:webHidden/>
              </w:rPr>
              <w:t>17</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0" w:history="1">
            <w:r w:rsidR="00944B9C" w:rsidRPr="00250058">
              <w:rPr>
                <w:rStyle w:val="ab"/>
                <w:noProof/>
              </w:rPr>
              <w:t>2.2.17</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Contrast Setting (Read/Write)</w:t>
            </w:r>
            <w:r w:rsidR="00944B9C">
              <w:rPr>
                <w:noProof/>
                <w:webHidden/>
              </w:rPr>
              <w:tab/>
            </w:r>
            <w:r w:rsidR="00944B9C">
              <w:rPr>
                <w:noProof/>
                <w:webHidden/>
              </w:rPr>
              <w:fldChar w:fldCharType="begin"/>
            </w:r>
            <w:r w:rsidR="00944B9C">
              <w:rPr>
                <w:noProof/>
                <w:webHidden/>
              </w:rPr>
              <w:instrText xml:space="preserve"> PAGEREF _Toc161247540 \h </w:instrText>
            </w:r>
            <w:r w:rsidR="00944B9C">
              <w:rPr>
                <w:noProof/>
                <w:webHidden/>
              </w:rPr>
            </w:r>
            <w:r w:rsidR="00944B9C">
              <w:rPr>
                <w:noProof/>
                <w:webHidden/>
              </w:rPr>
              <w:fldChar w:fldCharType="separate"/>
            </w:r>
            <w:r w:rsidR="008B64AD">
              <w:rPr>
                <w:noProof/>
                <w:webHidden/>
              </w:rPr>
              <w:t>18</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1" w:history="1">
            <w:r w:rsidR="00944B9C" w:rsidRPr="00250058">
              <w:rPr>
                <w:rStyle w:val="ab"/>
                <w:noProof/>
              </w:rPr>
              <w:t>2.2.18</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Setting Image Detail Digital Enhancement (Read/Write)</w:t>
            </w:r>
            <w:r w:rsidR="00944B9C">
              <w:rPr>
                <w:noProof/>
                <w:webHidden/>
              </w:rPr>
              <w:tab/>
            </w:r>
            <w:r w:rsidR="00944B9C">
              <w:rPr>
                <w:noProof/>
                <w:webHidden/>
              </w:rPr>
              <w:fldChar w:fldCharType="begin"/>
            </w:r>
            <w:r w:rsidR="00944B9C">
              <w:rPr>
                <w:noProof/>
                <w:webHidden/>
              </w:rPr>
              <w:instrText xml:space="preserve"> PAGEREF _Toc161247541 \h </w:instrText>
            </w:r>
            <w:r w:rsidR="00944B9C">
              <w:rPr>
                <w:noProof/>
                <w:webHidden/>
              </w:rPr>
            </w:r>
            <w:r w:rsidR="00944B9C">
              <w:rPr>
                <w:noProof/>
                <w:webHidden/>
              </w:rPr>
              <w:fldChar w:fldCharType="separate"/>
            </w:r>
            <w:r w:rsidR="008B64AD">
              <w:rPr>
                <w:noProof/>
                <w:webHidden/>
              </w:rPr>
              <w:t>18</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2" w:history="1">
            <w:r w:rsidR="00944B9C" w:rsidRPr="00250058">
              <w:rPr>
                <w:rStyle w:val="ab"/>
                <w:noProof/>
              </w:rPr>
              <w:t>2.2.19</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Setting Static Denoising Level (Read/Write)</w:t>
            </w:r>
            <w:r w:rsidR="00944B9C">
              <w:rPr>
                <w:noProof/>
                <w:webHidden/>
              </w:rPr>
              <w:tab/>
            </w:r>
            <w:r w:rsidR="00944B9C">
              <w:rPr>
                <w:noProof/>
                <w:webHidden/>
              </w:rPr>
              <w:fldChar w:fldCharType="begin"/>
            </w:r>
            <w:r w:rsidR="00944B9C">
              <w:rPr>
                <w:noProof/>
                <w:webHidden/>
              </w:rPr>
              <w:instrText xml:space="preserve"> PAGEREF _Toc161247542 \h </w:instrText>
            </w:r>
            <w:r w:rsidR="00944B9C">
              <w:rPr>
                <w:noProof/>
                <w:webHidden/>
              </w:rPr>
            </w:r>
            <w:r w:rsidR="00944B9C">
              <w:rPr>
                <w:noProof/>
                <w:webHidden/>
              </w:rPr>
              <w:fldChar w:fldCharType="separate"/>
            </w:r>
            <w:r w:rsidR="008B64AD">
              <w:rPr>
                <w:noProof/>
                <w:webHidden/>
              </w:rPr>
              <w:t>19</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3" w:history="1">
            <w:r w:rsidR="00944B9C" w:rsidRPr="00250058">
              <w:rPr>
                <w:rStyle w:val="ab"/>
                <w:noProof/>
              </w:rPr>
              <w:t>2.2.20</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Setting Dynamic Denoising Level (Read/Write)</w:t>
            </w:r>
            <w:r w:rsidR="00944B9C">
              <w:rPr>
                <w:noProof/>
                <w:webHidden/>
              </w:rPr>
              <w:tab/>
            </w:r>
            <w:r w:rsidR="00944B9C">
              <w:rPr>
                <w:noProof/>
                <w:webHidden/>
              </w:rPr>
              <w:fldChar w:fldCharType="begin"/>
            </w:r>
            <w:r w:rsidR="00944B9C">
              <w:rPr>
                <w:noProof/>
                <w:webHidden/>
              </w:rPr>
              <w:instrText xml:space="preserve"> PAGEREF _Toc161247543 \h </w:instrText>
            </w:r>
            <w:r w:rsidR="00944B9C">
              <w:rPr>
                <w:noProof/>
                <w:webHidden/>
              </w:rPr>
            </w:r>
            <w:r w:rsidR="00944B9C">
              <w:rPr>
                <w:noProof/>
                <w:webHidden/>
              </w:rPr>
              <w:fldChar w:fldCharType="separate"/>
            </w:r>
            <w:r w:rsidR="008B64AD">
              <w:rPr>
                <w:noProof/>
                <w:webHidden/>
              </w:rPr>
              <w:t>20</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4" w:history="1">
            <w:r w:rsidR="00944B9C" w:rsidRPr="00250058">
              <w:rPr>
                <w:rStyle w:val="ab"/>
                <w:noProof/>
              </w:rPr>
              <w:t>2.2.21</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Palette Setting (Read/Write)</w:t>
            </w:r>
            <w:r w:rsidR="00944B9C">
              <w:rPr>
                <w:noProof/>
                <w:webHidden/>
              </w:rPr>
              <w:tab/>
            </w:r>
            <w:r w:rsidR="00944B9C">
              <w:rPr>
                <w:noProof/>
                <w:webHidden/>
              </w:rPr>
              <w:fldChar w:fldCharType="begin"/>
            </w:r>
            <w:r w:rsidR="00944B9C">
              <w:rPr>
                <w:noProof/>
                <w:webHidden/>
              </w:rPr>
              <w:instrText xml:space="preserve"> PAGEREF _Toc161247544 \h </w:instrText>
            </w:r>
            <w:r w:rsidR="00944B9C">
              <w:rPr>
                <w:noProof/>
                <w:webHidden/>
              </w:rPr>
            </w:r>
            <w:r w:rsidR="00944B9C">
              <w:rPr>
                <w:noProof/>
                <w:webHidden/>
              </w:rPr>
              <w:fldChar w:fldCharType="separate"/>
            </w:r>
            <w:r w:rsidR="008B64AD">
              <w:rPr>
                <w:noProof/>
                <w:webHidden/>
              </w:rPr>
              <w:t>21</w:t>
            </w:r>
            <w:r w:rsidR="00944B9C">
              <w:rPr>
                <w:noProof/>
                <w:webHidden/>
              </w:rPr>
              <w:fldChar w:fldCharType="end"/>
            </w:r>
          </w:hyperlink>
        </w:p>
        <w:p w:rsidR="00944B9C" w:rsidRDefault="0033744B">
          <w:pPr>
            <w:pStyle w:val="33"/>
            <w:tabs>
              <w:tab w:val="left" w:pos="1440"/>
              <w:tab w:val="right" w:leader="dot" w:pos="9628"/>
            </w:tabs>
            <w:rPr>
              <w:rFonts w:asciiTheme="minorHAnsi" w:eastAsiaTheme="minorEastAsia" w:hAnsiTheme="minorHAnsi" w:cstheme="minorBidi"/>
              <w:iCs w:val="0"/>
              <w:noProof/>
              <w:color w:val="auto"/>
              <w:kern w:val="2"/>
              <w:sz w:val="21"/>
              <w:szCs w:val="22"/>
            </w:rPr>
          </w:pPr>
          <w:hyperlink w:anchor="_Toc161247545" w:history="1">
            <w:r w:rsidR="00944B9C" w:rsidRPr="00250058">
              <w:rPr>
                <w:rStyle w:val="ab"/>
                <w:noProof/>
              </w:rPr>
              <w:t>2.2.22</w:t>
            </w:r>
            <w:r w:rsidR="00944B9C">
              <w:rPr>
                <w:rFonts w:asciiTheme="minorHAnsi" w:eastAsiaTheme="minorEastAsia" w:hAnsiTheme="minorHAnsi" w:cstheme="minorBidi"/>
                <w:iCs w:val="0"/>
                <w:noProof/>
                <w:color w:val="auto"/>
                <w:kern w:val="2"/>
                <w:sz w:val="21"/>
                <w:szCs w:val="22"/>
              </w:rPr>
              <w:tab/>
            </w:r>
            <w:r w:rsidR="00944B9C" w:rsidRPr="00250058">
              <w:rPr>
                <w:rStyle w:val="ab"/>
                <w:noProof/>
              </w:rPr>
              <w:t>Setting Image Mirroring (Read/Write)</w:t>
            </w:r>
            <w:r w:rsidR="00944B9C">
              <w:rPr>
                <w:noProof/>
                <w:webHidden/>
              </w:rPr>
              <w:tab/>
            </w:r>
            <w:r w:rsidR="00944B9C">
              <w:rPr>
                <w:noProof/>
                <w:webHidden/>
              </w:rPr>
              <w:fldChar w:fldCharType="begin"/>
            </w:r>
            <w:r w:rsidR="00944B9C">
              <w:rPr>
                <w:noProof/>
                <w:webHidden/>
              </w:rPr>
              <w:instrText xml:space="preserve"> PAGEREF _Toc161247545 \h </w:instrText>
            </w:r>
            <w:r w:rsidR="00944B9C">
              <w:rPr>
                <w:noProof/>
                <w:webHidden/>
              </w:rPr>
            </w:r>
            <w:r w:rsidR="00944B9C">
              <w:rPr>
                <w:noProof/>
                <w:webHidden/>
              </w:rPr>
              <w:fldChar w:fldCharType="separate"/>
            </w:r>
            <w:r w:rsidR="008B64AD">
              <w:rPr>
                <w:noProof/>
                <w:webHidden/>
              </w:rPr>
              <w:t>22</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46" w:history="1">
            <w:r w:rsidR="00944B9C" w:rsidRPr="00250058">
              <w:rPr>
                <w:rStyle w:val="ab"/>
                <w:noProof/>
              </w:rPr>
              <w:t>2.3</w:t>
            </w:r>
            <w:r w:rsidR="00944B9C">
              <w:rPr>
                <w:rFonts w:asciiTheme="minorHAnsi" w:eastAsiaTheme="minorEastAsia" w:hAnsiTheme="minorHAnsi" w:cstheme="minorBidi"/>
                <w:noProof/>
                <w:color w:val="auto"/>
                <w:kern w:val="2"/>
                <w:sz w:val="21"/>
                <w:szCs w:val="22"/>
              </w:rPr>
              <w:tab/>
            </w:r>
            <w:r w:rsidR="00944B9C" w:rsidRPr="00250058">
              <w:rPr>
                <w:rStyle w:val="ab"/>
                <w:noProof/>
              </w:rPr>
              <w:t>Reading Initialization State (Read-Only)</w:t>
            </w:r>
            <w:r w:rsidR="00944B9C">
              <w:rPr>
                <w:noProof/>
                <w:webHidden/>
              </w:rPr>
              <w:tab/>
            </w:r>
            <w:r w:rsidR="00944B9C">
              <w:rPr>
                <w:noProof/>
                <w:webHidden/>
              </w:rPr>
              <w:fldChar w:fldCharType="begin"/>
            </w:r>
            <w:r w:rsidR="00944B9C">
              <w:rPr>
                <w:noProof/>
                <w:webHidden/>
              </w:rPr>
              <w:instrText xml:space="preserve"> PAGEREF _Toc161247546 \h </w:instrText>
            </w:r>
            <w:r w:rsidR="00944B9C">
              <w:rPr>
                <w:noProof/>
                <w:webHidden/>
              </w:rPr>
            </w:r>
            <w:r w:rsidR="00944B9C">
              <w:rPr>
                <w:noProof/>
                <w:webHidden/>
              </w:rPr>
              <w:fldChar w:fldCharType="separate"/>
            </w:r>
            <w:r w:rsidR="008B64AD">
              <w:rPr>
                <w:noProof/>
                <w:webHidden/>
              </w:rPr>
              <w:t>23</w:t>
            </w:r>
            <w:r w:rsidR="00944B9C">
              <w:rPr>
                <w:noProof/>
                <w:webHidden/>
              </w:rPr>
              <w:fldChar w:fldCharType="end"/>
            </w:r>
          </w:hyperlink>
        </w:p>
        <w:p w:rsidR="00944B9C" w:rsidRDefault="0033744B">
          <w:pPr>
            <w:pStyle w:val="23"/>
            <w:tabs>
              <w:tab w:val="left" w:pos="960"/>
              <w:tab w:val="right" w:leader="dot" w:pos="9628"/>
            </w:tabs>
            <w:rPr>
              <w:rFonts w:asciiTheme="minorHAnsi" w:eastAsiaTheme="minorEastAsia" w:hAnsiTheme="minorHAnsi" w:cstheme="minorBidi"/>
              <w:noProof/>
              <w:color w:val="auto"/>
              <w:kern w:val="2"/>
              <w:sz w:val="21"/>
              <w:szCs w:val="22"/>
            </w:rPr>
          </w:pPr>
          <w:hyperlink w:anchor="_Toc161247547" w:history="1">
            <w:r w:rsidR="00944B9C" w:rsidRPr="00250058">
              <w:rPr>
                <w:rStyle w:val="ab"/>
                <w:noProof/>
              </w:rPr>
              <w:t>2.4</w:t>
            </w:r>
            <w:r w:rsidR="00944B9C">
              <w:rPr>
                <w:rFonts w:asciiTheme="minorHAnsi" w:eastAsiaTheme="minorEastAsia" w:hAnsiTheme="minorHAnsi" w:cstheme="minorBidi"/>
                <w:noProof/>
                <w:color w:val="auto"/>
                <w:kern w:val="2"/>
                <w:sz w:val="21"/>
                <w:szCs w:val="22"/>
              </w:rPr>
              <w:tab/>
            </w:r>
            <w:r w:rsidR="00944B9C" w:rsidRPr="00250058">
              <w:rPr>
                <w:rStyle w:val="ab"/>
                <w:noProof/>
              </w:rPr>
              <w:t>Serial Command Transmitting and Verification</w:t>
            </w:r>
            <w:r w:rsidR="00944B9C">
              <w:rPr>
                <w:noProof/>
                <w:webHidden/>
              </w:rPr>
              <w:tab/>
            </w:r>
            <w:r w:rsidR="00944B9C">
              <w:rPr>
                <w:noProof/>
                <w:webHidden/>
              </w:rPr>
              <w:fldChar w:fldCharType="begin"/>
            </w:r>
            <w:r w:rsidR="00944B9C">
              <w:rPr>
                <w:noProof/>
                <w:webHidden/>
              </w:rPr>
              <w:instrText xml:space="preserve"> PAGEREF _Toc161247547 \h </w:instrText>
            </w:r>
            <w:r w:rsidR="00944B9C">
              <w:rPr>
                <w:noProof/>
                <w:webHidden/>
              </w:rPr>
            </w:r>
            <w:r w:rsidR="00944B9C">
              <w:rPr>
                <w:noProof/>
                <w:webHidden/>
              </w:rPr>
              <w:fldChar w:fldCharType="separate"/>
            </w:r>
            <w:r w:rsidR="008B64AD">
              <w:rPr>
                <w:noProof/>
                <w:webHidden/>
              </w:rPr>
              <w:t>24</w:t>
            </w:r>
            <w:r w:rsidR="00944B9C">
              <w:rPr>
                <w:noProof/>
                <w:webHidden/>
              </w:rPr>
              <w:fldChar w:fldCharType="end"/>
            </w:r>
          </w:hyperlink>
        </w:p>
        <w:p w:rsidR="00944B9C" w:rsidRDefault="0033744B">
          <w:pPr>
            <w:pStyle w:val="13"/>
            <w:tabs>
              <w:tab w:val="left" w:pos="480"/>
              <w:tab w:val="right" w:leader="dot" w:pos="9628"/>
            </w:tabs>
            <w:rPr>
              <w:rFonts w:asciiTheme="minorHAnsi" w:eastAsiaTheme="minorEastAsia" w:hAnsiTheme="minorHAnsi" w:cstheme="minorBidi"/>
              <w:b w:val="0"/>
              <w:bCs w:val="0"/>
              <w:noProof/>
              <w:color w:val="auto"/>
              <w:kern w:val="2"/>
              <w:sz w:val="21"/>
              <w:szCs w:val="22"/>
            </w:rPr>
          </w:pPr>
          <w:hyperlink w:anchor="_Toc161247548" w:history="1">
            <w:r w:rsidR="00944B9C" w:rsidRPr="00250058">
              <w:rPr>
                <w:rStyle w:val="ab"/>
                <w:noProof/>
              </w:rPr>
              <w:t>3</w:t>
            </w:r>
            <w:r w:rsidR="00944B9C">
              <w:rPr>
                <w:rFonts w:asciiTheme="minorHAnsi" w:eastAsiaTheme="minorEastAsia" w:hAnsiTheme="minorHAnsi" w:cstheme="minorBidi"/>
                <w:b w:val="0"/>
                <w:bCs w:val="0"/>
                <w:noProof/>
                <w:color w:val="auto"/>
                <w:kern w:val="2"/>
                <w:sz w:val="21"/>
                <w:szCs w:val="22"/>
              </w:rPr>
              <w:tab/>
            </w:r>
            <w:r w:rsidR="00944B9C" w:rsidRPr="00250058">
              <w:rPr>
                <w:rStyle w:val="ab"/>
                <w:rFonts w:asciiTheme="minorEastAsia" w:hAnsiTheme="minorEastAsia"/>
                <w:noProof/>
              </w:rPr>
              <w:t>FAQ</w:t>
            </w:r>
            <w:r w:rsidR="00944B9C">
              <w:rPr>
                <w:noProof/>
                <w:webHidden/>
              </w:rPr>
              <w:tab/>
            </w:r>
            <w:r w:rsidR="00944B9C">
              <w:rPr>
                <w:noProof/>
                <w:webHidden/>
              </w:rPr>
              <w:fldChar w:fldCharType="begin"/>
            </w:r>
            <w:r w:rsidR="00944B9C">
              <w:rPr>
                <w:noProof/>
                <w:webHidden/>
              </w:rPr>
              <w:instrText xml:space="preserve"> PAGEREF _Toc161247548 \h </w:instrText>
            </w:r>
            <w:r w:rsidR="00944B9C">
              <w:rPr>
                <w:noProof/>
                <w:webHidden/>
              </w:rPr>
            </w:r>
            <w:r w:rsidR="00944B9C">
              <w:rPr>
                <w:noProof/>
                <w:webHidden/>
              </w:rPr>
              <w:fldChar w:fldCharType="separate"/>
            </w:r>
            <w:r w:rsidR="008B64AD">
              <w:rPr>
                <w:noProof/>
                <w:webHidden/>
              </w:rPr>
              <w:t>25</w:t>
            </w:r>
            <w:r w:rsidR="00944B9C">
              <w:rPr>
                <w:noProof/>
                <w:webHidden/>
              </w:rPr>
              <w:fldChar w:fldCharType="end"/>
            </w:r>
          </w:hyperlink>
        </w:p>
        <w:p w:rsidR="00CC4AD9" w:rsidRDefault="00CC4AD9">
          <w:r>
            <w:rPr>
              <w:b/>
              <w:bCs/>
              <w:lang w:val="zh-CN"/>
            </w:rPr>
            <w:fldChar w:fldCharType="end"/>
          </w:r>
        </w:p>
      </w:sdtContent>
    </w:sdt>
    <w:p w:rsidR="0084692D" w:rsidRDefault="00437D5B" w:rsidP="00526FF2">
      <w:pPr>
        <w:sectPr w:rsidR="0084692D" w:rsidSect="006E0670">
          <w:headerReference w:type="first" r:id="rId13"/>
          <w:pgSz w:w="11906" w:h="16838" w:code="9"/>
          <w:pgMar w:top="1599" w:right="1134" w:bottom="2268" w:left="1134" w:header="0" w:footer="964" w:gutter="0"/>
          <w:pgNumType w:fmt="lowerRoman"/>
          <w:cols w:space="356"/>
          <w:docGrid w:type="lines" w:linePitch="326"/>
        </w:sectPr>
      </w:pPr>
      <w:r>
        <w:br w:type="page"/>
      </w:r>
      <w:bookmarkStart w:id="1" w:name="_Toc16530157"/>
    </w:p>
    <w:p w:rsidR="00830E44" w:rsidRPr="00BA33A1" w:rsidRDefault="00632675" w:rsidP="006E0670">
      <w:pPr>
        <w:pStyle w:val="10"/>
      </w:pPr>
      <w:bookmarkStart w:id="2" w:name="_Toc143675763"/>
      <w:bookmarkStart w:id="3" w:name="_Toc153896382"/>
      <w:bookmarkStart w:id="4" w:name="_Toc161247516"/>
      <w:bookmarkStart w:id="5" w:name="_Toc151996706"/>
      <w:bookmarkEnd w:id="1"/>
      <w:r w:rsidRPr="00BA33A1">
        <w:lastRenderedPageBreak/>
        <w:t>Introduction</w:t>
      </w:r>
      <w:bookmarkEnd w:id="2"/>
      <w:bookmarkEnd w:id="3"/>
      <w:bookmarkEnd w:id="4"/>
      <w:r w:rsidR="006E1B49" w:rsidRPr="00BA33A1">
        <w:t xml:space="preserve"> </w:t>
      </w:r>
      <w:bookmarkEnd w:id="5"/>
    </w:p>
    <w:p w:rsidR="00632675" w:rsidRPr="00600AE2" w:rsidRDefault="00EE3DD8" w:rsidP="006E0670">
      <w:pPr>
        <w:pStyle w:val="20"/>
      </w:pPr>
      <w:bookmarkStart w:id="6" w:name="_Toc161247517"/>
      <w:r>
        <w:t>Communication Protocols</w:t>
      </w:r>
      <w:bookmarkEnd w:id="6"/>
    </w:p>
    <w:p w:rsidR="00632675" w:rsidRPr="00B73FC9" w:rsidRDefault="00EE3DD8" w:rsidP="00AE26F4">
      <w:pPr>
        <w:pStyle w:val="E-Content"/>
      </w:pPr>
      <w:r>
        <w:t>The thermal camera modules support UART serial communication and CVBS video communication protocols.</w:t>
      </w:r>
    </w:p>
    <w:p w:rsidR="00632675" w:rsidRDefault="00EE3DD8" w:rsidP="00EE3DD8">
      <w:pPr>
        <w:pStyle w:val="4E-Heading4AltF4"/>
      </w:pPr>
      <w:r>
        <w:t>UART Serial Communication</w:t>
      </w:r>
    </w:p>
    <w:p w:rsidR="00EE3DD8" w:rsidRDefault="00EE3DD8" w:rsidP="00EE3DD8">
      <w:pPr>
        <w:pStyle w:val="E-Content"/>
      </w:pPr>
      <w:r>
        <w:rPr>
          <w:lang w:val="x-none"/>
        </w:rPr>
        <w:t>U</w:t>
      </w:r>
      <w:r>
        <w:t>sers can send commands to the thermal camera modules through serial port to control the modules to perform corresponding actions, such as image parameter settings, function adjustment, etc.</w:t>
      </w:r>
    </w:p>
    <w:p w:rsidR="00EE3DD8" w:rsidRDefault="00EE3DD8" w:rsidP="00EE3DD8">
      <w:pPr>
        <w:pStyle w:val="E-Content"/>
      </w:pPr>
      <w:r>
        <w:t>The data transmission and reception of serial communication shall follow the requirements of the communication packet format.</w:t>
      </w:r>
    </w:p>
    <w:p w:rsidR="00EE3DD8" w:rsidRDefault="00EE3DD8" w:rsidP="00EE3DD8">
      <w:pPr>
        <w:pStyle w:val="4E-Heading4AltF4"/>
      </w:pPr>
      <w:r>
        <w:t>CVBS Video Communication</w:t>
      </w:r>
    </w:p>
    <w:p w:rsidR="00EE3DD8" w:rsidRDefault="00EE3DD8" w:rsidP="00EE3DD8">
      <w:pPr>
        <w:pStyle w:val="E-Content"/>
      </w:pPr>
      <w:r>
        <w:t>Thermal images and video streams follow the CVBS video communication protocol. Video data is output as soon as the module is powered on (no enabling control).</w:t>
      </w:r>
    </w:p>
    <w:p w:rsidR="00EE3DD8" w:rsidRDefault="00EE3DD8" w:rsidP="00EE3DD8">
      <w:pPr>
        <w:pStyle w:val="20"/>
      </w:pPr>
      <w:bookmarkStart w:id="7" w:name="_Toc161247518"/>
      <w:r>
        <w:t>Preparation</w:t>
      </w:r>
      <w:bookmarkEnd w:id="7"/>
    </w:p>
    <w:p w:rsidR="00EE3DD8" w:rsidRDefault="00EE3DD8" w:rsidP="00EE3DD8">
      <w:pPr>
        <w:pStyle w:val="E-Content"/>
      </w:pPr>
      <w:r>
        <w:t>Users can connect the module</w:t>
      </w:r>
      <w:r w:rsidR="00D81BA3">
        <w:t xml:space="preserve"> (“device” end)</w:t>
      </w:r>
      <w:r w:rsidR="00DB14A9">
        <w:t xml:space="preserve"> </w:t>
      </w:r>
      <w:r>
        <w:t>to the device to be developed ("host"</w:t>
      </w:r>
      <w:r w:rsidR="00D81BA3">
        <w:t xml:space="preserve"> end</w:t>
      </w:r>
      <w:r>
        <w:t>) via the serial port.</w:t>
      </w:r>
    </w:p>
    <w:p w:rsidR="00EE3DD8" w:rsidRDefault="00EE3DD8" w:rsidP="00EE3DD8">
      <w:pPr>
        <w:pStyle w:val="E-Content"/>
      </w:pPr>
      <w:r>
        <w:t xml:space="preserve">Once the </w:t>
      </w:r>
      <w:r w:rsidR="00DB14A9">
        <w:t>module</w:t>
      </w:r>
      <w:r>
        <w:t xml:space="preserve"> is connected and powered on, </w:t>
      </w:r>
      <w:r w:rsidR="00DB14A9">
        <w:t>it</w:t>
      </w:r>
      <w:r>
        <w:t xml:space="preserve"> will </w:t>
      </w:r>
      <w:r w:rsidR="00DB14A9">
        <w:t>send</w:t>
      </w:r>
      <w:r>
        <w:t xml:space="preserve"> the image data to the host</w:t>
      </w:r>
      <w:r w:rsidR="00DB14A9">
        <w:t xml:space="preserve"> </w:t>
      </w:r>
      <w:r>
        <w:t xml:space="preserve">via </w:t>
      </w:r>
      <w:r w:rsidR="00DB14A9">
        <w:t>the CVBS</w:t>
      </w:r>
      <w:r>
        <w:t xml:space="preserve"> protocol</w:t>
      </w:r>
      <w:r w:rsidR="00DB14A9">
        <w:t>. The host</w:t>
      </w:r>
      <w:r>
        <w:t xml:space="preserve"> will parse the obtained data and then display the image or use it for other purposes.</w:t>
      </w:r>
    </w:p>
    <w:p w:rsidR="00EE3DD8" w:rsidRPr="00EE3DD8" w:rsidRDefault="00DB14A9" w:rsidP="00EE3DD8">
      <w:pPr>
        <w:pStyle w:val="E-Content"/>
        <w:rPr>
          <w:lang w:eastAsia="en-US"/>
        </w:rPr>
      </w:pPr>
      <w:r>
        <w:t>Users can</w:t>
      </w:r>
      <w:r w:rsidR="00EE3DD8">
        <w:t xml:space="preserve"> send serial port commands to the </w:t>
      </w:r>
      <w:r>
        <w:t>module</w:t>
      </w:r>
      <w:r w:rsidR="00EE3DD8">
        <w:t xml:space="preserve"> through the host to control the </w:t>
      </w:r>
      <w:r>
        <w:t>module</w:t>
      </w:r>
      <w:r w:rsidR="00EE3DD8">
        <w:t>, such as setting image parameters.</w:t>
      </w:r>
    </w:p>
    <w:p w:rsidR="00CC4AD9" w:rsidRDefault="00CC4AD9" w:rsidP="00AE26F4">
      <w:pPr>
        <w:pStyle w:val="E-Content"/>
      </w:pPr>
      <w:r>
        <w:br w:type="page"/>
      </w:r>
    </w:p>
    <w:p w:rsidR="00DB14A9" w:rsidRDefault="00DB14A9" w:rsidP="008B64AD">
      <w:pPr>
        <w:pStyle w:val="10"/>
      </w:pPr>
      <w:bookmarkStart w:id="8" w:name="_Toc161247519"/>
      <w:r w:rsidRPr="00DB14A9">
        <w:lastRenderedPageBreak/>
        <w:t>Serial Communication</w:t>
      </w:r>
      <w:bookmarkEnd w:id="8"/>
    </w:p>
    <w:p w:rsidR="00DB14A9" w:rsidRDefault="00DB14A9" w:rsidP="008B64AD">
      <w:pPr>
        <w:pStyle w:val="20"/>
        <w:rPr>
          <w:lang w:eastAsia="zh-CN"/>
        </w:rPr>
      </w:pPr>
      <w:bookmarkStart w:id="9" w:name="_Toc161247520"/>
      <w:r w:rsidRPr="00DB14A9">
        <w:rPr>
          <w:lang w:eastAsia="zh-CN"/>
        </w:rPr>
        <w:t>Introduction</w:t>
      </w:r>
      <w:bookmarkEnd w:id="9"/>
    </w:p>
    <w:p w:rsidR="00DB14A9" w:rsidRPr="00DB14A9" w:rsidRDefault="00DB14A9" w:rsidP="00DB14A9">
      <w:pPr>
        <w:pStyle w:val="E-Content"/>
        <w:rPr>
          <w:rFonts w:eastAsiaTheme="minorEastAsia"/>
        </w:rPr>
      </w:pPr>
      <w:r w:rsidRPr="00DB14A9">
        <w:rPr>
          <w:rFonts w:eastAsiaTheme="minorEastAsia"/>
        </w:rPr>
        <w:t xml:space="preserve">The </w:t>
      </w:r>
      <w:r>
        <w:rPr>
          <w:rFonts w:eastAsiaTheme="minorEastAsia"/>
        </w:rPr>
        <w:t>modules</w:t>
      </w:r>
      <w:r w:rsidRPr="00DB14A9">
        <w:rPr>
          <w:rFonts w:eastAsiaTheme="minorEastAsia"/>
        </w:rPr>
        <w:t xml:space="preserve"> use UART</w:t>
      </w:r>
      <w:r>
        <w:rPr>
          <w:rFonts w:eastAsiaTheme="minorEastAsia"/>
        </w:rPr>
        <w:t xml:space="preserve"> (</w:t>
      </w:r>
      <w:r w:rsidRPr="00DB14A9">
        <w:rPr>
          <w:rFonts w:eastAsiaTheme="minorEastAsia"/>
        </w:rPr>
        <w:t xml:space="preserve">Universal Asynchronous Receiver/Transmitter) serial communication. The </w:t>
      </w:r>
      <w:r>
        <w:rPr>
          <w:rFonts w:eastAsiaTheme="minorEastAsia"/>
        </w:rPr>
        <w:t>host (</w:t>
      </w:r>
      <w:r w:rsidRPr="00DB14A9">
        <w:rPr>
          <w:rFonts w:eastAsiaTheme="minorEastAsia"/>
        </w:rPr>
        <w:t>user-developed device</w:t>
      </w:r>
      <w:r>
        <w:rPr>
          <w:rFonts w:eastAsiaTheme="minorEastAsia"/>
        </w:rPr>
        <w:t>)</w:t>
      </w:r>
      <w:r w:rsidRPr="00DB14A9">
        <w:rPr>
          <w:rFonts w:eastAsiaTheme="minorEastAsia"/>
        </w:rPr>
        <w:t xml:space="preserve"> can send commands to the </w:t>
      </w:r>
      <w:r>
        <w:rPr>
          <w:rFonts w:eastAsiaTheme="minorEastAsia"/>
        </w:rPr>
        <w:t>module</w:t>
      </w:r>
      <w:r w:rsidRPr="00DB14A9">
        <w:rPr>
          <w:rFonts w:eastAsiaTheme="minorEastAsia"/>
        </w:rPr>
        <w:t xml:space="preserve"> through the serial port and control the </w:t>
      </w:r>
      <w:r>
        <w:rPr>
          <w:rFonts w:eastAsiaTheme="minorEastAsia"/>
        </w:rPr>
        <w:t>module</w:t>
      </w:r>
      <w:r w:rsidRPr="00DB14A9">
        <w:rPr>
          <w:rFonts w:eastAsiaTheme="minorEastAsia"/>
        </w:rPr>
        <w:t xml:space="preserve"> to perform the corresponding actions. Communication commands need to be sent in the</w:t>
      </w:r>
      <w:r>
        <w:rPr>
          <w:rFonts w:eastAsiaTheme="minorEastAsia"/>
        </w:rPr>
        <w:t xml:space="preserve"> specified</w:t>
      </w:r>
      <w:r w:rsidRPr="00DB14A9">
        <w:rPr>
          <w:rFonts w:eastAsiaTheme="minorEastAsia"/>
        </w:rPr>
        <w:t xml:space="preserve"> packet format.</w:t>
      </w:r>
    </w:p>
    <w:p w:rsidR="00DB14A9" w:rsidRPr="00DB14A9" w:rsidRDefault="00DB14A9" w:rsidP="008B64AD">
      <w:pPr>
        <w:pStyle w:val="3"/>
      </w:pPr>
      <w:bookmarkStart w:id="10" w:name="_Toc161247521"/>
      <w:r w:rsidRPr="00DB14A9">
        <w:t xml:space="preserve">Serial </w:t>
      </w:r>
      <w:r>
        <w:t>C</w:t>
      </w:r>
      <w:r w:rsidRPr="00DB14A9">
        <w:t xml:space="preserve">ommunication </w:t>
      </w:r>
      <w:r>
        <w:t>F</w:t>
      </w:r>
      <w:r w:rsidRPr="00DB14A9">
        <w:t>ormat</w:t>
      </w:r>
      <w:bookmarkEnd w:id="10"/>
    </w:p>
    <w:p w:rsidR="00DB14A9" w:rsidRDefault="00DB14A9" w:rsidP="00DB14A9">
      <w:pPr>
        <w:pStyle w:val="E-Content"/>
        <w:rPr>
          <w:rFonts w:eastAsiaTheme="minorEastAsia"/>
        </w:rPr>
      </w:pPr>
      <w:r w:rsidRPr="00DB14A9">
        <w:rPr>
          <w:rFonts w:eastAsiaTheme="minorEastAsia"/>
        </w:rPr>
        <w:t xml:space="preserve">Before establishing communication with the host, you need to set the communication parameters on the host according to </w:t>
      </w:r>
      <w:r w:rsidR="00A07568">
        <w:rPr>
          <w:rFonts w:eastAsiaTheme="minorEastAsia"/>
        </w:rPr>
        <w:fldChar w:fldCharType="begin"/>
      </w:r>
      <w:r w:rsidR="00A07568">
        <w:rPr>
          <w:rFonts w:eastAsiaTheme="minorEastAsia"/>
        </w:rPr>
        <w:instrText xml:space="preserve"> REF _Ref161157181 \r \h </w:instrText>
      </w:r>
      <w:r w:rsidR="00A07568">
        <w:rPr>
          <w:rFonts w:eastAsiaTheme="minorEastAsia"/>
        </w:rPr>
      </w:r>
      <w:r w:rsidR="00A07568">
        <w:rPr>
          <w:rFonts w:eastAsiaTheme="minorEastAsia"/>
        </w:rPr>
        <w:fldChar w:fldCharType="separate"/>
      </w:r>
      <w:r w:rsidR="008B64AD">
        <w:rPr>
          <w:rFonts w:eastAsiaTheme="minorEastAsia"/>
        </w:rPr>
        <w:t>Table 2-1</w:t>
      </w:r>
      <w:r w:rsidR="00A07568">
        <w:rPr>
          <w:rFonts w:eastAsiaTheme="minorEastAsia"/>
        </w:rPr>
        <w:fldChar w:fldCharType="end"/>
      </w:r>
      <w:r w:rsidR="00851755">
        <w:rPr>
          <w:rFonts w:eastAsiaTheme="minorEastAsia"/>
        </w:rPr>
        <w:t>, which</w:t>
      </w:r>
      <w:r w:rsidRPr="00DB14A9">
        <w:rPr>
          <w:rFonts w:eastAsiaTheme="minorEastAsia"/>
        </w:rPr>
        <w:t xml:space="preserve"> shows the serial communication format of the thermal </w:t>
      </w:r>
      <w:r>
        <w:rPr>
          <w:rFonts w:eastAsiaTheme="minorEastAsia"/>
        </w:rPr>
        <w:t>camera modules</w:t>
      </w:r>
      <w:r w:rsidRPr="00DB14A9">
        <w:rPr>
          <w:rFonts w:eastAsiaTheme="minorEastAsia"/>
        </w:rPr>
        <w:t>.</w:t>
      </w:r>
    </w:p>
    <w:p w:rsidR="00DB14A9" w:rsidRDefault="00DF0D97" w:rsidP="008B64AD">
      <w:pPr>
        <w:pStyle w:val="E-TableDescription"/>
      </w:pPr>
      <w:bookmarkStart w:id="11" w:name="_Ref161157181"/>
      <w:r w:rsidRPr="00DF0D97">
        <w:t>Serial Communication Format</w:t>
      </w:r>
      <w:bookmarkEnd w:id="11"/>
    </w:p>
    <w:tbl>
      <w:tblPr>
        <w:tblStyle w:val="ac"/>
        <w:tblW w:w="0" w:type="auto"/>
        <w:tblInd w:w="2972" w:type="dxa"/>
        <w:tblLook w:val="04A0" w:firstRow="1" w:lastRow="0" w:firstColumn="1" w:lastColumn="0" w:noHBand="0" w:noVBand="1"/>
      </w:tblPr>
      <w:tblGrid>
        <w:gridCol w:w="2126"/>
        <w:gridCol w:w="3402"/>
      </w:tblGrid>
      <w:tr w:rsidR="00DF0D97" w:rsidTr="00172C62">
        <w:tc>
          <w:tcPr>
            <w:tcW w:w="2126" w:type="dxa"/>
            <w:shd w:val="clear" w:color="auto" w:fill="D9D9D9" w:themeFill="background1" w:themeFillShade="D9"/>
          </w:tcPr>
          <w:p w:rsidR="00DF0D97" w:rsidRPr="00844D63" w:rsidRDefault="00DF0D97" w:rsidP="00DF0D97">
            <w:pPr>
              <w:pStyle w:val="E-TableHeading"/>
              <w:rPr>
                <w:sz w:val="22"/>
                <w:lang w:val="zh-CN"/>
              </w:rPr>
            </w:pPr>
            <w:r w:rsidRPr="00844D63">
              <w:rPr>
                <w:sz w:val="22"/>
              </w:rPr>
              <w:t>Item</w:t>
            </w:r>
          </w:p>
        </w:tc>
        <w:tc>
          <w:tcPr>
            <w:tcW w:w="3402" w:type="dxa"/>
            <w:shd w:val="clear" w:color="auto" w:fill="D9D9D9" w:themeFill="background1" w:themeFillShade="D9"/>
          </w:tcPr>
          <w:p w:rsidR="00DF0D97" w:rsidRPr="00844D63" w:rsidRDefault="00DF0D97" w:rsidP="00DF0D97">
            <w:pPr>
              <w:pStyle w:val="E-TableHeading"/>
              <w:rPr>
                <w:sz w:val="22"/>
                <w:lang w:val="zh-CN"/>
              </w:rPr>
            </w:pPr>
            <w:r w:rsidRPr="00844D63">
              <w:rPr>
                <w:sz w:val="22"/>
              </w:rPr>
              <w:t>Description</w:t>
            </w:r>
          </w:p>
        </w:tc>
      </w:tr>
      <w:tr w:rsidR="00DF0D97" w:rsidTr="00172C62">
        <w:tc>
          <w:tcPr>
            <w:tcW w:w="2126" w:type="dxa"/>
          </w:tcPr>
          <w:p w:rsidR="00DF0D97" w:rsidRPr="00844D63" w:rsidRDefault="00DF0D97" w:rsidP="00DF0D97">
            <w:pPr>
              <w:pStyle w:val="E-TableText"/>
              <w:rPr>
                <w:sz w:val="22"/>
                <w:lang w:val="zh-CN"/>
              </w:rPr>
            </w:pPr>
            <w:r w:rsidRPr="00844D63">
              <w:rPr>
                <w:sz w:val="22"/>
              </w:rPr>
              <w:t>Baud rate</w:t>
            </w:r>
          </w:p>
        </w:tc>
        <w:tc>
          <w:tcPr>
            <w:tcW w:w="3402" w:type="dxa"/>
          </w:tcPr>
          <w:p w:rsidR="00DF0D97" w:rsidRPr="00844D63" w:rsidRDefault="00DF0D97" w:rsidP="00DF0D97">
            <w:pPr>
              <w:pStyle w:val="E-TableText"/>
              <w:rPr>
                <w:sz w:val="22"/>
                <w:lang w:val="zh-CN"/>
              </w:rPr>
            </w:pPr>
            <w:r w:rsidRPr="00844D63">
              <w:rPr>
                <w:sz w:val="22"/>
              </w:rPr>
              <w:t>115200 bps</w:t>
            </w:r>
          </w:p>
        </w:tc>
      </w:tr>
      <w:tr w:rsidR="00DF0D97" w:rsidTr="00172C62">
        <w:tc>
          <w:tcPr>
            <w:tcW w:w="2126" w:type="dxa"/>
          </w:tcPr>
          <w:p w:rsidR="00DF0D97" w:rsidRPr="00844D63" w:rsidRDefault="00DF0D97" w:rsidP="00DF0D97">
            <w:pPr>
              <w:pStyle w:val="E-TableText"/>
              <w:rPr>
                <w:sz w:val="22"/>
                <w:lang w:val="zh-CN"/>
              </w:rPr>
            </w:pPr>
            <w:r w:rsidRPr="00844D63">
              <w:rPr>
                <w:sz w:val="22"/>
              </w:rPr>
              <w:t>Start</w:t>
            </w:r>
          </w:p>
        </w:tc>
        <w:tc>
          <w:tcPr>
            <w:tcW w:w="3402" w:type="dxa"/>
          </w:tcPr>
          <w:p w:rsidR="00DF0D97" w:rsidRPr="00844D63" w:rsidRDefault="00DF0D97" w:rsidP="00DF0D97">
            <w:pPr>
              <w:pStyle w:val="E-TableText"/>
              <w:rPr>
                <w:sz w:val="22"/>
                <w:lang w:val="zh-CN"/>
              </w:rPr>
            </w:pPr>
            <w:r w:rsidRPr="00844D63">
              <w:rPr>
                <w:sz w:val="22"/>
              </w:rPr>
              <w:t>1 bit</w:t>
            </w:r>
          </w:p>
        </w:tc>
      </w:tr>
      <w:tr w:rsidR="00DF0D97" w:rsidTr="00172C62">
        <w:tc>
          <w:tcPr>
            <w:tcW w:w="2126" w:type="dxa"/>
          </w:tcPr>
          <w:p w:rsidR="00DF0D97" w:rsidRPr="00844D63" w:rsidRDefault="00DF0D97" w:rsidP="00DF0D97">
            <w:pPr>
              <w:pStyle w:val="E-TableText"/>
              <w:rPr>
                <w:sz w:val="22"/>
                <w:lang w:val="zh-CN"/>
              </w:rPr>
            </w:pPr>
            <w:r w:rsidRPr="00844D63">
              <w:rPr>
                <w:sz w:val="22"/>
              </w:rPr>
              <w:t>Data</w:t>
            </w:r>
          </w:p>
        </w:tc>
        <w:tc>
          <w:tcPr>
            <w:tcW w:w="3402" w:type="dxa"/>
          </w:tcPr>
          <w:p w:rsidR="00DF0D97" w:rsidRPr="00844D63" w:rsidRDefault="00DF0D97" w:rsidP="00DF0D97">
            <w:pPr>
              <w:pStyle w:val="E-TableText"/>
              <w:rPr>
                <w:sz w:val="22"/>
                <w:lang w:val="zh-CN"/>
              </w:rPr>
            </w:pPr>
            <w:r w:rsidRPr="00844D63">
              <w:rPr>
                <w:sz w:val="22"/>
              </w:rPr>
              <w:t>8 bits</w:t>
            </w:r>
          </w:p>
        </w:tc>
      </w:tr>
      <w:tr w:rsidR="00DF0D97" w:rsidTr="00172C62">
        <w:tc>
          <w:tcPr>
            <w:tcW w:w="2126" w:type="dxa"/>
          </w:tcPr>
          <w:p w:rsidR="00DF0D97" w:rsidRPr="00844D63" w:rsidRDefault="00DF0D97" w:rsidP="00DF0D97">
            <w:pPr>
              <w:pStyle w:val="E-TableText"/>
              <w:rPr>
                <w:sz w:val="22"/>
                <w:lang w:val="zh-CN"/>
              </w:rPr>
            </w:pPr>
            <w:r w:rsidRPr="00844D63">
              <w:rPr>
                <w:sz w:val="22"/>
              </w:rPr>
              <w:t>End</w:t>
            </w:r>
          </w:p>
        </w:tc>
        <w:tc>
          <w:tcPr>
            <w:tcW w:w="3402" w:type="dxa"/>
          </w:tcPr>
          <w:p w:rsidR="00DF0D97" w:rsidRPr="00844D63" w:rsidRDefault="00DF0D97" w:rsidP="00DF0D97">
            <w:pPr>
              <w:pStyle w:val="E-TableText"/>
              <w:rPr>
                <w:sz w:val="22"/>
                <w:lang w:val="zh-CN"/>
              </w:rPr>
            </w:pPr>
            <w:r w:rsidRPr="00844D63">
              <w:rPr>
                <w:sz w:val="22"/>
              </w:rPr>
              <w:t>1 bit</w:t>
            </w:r>
          </w:p>
        </w:tc>
      </w:tr>
      <w:tr w:rsidR="00DF0D97" w:rsidTr="00172C62">
        <w:tc>
          <w:tcPr>
            <w:tcW w:w="2126" w:type="dxa"/>
          </w:tcPr>
          <w:p w:rsidR="00DF0D97" w:rsidRPr="00844D63" w:rsidRDefault="00DF0D97" w:rsidP="00DF0D97">
            <w:pPr>
              <w:pStyle w:val="E-TableText"/>
              <w:rPr>
                <w:sz w:val="22"/>
                <w:lang w:val="zh-CN"/>
              </w:rPr>
            </w:pPr>
            <w:r w:rsidRPr="00844D63">
              <w:rPr>
                <w:sz w:val="22"/>
              </w:rPr>
              <w:t>Check</w:t>
            </w:r>
          </w:p>
        </w:tc>
        <w:tc>
          <w:tcPr>
            <w:tcW w:w="3402" w:type="dxa"/>
          </w:tcPr>
          <w:p w:rsidR="00DF0D97" w:rsidRPr="00844D63" w:rsidRDefault="00DF0D97" w:rsidP="00DF0D97">
            <w:pPr>
              <w:pStyle w:val="E-TableText"/>
              <w:rPr>
                <w:sz w:val="22"/>
                <w:lang w:val="zh-CN"/>
              </w:rPr>
            </w:pPr>
            <w:r w:rsidRPr="00844D63">
              <w:rPr>
                <w:sz w:val="22"/>
              </w:rPr>
              <w:t>NONE</w:t>
            </w:r>
          </w:p>
        </w:tc>
      </w:tr>
    </w:tbl>
    <w:p w:rsidR="00DF0D97" w:rsidRPr="00DF0D97" w:rsidRDefault="00A07568" w:rsidP="00A07568">
      <w:pPr>
        <w:pStyle w:val="3"/>
        <w:rPr>
          <w:lang w:val="zh-CN"/>
        </w:rPr>
      </w:pPr>
      <w:bookmarkStart w:id="12" w:name="_Ref161166784"/>
      <w:bookmarkStart w:id="13" w:name="_Toc161247522"/>
      <w:r>
        <w:rPr>
          <w:rFonts w:hint="eastAsia"/>
          <w:lang w:val="zh-CN"/>
        </w:rPr>
        <w:t>D</w:t>
      </w:r>
      <w:r>
        <w:rPr>
          <w:lang w:val="zh-CN"/>
        </w:rPr>
        <w:t>ata Transmitting and Receiving</w:t>
      </w:r>
      <w:bookmarkEnd w:id="12"/>
      <w:bookmarkEnd w:id="13"/>
    </w:p>
    <w:p w:rsidR="00DF0D97" w:rsidRDefault="00A07568" w:rsidP="00A07568">
      <w:pPr>
        <w:pStyle w:val="4E-Heading4AltF4"/>
        <w:rPr>
          <w:rFonts w:eastAsiaTheme="minorEastAsia"/>
        </w:rPr>
      </w:pPr>
      <w:r>
        <w:rPr>
          <w:rFonts w:eastAsiaTheme="minorEastAsia" w:hint="eastAsia"/>
        </w:rPr>
        <w:t>D</w:t>
      </w:r>
      <w:r>
        <w:rPr>
          <w:rFonts w:eastAsiaTheme="minorEastAsia"/>
        </w:rPr>
        <w:t>ata Pack</w:t>
      </w:r>
      <w:r w:rsidR="00915CB6">
        <w:rPr>
          <w:rFonts w:eastAsiaTheme="minorEastAsia"/>
        </w:rPr>
        <w:t>et</w:t>
      </w:r>
      <w:r>
        <w:rPr>
          <w:rFonts w:eastAsiaTheme="minorEastAsia"/>
        </w:rPr>
        <w:t xml:space="preserve"> </w:t>
      </w:r>
      <w:r w:rsidRPr="00A07568">
        <w:rPr>
          <w:rFonts w:eastAsiaTheme="minorEastAsia"/>
        </w:rPr>
        <w:t>Transmitting</w:t>
      </w:r>
    </w:p>
    <w:p w:rsidR="00A07568" w:rsidRPr="00A07568" w:rsidRDefault="00A07568" w:rsidP="00A07568">
      <w:pPr>
        <w:pStyle w:val="E-Content"/>
        <w:rPr>
          <w:rFonts w:eastAsiaTheme="minorEastAsia"/>
          <w:lang w:val="x-none"/>
        </w:rPr>
      </w:pPr>
      <w:r w:rsidRPr="00A07568">
        <w:rPr>
          <w:rFonts w:eastAsiaTheme="minorEastAsia"/>
          <w:lang w:val="x-none"/>
        </w:rPr>
        <w:t xml:space="preserve">The serial communication packet of the thermal </w:t>
      </w:r>
      <w:r>
        <w:rPr>
          <w:rFonts w:eastAsiaTheme="minorEastAsia"/>
          <w:lang w:val="x-none"/>
        </w:rPr>
        <w:t>camera modules</w:t>
      </w:r>
      <w:r w:rsidRPr="00A07568">
        <w:rPr>
          <w:rFonts w:eastAsiaTheme="minorEastAsia"/>
          <w:lang w:val="x-none"/>
        </w:rPr>
        <w:t xml:space="preserve"> contains multiple fields, as shown in </w:t>
      </w:r>
      <w:r w:rsidR="00FE17CD">
        <w:rPr>
          <w:rFonts w:eastAsiaTheme="minorEastAsia"/>
          <w:lang w:val="x-none"/>
        </w:rPr>
        <w:fldChar w:fldCharType="begin"/>
      </w:r>
      <w:r w:rsidR="00FE17CD">
        <w:rPr>
          <w:rFonts w:eastAsiaTheme="minorEastAsia"/>
          <w:lang w:val="x-none"/>
        </w:rPr>
        <w:instrText xml:space="preserve"> REF _Ref161157954 \r \h </w:instrText>
      </w:r>
      <w:r w:rsidR="00FE17CD">
        <w:rPr>
          <w:rFonts w:eastAsiaTheme="minorEastAsia"/>
          <w:lang w:val="x-none"/>
        </w:rPr>
      </w:r>
      <w:r w:rsidR="00FE17CD">
        <w:rPr>
          <w:rFonts w:eastAsiaTheme="minorEastAsia"/>
          <w:lang w:val="x-none"/>
        </w:rPr>
        <w:fldChar w:fldCharType="separate"/>
      </w:r>
      <w:r w:rsidR="008B64AD">
        <w:rPr>
          <w:rFonts w:eastAsiaTheme="minorEastAsia"/>
          <w:lang w:val="x-none"/>
        </w:rPr>
        <w:t>Figure 2-1</w:t>
      </w:r>
      <w:r w:rsidR="00FE17CD">
        <w:rPr>
          <w:rFonts w:eastAsiaTheme="minorEastAsia"/>
          <w:lang w:val="x-none"/>
        </w:rPr>
        <w:fldChar w:fldCharType="end"/>
      </w:r>
      <w:r w:rsidRPr="00A07568">
        <w:rPr>
          <w:rFonts w:eastAsiaTheme="minorEastAsia"/>
          <w:lang w:val="x-none"/>
        </w:rPr>
        <w:t>.</w:t>
      </w:r>
    </w:p>
    <w:p w:rsidR="00A07568" w:rsidRPr="00A07568" w:rsidRDefault="00172C62" w:rsidP="00A07568">
      <w:pPr>
        <w:pStyle w:val="E-Figure"/>
      </w:pPr>
      <w:r>
        <w:object w:dxaOrig="10851" w:dyaOrig="1481">
          <v:shape id="_x0000_i1027" type="#_x0000_t75" style="width:394.55pt;height:54.15pt" o:ole="">
            <v:imagedata r:id="rId14" o:title=""/>
          </v:shape>
          <o:OLEObject Type="Embed" ProgID="Visio.Drawing.15" ShapeID="_x0000_i1027" DrawAspect="Content" ObjectID="_1781695562" r:id="rId15"/>
        </w:object>
      </w:r>
    </w:p>
    <w:p w:rsidR="00A07568" w:rsidRPr="00A07568" w:rsidRDefault="00A07568" w:rsidP="008B64AD">
      <w:pPr>
        <w:pStyle w:val="E-FigureDescription"/>
      </w:pPr>
      <w:bookmarkStart w:id="14" w:name="_Ref161157954"/>
      <w:r w:rsidRPr="00A07568">
        <w:t>Transmitting</w:t>
      </w:r>
      <w:r>
        <w:t xml:space="preserve"> </w:t>
      </w:r>
      <w:r>
        <w:rPr>
          <w:rFonts w:hint="eastAsia"/>
        </w:rPr>
        <w:t>D</w:t>
      </w:r>
      <w:r>
        <w:t>ata Pack</w:t>
      </w:r>
      <w:r w:rsidR="00172C62">
        <w:t>et</w:t>
      </w:r>
      <w:r>
        <w:t xml:space="preserve"> F</w:t>
      </w:r>
      <w:r w:rsidRPr="00A07568">
        <w:t>ield</w:t>
      </w:r>
      <w:r>
        <w:t>s</w:t>
      </w:r>
      <w:bookmarkEnd w:id="14"/>
    </w:p>
    <w:p w:rsidR="00FE17CD" w:rsidRPr="00FE17CD" w:rsidRDefault="00FE17CD" w:rsidP="00FE17CD">
      <w:pPr>
        <w:pStyle w:val="E-Content"/>
        <w:rPr>
          <w:rFonts w:eastAsiaTheme="minorEastAsia"/>
          <w:lang w:val="x-none"/>
        </w:rPr>
      </w:pPr>
      <w:r>
        <w:rPr>
          <w:rFonts w:eastAsiaTheme="minorEastAsia"/>
          <w:lang w:val="x-none"/>
        </w:rPr>
        <w:fldChar w:fldCharType="begin"/>
      </w:r>
      <w:r>
        <w:rPr>
          <w:rFonts w:eastAsiaTheme="minorEastAsia"/>
          <w:lang w:val="x-none"/>
        </w:rPr>
        <w:instrText xml:space="preserve"> REF _Ref161158088 \r \h </w:instrText>
      </w:r>
      <w:r>
        <w:rPr>
          <w:rFonts w:eastAsiaTheme="minorEastAsia"/>
          <w:lang w:val="x-none"/>
        </w:rPr>
      </w:r>
      <w:r>
        <w:rPr>
          <w:rFonts w:eastAsiaTheme="minorEastAsia"/>
          <w:lang w:val="x-none"/>
        </w:rPr>
        <w:fldChar w:fldCharType="separate"/>
      </w:r>
      <w:r w:rsidR="008B64AD">
        <w:rPr>
          <w:rFonts w:eastAsiaTheme="minorEastAsia"/>
          <w:lang w:val="x-none"/>
        </w:rPr>
        <w:t>Table 2-2</w:t>
      </w:r>
      <w:r>
        <w:rPr>
          <w:rFonts w:eastAsiaTheme="minorEastAsia"/>
          <w:lang w:val="x-none"/>
        </w:rPr>
        <w:fldChar w:fldCharType="end"/>
      </w:r>
      <w:r w:rsidRPr="00FE17CD">
        <w:rPr>
          <w:rFonts w:eastAsiaTheme="minorEastAsia"/>
          <w:lang w:val="x-none"/>
        </w:rPr>
        <w:t xml:space="preserve"> describes the fields of the </w:t>
      </w:r>
      <w:r>
        <w:rPr>
          <w:rFonts w:eastAsiaTheme="minorEastAsia"/>
          <w:lang w:val="x-none"/>
        </w:rPr>
        <w:t>data</w:t>
      </w:r>
      <w:r w:rsidRPr="00FE17CD">
        <w:rPr>
          <w:rFonts w:eastAsiaTheme="minorEastAsia"/>
          <w:lang w:val="x-none"/>
        </w:rPr>
        <w:t xml:space="preserve"> packet.</w:t>
      </w:r>
    </w:p>
    <w:p w:rsidR="00A07568" w:rsidRDefault="00FE17CD" w:rsidP="00FE17CD">
      <w:pPr>
        <w:pStyle w:val="E-TableDescription"/>
        <w:rPr>
          <w:rFonts w:eastAsiaTheme="minorEastAsia"/>
          <w:lang w:val="en-US"/>
        </w:rPr>
      </w:pPr>
      <w:bookmarkStart w:id="15" w:name="_Ref161158088"/>
      <w:r w:rsidRPr="00FE17CD">
        <w:rPr>
          <w:lang w:val="en-US"/>
        </w:rPr>
        <w:t xml:space="preserve">Definition of </w:t>
      </w:r>
      <w:r w:rsidRPr="00FE17CD">
        <w:rPr>
          <w:rFonts w:eastAsiaTheme="minorEastAsia"/>
          <w:lang w:val="en-US"/>
        </w:rPr>
        <w:t xml:space="preserve">Transmitting </w:t>
      </w:r>
      <w:r w:rsidRPr="00FE17CD">
        <w:rPr>
          <w:rFonts w:eastAsiaTheme="minorEastAsia" w:hint="eastAsia"/>
          <w:lang w:val="en-US"/>
        </w:rPr>
        <w:t>D</w:t>
      </w:r>
      <w:r w:rsidRPr="00FE17CD">
        <w:rPr>
          <w:rFonts w:eastAsiaTheme="minorEastAsia"/>
          <w:lang w:val="en-US"/>
        </w:rPr>
        <w:t>ata Pack</w:t>
      </w:r>
      <w:bookmarkEnd w:id="15"/>
      <w:r w:rsidR="00172C62">
        <w:rPr>
          <w:rFonts w:eastAsiaTheme="minorEastAsia"/>
          <w:lang w:val="en-US"/>
        </w:rPr>
        <w:t>et</w:t>
      </w:r>
    </w:p>
    <w:tbl>
      <w:tblPr>
        <w:tblStyle w:val="Table0"/>
        <w:tblW w:w="4120" w:type="pct"/>
        <w:tblInd w:w="1693" w:type="dxa"/>
        <w:tblLook w:val="04A0" w:firstRow="1" w:lastRow="0" w:firstColumn="1" w:lastColumn="0" w:noHBand="0" w:noVBand="1"/>
      </w:tblPr>
      <w:tblGrid>
        <w:gridCol w:w="1039"/>
        <w:gridCol w:w="723"/>
        <w:gridCol w:w="1789"/>
        <w:gridCol w:w="1610"/>
        <w:gridCol w:w="1997"/>
        <w:gridCol w:w="771"/>
      </w:tblGrid>
      <w:tr w:rsidR="00915CB6" w:rsidRPr="00915CB6" w:rsidTr="00915CB6">
        <w:trPr>
          <w:cnfStyle w:val="100000000000" w:firstRow="1" w:lastRow="0" w:firstColumn="0" w:lastColumn="0" w:oddVBand="0" w:evenVBand="0" w:oddHBand="0" w:evenHBand="0" w:firstRowFirstColumn="0" w:firstRowLastColumn="0" w:lastRowFirstColumn="0" w:lastRowLastColumn="0"/>
          <w:tblHeader/>
        </w:trPr>
        <w:tc>
          <w:tcPr>
            <w:tcW w:w="656" w:type="pct"/>
            <w:vAlign w:val="center"/>
          </w:tcPr>
          <w:p w:rsidR="00FE17CD" w:rsidRPr="00915CB6" w:rsidRDefault="00FE17CD" w:rsidP="00915CB6">
            <w:pPr>
              <w:pStyle w:val="E-TableHeading"/>
              <w:rPr>
                <w:rFonts w:ascii="Roboto" w:hAnsi="Roboto"/>
              </w:rPr>
            </w:pPr>
            <w:r w:rsidRPr="00915CB6">
              <w:rPr>
                <w:rFonts w:ascii="Roboto" w:hAnsi="Roboto"/>
              </w:rPr>
              <w:t>Field</w:t>
            </w:r>
          </w:p>
        </w:tc>
        <w:tc>
          <w:tcPr>
            <w:tcW w:w="456" w:type="pct"/>
            <w:vAlign w:val="center"/>
          </w:tcPr>
          <w:p w:rsidR="00FE17CD" w:rsidRPr="00915CB6" w:rsidRDefault="00915CB6" w:rsidP="00915CB6">
            <w:pPr>
              <w:pStyle w:val="E-TableHeading"/>
              <w:rPr>
                <w:rFonts w:ascii="Roboto" w:hAnsi="Roboto"/>
              </w:rPr>
            </w:pPr>
            <w:r>
              <w:rPr>
                <w:rFonts w:ascii="Roboto" w:hAnsi="Roboto"/>
              </w:rPr>
              <w:t>Bytes</w:t>
            </w:r>
          </w:p>
        </w:tc>
        <w:tc>
          <w:tcPr>
            <w:tcW w:w="2143" w:type="pct"/>
            <w:gridSpan w:val="2"/>
            <w:vAlign w:val="center"/>
          </w:tcPr>
          <w:p w:rsidR="00FE17CD" w:rsidRPr="00915CB6" w:rsidRDefault="00FE17CD" w:rsidP="00915CB6">
            <w:pPr>
              <w:pStyle w:val="E-TableHeading"/>
              <w:rPr>
                <w:rFonts w:ascii="Roboto" w:hAnsi="Roboto"/>
              </w:rPr>
            </w:pPr>
            <w:r w:rsidRPr="00915CB6">
              <w:rPr>
                <w:rFonts w:ascii="Roboto" w:hAnsi="Roboto"/>
              </w:rPr>
              <w:t>Description</w:t>
            </w:r>
          </w:p>
        </w:tc>
        <w:tc>
          <w:tcPr>
            <w:tcW w:w="1259" w:type="pct"/>
            <w:vAlign w:val="center"/>
          </w:tcPr>
          <w:p w:rsidR="00FE17CD" w:rsidRPr="00915CB6" w:rsidRDefault="00FE17CD" w:rsidP="00915CB6">
            <w:pPr>
              <w:pStyle w:val="E-TableHeading"/>
              <w:rPr>
                <w:rFonts w:ascii="Roboto" w:hAnsi="Roboto"/>
              </w:rPr>
            </w:pPr>
            <w:r w:rsidRPr="00915CB6">
              <w:rPr>
                <w:rFonts w:ascii="Roboto" w:hAnsi="Roboto"/>
              </w:rPr>
              <w:t>Value</w:t>
            </w:r>
          </w:p>
        </w:tc>
        <w:tc>
          <w:tcPr>
            <w:tcW w:w="486" w:type="pct"/>
            <w:vAlign w:val="center"/>
          </w:tcPr>
          <w:p w:rsidR="00FE17CD" w:rsidRPr="00915CB6" w:rsidRDefault="00915CB6" w:rsidP="00915CB6">
            <w:pPr>
              <w:pStyle w:val="E-TableHeading"/>
              <w:rPr>
                <w:rFonts w:ascii="Roboto" w:hAnsi="Roboto"/>
              </w:rPr>
            </w:pPr>
            <w:r>
              <w:rPr>
                <w:rFonts w:ascii="Roboto" w:hAnsi="Roboto"/>
              </w:rPr>
              <w:t>Offset</w:t>
            </w:r>
          </w:p>
        </w:tc>
      </w:tr>
      <w:tr w:rsidR="00915CB6" w:rsidRPr="00915CB6" w:rsidTr="00915CB6">
        <w:trPr>
          <w:trHeight w:val="566"/>
        </w:trPr>
        <w:tc>
          <w:tcPr>
            <w:tcW w:w="656" w:type="pct"/>
            <w:vAlign w:val="center"/>
          </w:tcPr>
          <w:p w:rsidR="00FE17CD" w:rsidRPr="00915CB6" w:rsidRDefault="00FE17CD" w:rsidP="00915CB6">
            <w:pPr>
              <w:pStyle w:val="E-TableText"/>
              <w:rPr>
                <w:rFonts w:ascii="Roboto" w:hAnsi="Roboto"/>
              </w:rPr>
            </w:pPr>
            <w:r w:rsidRPr="00915CB6">
              <w:rPr>
                <w:rFonts w:ascii="Roboto" w:hAnsi="Roboto"/>
              </w:rPr>
              <w:t>BEGIN</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2143" w:type="pct"/>
            <w:gridSpan w:val="2"/>
            <w:vAlign w:val="center"/>
          </w:tcPr>
          <w:p w:rsidR="00FE17CD" w:rsidRPr="00915CB6" w:rsidRDefault="00FE17CD" w:rsidP="00915CB6">
            <w:pPr>
              <w:pStyle w:val="E-TableText"/>
              <w:rPr>
                <w:rFonts w:ascii="Roboto" w:hAnsi="Roboto"/>
              </w:rPr>
            </w:pPr>
            <w:r w:rsidRPr="00915CB6">
              <w:rPr>
                <w:rFonts w:ascii="Roboto" w:hAnsi="Roboto"/>
              </w:rPr>
              <w:t>Command pack</w:t>
            </w:r>
            <w:r w:rsidR="00D81BA3" w:rsidRPr="00915CB6">
              <w:rPr>
                <w:rFonts w:ascii="Roboto" w:hAnsi="Roboto"/>
              </w:rPr>
              <w:t>et</w:t>
            </w:r>
            <w:r w:rsidRPr="00915CB6">
              <w:rPr>
                <w:rFonts w:ascii="Roboto" w:hAnsi="Roboto"/>
              </w:rPr>
              <w:t xml:space="preserve"> starts.</w:t>
            </w:r>
          </w:p>
        </w:tc>
        <w:tc>
          <w:tcPr>
            <w:tcW w:w="1259" w:type="pct"/>
            <w:vAlign w:val="center"/>
          </w:tcPr>
          <w:p w:rsidR="00FE17CD" w:rsidRPr="00915CB6" w:rsidRDefault="00FE17CD" w:rsidP="00915CB6">
            <w:pPr>
              <w:pStyle w:val="E-TableText"/>
              <w:rPr>
                <w:rFonts w:ascii="Roboto" w:hAnsi="Roboto"/>
              </w:rPr>
            </w:pPr>
            <w:r w:rsidRPr="00915CB6">
              <w:rPr>
                <w:rFonts w:ascii="Roboto" w:hAnsi="Roboto"/>
              </w:rPr>
              <w:t>0xF0</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1</w:t>
            </w:r>
          </w:p>
        </w:tc>
      </w:tr>
      <w:tr w:rsidR="00915CB6" w:rsidRPr="00915CB6" w:rsidTr="00915CB6">
        <w:tc>
          <w:tcPr>
            <w:tcW w:w="656" w:type="pct"/>
            <w:vAlign w:val="center"/>
          </w:tcPr>
          <w:p w:rsidR="00FE17CD" w:rsidRPr="00915CB6" w:rsidRDefault="00FE17CD" w:rsidP="00915CB6">
            <w:pPr>
              <w:pStyle w:val="E-TableText"/>
              <w:rPr>
                <w:rFonts w:ascii="Roboto" w:hAnsi="Roboto"/>
              </w:rPr>
            </w:pPr>
            <w:r w:rsidRPr="00915CB6">
              <w:rPr>
                <w:rFonts w:ascii="Roboto" w:hAnsi="Roboto"/>
              </w:rPr>
              <w:lastRenderedPageBreak/>
              <w:t>SIZE</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2143" w:type="pct"/>
            <w:gridSpan w:val="2"/>
            <w:vAlign w:val="center"/>
          </w:tcPr>
          <w:p w:rsidR="00FE17CD" w:rsidRPr="00172C62" w:rsidRDefault="00172C62" w:rsidP="00915CB6">
            <w:pPr>
              <w:pStyle w:val="E-TableText"/>
              <w:rPr>
                <w:rFonts w:ascii="Roboto" w:eastAsiaTheme="minorEastAsia" w:hAnsi="Roboto"/>
              </w:rPr>
            </w:pPr>
            <w:r>
              <w:rPr>
                <w:rFonts w:ascii="Roboto" w:eastAsiaTheme="minorEastAsia" w:hAnsi="Roboto" w:hint="eastAsia"/>
              </w:rPr>
              <w:t>L</w:t>
            </w:r>
            <w:r>
              <w:rPr>
                <w:rFonts w:ascii="Roboto" w:eastAsiaTheme="minorEastAsia" w:hAnsi="Roboto"/>
              </w:rPr>
              <w:t>enth of the command packet.</w:t>
            </w:r>
          </w:p>
        </w:tc>
        <w:tc>
          <w:tcPr>
            <w:tcW w:w="1259" w:type="pct"/>
            <w:vAlign w:val="center"/>
          </w:tcPr>
          <w:p w:rsidR="00FE17CD" w:rsidRPr="00915CB6" w:rsidRDefault="00172C62" w:rsidP="00915CB6">
            <w:pPr>
              <w:pStyle w:val="E-TableText"/>
              <w:rPr>
                <w:rFonts w:ascii="Roboto" w:hAnsi="Roboto"/>
              </w:rPr>
            </w:pPr>
            <w:r w:rsidRPr="00915CB6">
              <w:rPr>
                <w:rFonts w:ascii="Roboto" w:hAnsi="Roboto"/>
              </w:rPr>
              <w:t xml:space="preserve">N+4 bytes, as shown in </w:t>
            </w:r>
            <w:r w:rsidRPr="00915CB6">
              <w:fldChar w:fldCharType="begin"/>
            </w:r>
            <w:r w:rsidRPr="00915CB6">
              <w:rPr>
                <w:rFonts w:ascii="Roboto" w:hAnsi="Roboto"/>
              </w:rPr>
              <w:instrText xml:space="preserve"> REF _Ref161157954 \r \h  \* MERGEFORMAT </w:instrText>
            </w:r>
            <w:r w:rsidRPr="00915CB6">
              <w:fldChar w:fldCharType="separate"/>
            </w:r>
            <w:r w:rsidR="008B64AD">
              <w:rPr>
                <w:rFonts w:ascii="Roboto" w:hAnsi="Roboto"/>
              </w:rPr>
              <w:t>Figure 2-1</w:t>
            </w:r>
            <w:r w:rsidRPr="00915CB6">
              <w:fldChar w:fldCharType="end"/>
            </w:r>
            <w:r w:rsidRPr="00915CB6">
              <w:rPr>
                <w:rFonts w:ascii="Roboto" w:hAnsi="Roboto"/>
              </w:rPr>
              <w:t>.</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2</w:t>
            </w:r>
          </w:p>
        </w:tc>
      </w:tr>
      <w:tr w:rsidR="00915CB6" w:rsidRPr="00915CB6" w:rsidTr="00915CB6">
        <w:tc>
          <w:tcPr>
            <w:tcW w:w="656" w:type="pct"/>
            <w:vAlign w:val="center"/>
          </w:tcPr>
          <w:p w:rsidR="00FE17CD" w:rsidRPr="00915CB6" w:rsidRDefault="00FE17CD" w:rsidP="00915CB6">
            <w:pPr>
              <w:pStyle w:val="E-TableText"/>
              <w:rPr>
                <w:rFonts w:ascii="Roboto" w:hAnsi="Roboto"/>
              </w:rPr>
            </w:pPr>
            <w:r w:rsidRPr="00915CB6">
              <w:rPr>
                <w:rFonts w:ascii="Roboto" w:hAnsi="Roboto"/>
              </w:rPr>
              <w:t>Device</w:t>
            </w:r>
            <w:r w:rsidRPr="00915CB6">
              <w:rPr>
                <w:rFonts w:ascii="Roboto" w:hAnsi="Roboto"/>
              </w:rPr>
              <w:br/>
              <w:t>Address</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2143" w:type="pct"/>
            <w:gridSpan w:val="2"/>
            <w:vAlign w:val="center"/>
          </w:tcPr>
          <w:p w:rsidR="00FE17CD" w:rsidRPr="00915CB6" w:rsidRDefault="00FE17CD" w:rsidP="00915CB6">
            <w:pPr>
              <w:pStyle w:val="E-TableText"/>
              <w:rPr>
                <w:rFonts w:ascii="Roboto" w:hAnsi="Roboto"/>
              </w:rPr>
            </w:pPr>
            <w:r w:rsidRPr="00915CB6">
              <w:rPr>
                <w:rFonts w:ascii="Roboto" w:hAnsi="Roboto"/>
              </w:rPr>
              <w:t>Address of the module device.</w:t>
            </w:r>
          </w:p>
        </w:tc>
        <w:tc>
          <w:tcPr>
            <w:tcW w:w="1259" w:type="pct"/>
            <w:vAlign w:val="center"/>
          </w:tcPr>
          <w:p w:rsidR="00FE17CD" w:rsidRPr="00915CB6" w:rsidRDefault="00FE17CD" w:rsidP="00915CB6">
            <w:pPr>
              <w:pStyle w:val="E-TableText"/>
              <w:rPr>
                <w:rFonts w:ascii="Roboto" w:hAnsi="Roboto"/>
              </w:rPr>
            </w:pPr>
            <w:r w:rsidRPr="00915CB6">
              <w:rPr>
                <w:rFonts w:ascii="Roboto" w:hAnsi="Roboto"/>
              </w:rPr>
              <w:t>0x36</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3</w:t>
            </w:r>
          </w:p>
        </w:tc>
      </w:tr>
      <w:tr w:rsidR="00915CB6" w:rsidRPr="00915CB6" w:rsidTr="00915CB6">
        <w:tc>
          <w:tcPr>
            <w:tcW w:w="656" w:type="pct"/>
            <w:vAlign w:val="center"/>
          </w:tcPr>
          <w:p w:rsidR="00FE17CD" w:rsidRPr="00915CB6" w:rsidRDefault="00FE17CD" w:rsidP="00915CB6">
            <w:pPr>
              <w:pStyle w:val="E-TableText"/>
              <w:rPr>
                <w:rFonts w:ascii="Roboto" w:hAnsi="Roboto"/>
              </w:rPr>
            </w:pPr>
            <w:r w:rsidRPr="00915CB6">
              <w:rPr>
                <w:rFonts w:ascii="Roboto" w:hAnsi="Roboto"/>
              </w:rPr>
              <w:t>Class Address</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2143" w:type="pct"/>
            <w:gridSpan w:val="2"/>
            <w:vAlign w:val="center"/>
          </w:tcPr>
          <w:p w:rsidR="00FE17CD" w:rsidRPr="00915CB6" w:rsidRDefault="00FE17CD" w:rsidP="00915CB6">
            <w:pPr>
              <w:pStyle w:val="E-TableText"/>
              <w:rPr>
                <w:rFonts w:ascii="Roboto" w:hAnsi="Roboto"/>
              </w:rPr>
            </w:pPr>
            <w:r w:rsidRPr="00915CB6">
              <w:rPr>
                <w:rFonts w:ascii="Roboto" w:hAnsi="Roboto"/>
              </w:rPr>
              <w:t>Class address of the command.</w:t>
            </w:r>
          </w:p>
        </w:tc>
        <w:tc>
          <w:tcPr>
            <w:tcW w:w="1259" w:type="pct"/>
            <w:vAlign w:val="center"/>
          </w:tcPr>
          <w:p w:rsidR="00FE17CD" w:rsidRPr="00915CB6" w:rsidRDefault="00FE17CD" w:rsidP="00851755">
            <w:pPr>
              <w:pStyle w:val="E-TableText"/>
              <w:rPr>
                <w:rFonts w:ascii="Roboto" w:hAnsi="Roboto"/>
              </w:rPr>
            </w:pPr>
            <w:r w:rsidRPr="00915CB6">
              <w:rPr>
                <w:rFonts w:ascii="Roboto" w:hAnsi="Roboto"/>
              </w:rP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915CB6">
              <w:rPr>
                <w:rFonts w:ascii="Roboto" w:hAnsi="Roboto"/>
              </w:rPr>
              <w:t xml:space="preserve"> for the details.</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4</w:t>
            </w:r>
          </w:p>
        </w:tc>
      </w:tr>
      <w:tr w:rsidR="00915CB6" w:rsidRPr="00915CB6" w:rsidTr="00915CB6">
        <w:tc>
          <w:tcPr>
            <w:tcW w:w="656" w:type="pct"/>
            <w:vAlign w:val="center"/>
          </w:tcPr>
          <w:p w:rsidR="00FE17CD" w:rsidRPr="00915CB6" w:rsidRDefault="00FE17CD" w:rsidP="00915CB6">
            <w:pPr>
              <w:pStyle w:val="E-TableText"/>
              <w:rPr>
                <w:rFonts w:ascii="Roboto" w:hAnsi="Roboto"/>
              </w:rPr>
            </w:pPr>
            <w:r w:rsidRPr="00915CB6">
              <w:rPr>
                <w:rFonts w:ascii="Roboto" w:hAnsi="Roboto"/>
              </w:rPr>
              <w:t>Subclass Address</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2143" w:type="pct"/>
            <w:gridSpan w:val="2"/>
            <w:vAlign w:val="center"/>
          </w:tcPr>
          <w:p w:rsidR="00FE17CD" w:rsidRPr="00915CB6" w:rsidRDefault="00FE17CD" w:rsidP="00915CB6">
            <w:pPr>
              <w:pStyle w:val="E-TableText"/>
              <w:rPr>
                <w:rFonts w:ascii="Roboto" w:hAnsi="Roboto"/>
              </w:rPr>
            </w:pPr>
            <w:r w:rsidRPr="00915CB6">
              <w:rPr>
                <w:rFonts w:ascii="Roboto" w:hAnsi="Roboto"/>
              </w:rPr>
              <w:t>Subclass address of the command.</w:t>
            </w:r>
          </w:p>
        </w:tc>
        <w:tc>
          <w:tcPr>
            <w:tcW w:w="1259" w:type="pct"/>
            <w:vAlign w:val="center"/>
          </w:tcPr>
          <w:p w:rsidR="00FE17CD" w:rsidRPr="00915CB6" w:rsidRDefault="00FE17CD" w:rsidP="00915CB6">
            <w:pPr>
              <w:pStyle w:val="E-TableText"/>
              <w:rPr>
                <w:rFonts w:ascii="Roboto" w:hAnsi="Roboto"/>
              </w:rPr>
            </w:pPr>
            <w:r w:rsidRPr="00915CB6">
              <w:rPr>
                <w:rFonts w:ascii="Roboto" w:hAnsi="Roboto"/>
              </w:rP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915CB6">
              <w:rPr>
                <w:rFonts w:ascii="Roboto" w:hAnsi="Roboto"/>
              </w:rPr>
              <w:t xml:space="preserve"> for the details.</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5</w:t>
            </w:r>
          </w:p>
        </w:tc>
      </w:tr>
      <w:tr w:rsidR="00915CB6" w:rsidRPr="00915CB6" w:rsidTr="00915CB6">
        <w:tc>
          <w:tcPr>
            <w:tcW w:w="656" w:type="pct"/>
            <w:vMerge w:val="restart"/>
            <w:vAlign w:val="center"/>
          </w:tcPr>
          <w:p w:rsidR="00FE17CD" w:rsidRPr="00915CB6" w:rsidRDefault="00FE17CD" w:rsidP="00915CB6">
            <w:pPr>
              <w:pStyle w:val="E-TableText"/>
              <w:rPr>
                <w:rFonts w:ascii="Roboto" w:hAnsi="Roboto"/>
              </w:rPr>
            </w:pPr>
            <w:r w:rsidRPr="00915CB6">
              <w:rPr>
                <w:rFonts w:ascii="Roboto" w:hAnsi="Roboto"/>
              </w:rPr>
              <w:t>R/W</w:t>
            </w:r>
            <w:r w:rsidRPr="00915CB6">
              <w:rPr>
                <w:rFonts w:ascii="Roboto" w:hAnsi="Roboto"/>
              </w:rPr>
              <w:br/>
              <w:t>Flag</w:t>
            </w:r>
          </w:p>
        </w:tc>
        <w:tc>
          <w:tcPr>
            <w:tcW w:w="456" w:type="pct"/>
            <w:vMerge w:val="restart"/>
            <w:vAlign w:val="center"/>
          </w:tcPr>
          <w:p w:rsidR="00FE17CD" w:rsidRPr="00915CB6" w:rsidRDefault="00FE17CD" w:rsidP="00915CB6">
            <w:pPr>
              <w:pStyle w:val="E-TableText"/>
              <w:rPr>
                <w:rFonts w:ascii="Roboto" w:hAnsi="Roboto"/>
              </w:rPr>
            </w:pPr>
            <w:r w:rsidRPr="00915CB6">
              <w:rPr>
                <w:rFonts w:ascii="Roboto" w:hAnsi="Roboto"/>
              </w:rPr>
              <w:t>1</w:t>
            </w:r>
          </w:p>
        </w:tc>
        <w:tc>
          <w:tcPr>
            <w:tcW w:w="1128" w:type="pct"/>
            <w:vAlign w:val="center"/>
          </w:tcPr>
          <w:p w:rsidR="00FE17CD" w:rsidRPr="00915CB6" w:rsidRDefault="002612FE" w:rsidP="00915CB6">
            <w:pPr>
              <w:pStyle w:val="E-TableText"/>
              <w:rPr>
                <w:rFonts w:ascii="Roboto" w:hAnsi="Roboto"/>
              </w:rPr>
            </w:pPr>
            <w:r w:rsidRPr="00915CB6">
              <w:rPr>
                <w:rFonts w:ascii="Roboto" w:hAnsi="Roboto"/>
              </w:rPr>
              <w:t>Packet transmitting from host.</w:t>
            </w:r>
          </w:p>
        </w:tc>
        <w:tc>
          <w:tcPr>
            <w:tcW w:w="1015" w:type="pct"/>
            <w:vAlign w:val="center"/>
          </w:tcPr>
          <w:p w:rsidR="00FE17CD" w:rsidRPr="00915CB6" w:rsidRDefault="002612FE" w:rsidP="00915CB6">
            <w:pPr>
              <w:pStyle w:val="E-TableText"/>
              <w:rPr>
                <w:rFonts w:ascii="Roboto" w:hAnsi="Roboto"/>
              </w:rPr>
            </w:pPr>
            <w:r w:rsidRPr="00915CB6">
              <w:rPr>
                <w:rFonts w:ascii="Roboto" w:hAnsi="Roboto"/>
              </w:rPr>
              <w:t>Read/Write Flag</w:t>
            </w:r>
          </w:p>
        </w:tc>
        <w:tc>
          <w:tcPr>
            <w:tcW w:w="1259" w:type="pct"/>
            <w:vAlign w:val="center"/>
          </w:tcPr>
          <w:p w:rsidR="00FE17CD" w:rsidRPr="00915CB6" w:rsidRDefault="002612FE" w:rsidP="00915CB6">
            <w:pPr>
              <w:pStyle w:val="E-TableItemList"/>
              <w:rPr>
                <w:rFonts w:ascii="Roboto" w:hAnsi="Roboto"/>
              </w:rPr>
            </w:pPr>
            <w:r w:rsidRPr="00915CB6">
              <w:rPr>
                <w:rFonts w:ascii="Roboto" w:hAnsi="Roboto"/>
              </w:rPr>
              <w:t xml:space="preserve">Write: </w:t>
            </w:r>
            <w:r w:rsidR="00FE17CD" w:rsidRPr="00915CB6">
              <w:rPr>
                <w:rFonts w:ascii="Roboto" w:hAnsi="Roboto"/>
              </w:rPr>
              <w:t>0x0</w:t>
            </w:r>
            <w:r w:rsidRPr="00915CB6">
              <w:rPr>
                <w:rFonts w:ascii="Roboto" w:hAnsi="Roboto"/>
              </w:rPr>
              <w:t>0</w:t>
            </w:r>
          </w:p>
          <w:p w:rsidR="00FE17CD" w:rsidRPr="00915CB6" w:rsidRDefault="002612FE" w:rsidP="00915CB6">
            <w:pPr>
              <w:pStyle w:val="E-TableItemList"/>
              <w:rPr>
                <w:rFonts w:ascii="Roboto" w:hAnsi="Roboto"/>
              </w:rPr>
            </w:pPr>
            <w:r w:rsidRPr="00915CB6">
              <w:rPr>
                <w:rFonts w:ascii="Roboto" w:hAnsi="Roboto"/>
              </w:rPr>
              <w:t xml:space="preserve">Read: </w:t>
            </w:r>
            <w:r w:rsidR="00FE17CD" w:rsidRPr="00915CB6">
              <w:rPr>
                <w:rFonts w:ascii="Roboto" w:hAnsi="Roboto"/>
              </w:rPr>
              <w:t>0x</w:t>
            </w:r>
            <w:r w:rsidRPr="00915CB6">
              <w:rPr>
                <w:rFonts w:ascii="Roboto" w:hAnsi="Roboto"/>
              </w:rPr>
              <w:t>0</w:t>
            </w:r>
            <w:r w:rsidR="00FE17CD" w:rsidRPr="00915CB6">
              <w:rPr>
                <w:rFonts w:ascii="Roboto" w:hAnsi="Roboto"/>
              </w:rPr>
              <w:t>1</w:t>
            </w:r>
          </w:p>
        </w:tc>
        <w:tc>
          <w:tcPr>
            <w:tcW w:w="486" w:type="pct"/>
            <w:vMerge w:val="restart"/>
            <w:vAlign w:val="center"/>
          </w:tcPr>
          <w:p w:rsidR="00FE17CD" w:rsidRPr="00915CB6" w:rsidRDefault="00FE17CD" w:rsidP="00915CB6">
            <w:pPr>
              <w:pStyle w:val="E-TableText"/>
              <w:rPr>
                <w:rFonts w:ascii="Roboto" w:hAnsi="Roboto"/>
              </w:rPr>
            </w:pPr>
            <w:r w:rsidRPr="00915CB6">
              <w:rPr>
                <w:rFonts w:ascii="Roboto" w:hAnsi="Roboto"/>
              </w:rPr>
              <w:t>6</w:t>
            </w:r>
          </w:p>
        </w:tc>
      </w:tr>
      <w:tr w:rsidR="00915CB6" w:rsidRPr="00915CB6" w:rsidTr="00915CB6">
        <w:tc>
          <w:tcPr>
            <w:tcW w:w="656" w:type="pct"/>
            <w:vMerge/>
            <w:vAlign w:val="center"/>
          </w:tcPr>
          <w:p w:rsidR="00FE17CD" w:rsidRPr="00915CB6" w:rsidRDefault="00FE17CD" w:rsidP="00915CB6">
            <w:pPr>
              <w:pStyle w:val="E-TableText"/>
              <w:rPr>
                <w:rFonts w:ascii="Roboto" w:hAnsi="Roboto"/>
              </w:rPr>
            </w:pPr>
          </w:p>
        </w:tc>
        <w:tc>
          <w:tcPr>
            <w:tcW w:w="456" w:type="pct"/>
            <w:vMerge/>
            <w:vAlign w:val="center"/>
          </w:tcPr>
          <w:p w:rsidR="00FE17CD" w:rsidRPr="00915CB6" w:rsidRDefault="00FE17CD" w:rsidP="00915CB6">
            <w:pPr>
              <w:pStyle w:val="E-TableText"/>
              <w:rPr>
                <w:rFonts w:ascii="Roboto" w:hAnsi="Roboto"/>
              </w:rPr>
            </w:pPr>
          </w:p>
        </w:tc>
        <w:tc>
          <w:tcPr>
            <w:tcW w:w="1128" w:type="pct"/>
            <w:vMerge w:val="restart"/>
            <w:vAlign w:val="center"/>
          </w:tcPr>
          <w:p w:rsidR="00FE17CD" w:rsidRPr="00915CB6" w:rsidRDefault="002612FE" w:rsidP="00915CB6">
            <w:pPr>
              <w:pStyle w:val="E-TableText"/>
              <w:rPr>
                <w:rFonts w:ascii="Roboto" w:hAnsi="Roboto"/>
              </w:rPr>
            </w:pPr>
            <w:r w:rsidRPr="00915CB6">
              <w:rPr>
                <w:rFonts w:ascii="Roboto" w:hAnsi="Roboto"/>
              </w:rPr>
              <w:t>Packet feedback from device.</w:t>
            </w:r>
          </w:p>
        </w:tc>
        <w:tc>
          <w:tcPr>
            <w:tcW w:w="1015" w:type="pct"/>
            <w:vAlign w:val="center"/>
          </w:tcPr>
          <w:p w:rsidR="00FE17CD" w:rsidRPr="00915CB6" w:rsidRDefault="002612FE" w:rsidP="00915CB6">
            <w:pPr>
              <w:pStyle w:val="E-TableText"/>
              <w:rPr>
                <w:rFonts w:ascii="Roboto" w:hAnsi="Roboto"/>
              </w:rPr>
            </w:pPr>
            <w:r w:rsidRPr="00915CB6">
              <w:rPr>
                <w:rFonts w:ascii="Roboto" w:hAnsi="Roboto"/>
              </w:rPr>
              <w:t>Normal return.</w:t>
            </w:r>
          </w:p>
        </w:tc>
        <w:tc>
          <w:tcPr>
            <w:tcW w:w="1259" w:type="pct"/>
            <w:vAlign w:val="center"/>
          </w:tcPr>
          <w:p w:rsidR="00FE17CD" w:rsidRPr="00915CB6" w:rsidRDefault="00FE17CD" w:rsidP="00915CB6">
            <w:pPr>
              <w:pStyle w:val="E-TableText"/>
              <w:rPr>
                <w:rFonts w:ascii="Roboto" w:hAnsi="Roboto"/>
              </w:rPr>
            </w:pPr>
            <w:r w:rsidRPr="00915CB6">
              <w:rPr>
                <w:rFonts w:ascii="Roboto" w:hAnsi="Roboto"/>
              </w:rPr>
              <w:t>0x03</w:t>
            </w:r>
          </w:p>
        </w:tc>
        <w:tc>
          <w:tcPr>
            <w:tcW w:w="486" w:type="pct"/>
            <w:vMerge/>
            <w:vAlign w:val="center"/>
          </w:tcPr>
          <w:p w:rsidR="00FE17CD" w:rsidRPr="00915CB6" w:rsidRDefault="00FE17CD" w:rsidP="00915CB6">
            <w:pPr>
              <w:pStyle w:val="E-TableText"/>
              <w:rPr>
                <w:rFonts w:ascii="Roboto" w:hAnsi="Roboto"/>
              </w:rPr>
            </w:pPr>
          </w:p>
        </w:tc>
      </w:tr>
      <w:tr w:rsidR="00915CB6" w:rsidRPr="00915CB6" w:rsidTr="00915CB6">
        <w:tc>
          <w:tcPr>
            <w:tcW w:w="656" w:type="pct"/>
            <w:vMerge/>
            <w:vAlign w:val="center"/>
          </w:tcPr>
          <w:p w:rsidR="00FE17CD" w:rsidRPr="00915CB6" w:rsidRDefault="00FE17CD" w:rsidP="00915CB6">
            <w:pPr>
              <w:pStyle w:val="E-TableText"/>
              <w:rPr>
                <w:rFonts w:ascii="Roboto" w:hAnsi="Roboto"/>
              </w:rPr>
            </w:pPr>
          </w:p>
        </w:tc>
        <w:tc>
          <w:tcPr>
            <w:tcW w:w="456" w:type="pct"/>
            <w:vMerge/>
            <w:vAlign w:val="center"/>
          </w:tcPr>
          <w:p w:rsidR="00FE17CD" w:rsidRPr="00915CB6" w:rsidRDefault="00FE17CD" w:rsidP="00915CB6">
            <w:pPr>
              <w:pStyle w:val="E-TableText"/>
              <w:rPr>
                <w:rFonts w:ascii="Roboto" w:hAnsi="Roboto"/>
              </w:rPr>
            </w:pPr>
          </w:p>
        </w:tc>
        <w:tc>
          <w:tcPr>
            <w:tcW w:w="1128" w:type="pct"/>
            <w:vMerge/>
            <w:vAlign w:val="center"/>
          </w:tcPr>
          <w:p w:rsidR="00FE17CD" w:rsidRPr="00915CB6" w:rsidRDefault="00FE17CD" w:rsidP="00915CB6">
            <w:pPr>
              <w:pStyle w:val="E-TableText"/>
              <w:rPr>
                <w:rFonts w:ascii="Roboto" w:hAnsi="Roboto"/>
              </w:rPr>
            </w:pPr>
          </w:p>
        </w:tc>
        <w:tc>
          <w:tcPr>
            <w:tcW w:w="1015" w:type="pct"/>
            <w:vAlign w:val="center"/>
          </w:tcPr>
          <w:p w:rsidR="00FE17CD" w:rsidRPr="00915CB6" w:rsidRDefault="002612FE" w:rsidP="00915CB6">
            <w:pPr>
              <w:pStyle w:val="E-TableText"/>
              <w:rPr>
                <w:rFonts w:ascii="Roboto" w:hAnsi="Roboto"/>
              </w:rPr>
            </w:pPr>
            <w:r w:rsidRPr="00915CB6">
              <w:rPr>
                <w:rFonts w:ascii="Roboto" w:hAnsi="Roboto"/>
              </w:rPr>
              <w:t>Return of error code.</w:t>
            </w:r>
          </w:p>
        </w:tc>
        <w:tc>
          <w:tcPr>
            <w:tcW w:w="1259" w:type="pct"/>
            <w:vAlign w:val="center"/>
          </w:tcPr>
          <w:p w:rsidR="00FE17CD" w:rsidRPr="00915CB6" w:rsidRDefault="00FE17CD" w:rsidP="00915CB6">
            <w:pPr>
              <w:pStyle w:val="E-TableText"/>
              <w:rPr>
                <w:rFonts w:ascii="Roboto" w:hAnsi="Roboto"/>
              </w:rPr>
            </w:pPr>
            <w:r w:rsidRPr="00915CB6">
              <w:rPr>
                <w:rFonts w:ascii="Roboto" w:hAnsi="Roboto"/>
              </w:rPr>
              <w:t>0x04</w:t>
            </w:r>
          </w:p>
        </w:tc>
        <w:tc>
          <w:tcPr>
            <w:tcW w:w="486" w:type="pct"/>
            <w:vMerge/>
            <w:vAlign w:val="center"/>
          </w:tcPr>
          <w:p w:rsidR="00FE17CD" w:rsidRPr="00915CB6" w:rsidRDefault="00FE17CD" w:rsidP="00915CB6">
            <w:pPr>
              <w:pStyle w:val="E-TableText"/>
              <w:rPr>
                <w:rFonts w:ascii="Roboto" w:hAnsi="Roboto"/>
              </w:rPr>
            </w:pPr>
          </w:p>
        </w:tc>
      </w:tr>
      <w:tr w:rsidR="00915CB6" w:rsidRPr="00915CB6" w:rsidTr="00915CB6">
        <w:tc>
          <w:tcPr>
            <w:tcW w:w="656" w:type="pct"/>
            <w:vMerge w:val="restart"/>
            <w:vAlign w:val="center"/>
          </w:tcPr>
          <w:p w:rsidR="00D81BA3" w:rsidRPr="00915CB6" w:rsidRDefault="00D81BA3" w:rsidP="00915CB6">
            <w:pPr>
              <w:pStyle w:val="E-TableText"/>
              <w:rPr>
                <w:rFonts w:ascii="Roboto" w:hAnsi="Roboto"/>
              </w:rPr>
            </w:pPr>
            <w:r w:rsidRPr="00915CB6">
              <w:rPr>
                <w:rFonts w:ascii="Roboto" w:hAnsi="Roboto"/>
              </w:rPr>
              <w:t>DATA</w:t>
            </w:r>
          </w:p>
        </w:tc>
        <w:tc>
          <w:tcPr>
            <w:tcW w:w="456" w:type="pct"/>
            <w:vMerge w:val="restart"/>
            <w:vAlign w:val="center"/>
          </w:tcPr>
          <w:p w:rsidR="00D81BA3" w:rsidRPr="00915CB6" w:rsidRDefault="00D81BA3" w:rsidP="00915CB6">
            <w:pPr>
              <w:pStyle w:val="E-TableText"/>
              <w:rPr>
                <w:rFonts w:ascii="Roboto" w:hAnsi="Roboto"/>
              </w:rPr>
            </w:pPr>
            <w:r w:rsidRPr="00915CB6">
              <w:rPr>
                <w:rFonts w:ascii="Roboto" w:hAnsi="Roboto"/>
              </w:rPr>
              <w:t>N</w:t>
            </w:r>
          </w:p>
        </w:tc>
        <w:tc>
          <w:tcPr>
            <w:tcW w:w="1128" w:type="pct"/>
            <w:vAlign w:val="center"/>
          </w:tcPr>
          <w:p w:rsidR="00D81BA3" w:rsidRPr="00915CB6" w:rsidRDefault="00D81BA3" w:rsidP="00915CB6">
            <w:pPr>
              <w:pStyle w:val="E-TableText"/>
              <w:rPr>
                <w:rFonts w:ascii="Roboto" w:hAnsi="Roboto"/>
              </w:rPr>
            </w:pPr>
            <w:r w:rsidRPr="00915CB6">
              <w:rPr>
                <w:rFonts w:ascii="Roboto" w:hAnsi="Roboto"/>
              </w:rPr>
              <w:t>Packet transmitting from host.</w:t>
            </w:r>
          </w:p>
        </w:tc>
        <w:tc>
          <w:tcPr>
            <w:tcW w:w="1015" w:type="pct"/>
            <w:vAlign w:val="center"/>
          </w:tcPr>
          <w:p w:rsidR="00D81BA3" w:rsidRPr="00915CB6" w:rsidRDefault="00D81BA3" w:rsidP="00915CB6">
            <w:pPr>
              <w:pStyle w:val="E-TableText"/>
              <w:rPr>
                <w:rFonts w:ascii="Roboto" w:hAnsi="Roboto"/>
              </w:rPr>
            </w:pPr>
            <w:r w:rsidRPr="00915CB6">
              <w:rPr>
                <w:rFonts w:ascii="Roboto" w:hAnsi="Roboto"/>
              </w:rPr>
              <w:t>Transmit the data content.</w:t>
            </w:r>
          </w:p>
        </w:tc>
        <w:tc>
          <w:tcPr>
            <w:tcW w:w="1259" w:type="pct"/>
            <w:vAlign w:val="center"/>
          </w:tcPr>
          <w:p w:rsidR="00D81BA3" w:rsidRPr="00915CB6" w:rsidRDefault="00D81BA3" w:rsidP="00915CB6">
            <w:pPr>
              <w:pStyle w:val="E-TableText"/>
              <w:rPr>
                <w:rFonts w:ascii="Roboto" w:hAnsi="Roboto"/>
              </w:rPr>
            </w:pPr>
            <w:r w:rsidRPr="00915CB6">
              <w:rPr>
                <w:rFonts w:ascii="Roboto" w:hAnsi="Roboto"/>
              </w:rPr>
              <w:t>Default: 0x00.</w:t>
            </w:r>
            <w:r w:rsidRPr="00915CB6">
              <w:rPr>
                <w:rFonts w:ascii="Roboto" w:hAnsi="Roboto"/>
              </w:rPr>
              <w:b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915CB6">
              <w:rPr>
                <w:rFonts w:ascii="Roboto" w:hAnsi="Roboto"/>
              </w:rPr>
              <w:t xml:space="preserve"> for the details.</w:t>
            </w:r>
          </w:p>
        </w:tc>
        <w:tc>
          <w:tcPr>
            <w:tcW w:w="486" w:type="pct"/>
            <w:vMerge w:val="restart"/>
            <w:vAlign w:val="center"/>
          </w:tcPr>
          <w:p w:rsidR="00D81BA3" w:rsidRPr="00915CB6" w:rsidRDefault="00D81BA3" w:rsidP="00915CB6">
            <w:pPr>
              <w:pStyle w:val="E-TableText"/>
              <w:rPr>
                <w:rFonts w:ascii="Roboto" w:hAnsi="Roboto"/>
              </w:rPr>
            </w:pPr>
            <w:r w:rsidRPr="00915CB6">
              <w:rPr>
                <w:rFonts w:ascii="Roboto" w:hAnsi="Roboto"/>
              </w:rPr>
              <w:t>7~</w:t>
            </w:r>
          </w:p>
          <w:p w:rsidR="00D81BA3" w:rsidRPr="00915CB6" w:rsidRDefault="00D81BA3" w:rsidP="00915CB6">
            <w:pPr>
              <w:pStyle w:val="E-TableText"/>
              <w:rPr>
                <w:rFonts w:ascii="Roboto" w:hAnsi="Roboto"/>
              </w:rPr>
            </w:pPr>
            <w:r w:rsidRPr="00915CB6">
              <w:rPr>
                <w:rFonts w:ascii="Roboto" w:hAnsi="Roboto"/>
              </w:rPr>
              <w:t>(N+6)</w:t>
            </w:r>
          </w:p>
        </w:tc>
      </w:tr>
      <w:tr w:rsidR="00915CB6" w:rsidRPr="00915CB6" w:rsidTr="00915CB6">
        <w:tc>
          <w:tcPr>
            <w:tcW w:w="656" w:type="pct"/>
            <w:vMerge/>
            <w:vAlign w:val="center"/>
          </w:tcPr>
          <w:p w:rsidR="00D81BA3" w:rsidRPr="00915CB6" w:rsidRDefault="00D81BA3" w:rsidP="00915CB6">
            <w:pPr>
              <w:pStyle w:val="E-TableText"/>
              <w:rPr>
                <w:rFonts w:ascii="Roboto" w:hAnsi="Roboto"/>
              </w:rPr>
            </w:pPr>
          </w:p>
        </w:tc>
        <w:tc>
          <w:tcPr>
            <w:tcW w:w="456" w:type="pct"/>
            <w:vMerge/>
            <w:vAlign w:val="center"/>
          </w:tcPr>
          <w:p w:rsidR="00D81BA3" w:rsidRPr="00915CB6" w:rsidRDefault="00D81BA3" w:rsidP="00915CB6">
            <w:pPr>
              <w:pStyle w:val="E-TableText"/>
              <w:rPr>
                <w:rFonts w:ascii="Roboto" w:hAnsi="Roboto"/>
              </w:rPr>
            </w:pPr>
          </w:p>
        </w:tc>
        <w:tc>
          <w:tcPr>
            <w:tcW w:w="1128" w:type="pct"/>
            <w:vMerge w:val="restart"/>
            <w:vAlign w:val="center"/>
          </w:tcPr>
          <w:p w:rsidR="00D81BA3" w:rsidRPr="00915CB6" w:rsidRDefault="00D81BA3" w:rsidP="00915CB6">
            <w:pPr>
              <w:pStyle w:val="E-TableText"/>
              <w:rPr>
                <w:rFonts w:ascii="Roboto" w:hAnsi="Roboto"/>
              </w:rPr>
            </w:pPr>
            <w:r w:rsidRPr="00915CB6">
              <w:rPr>
                <w:rFonts w:ascii="Roboto" w:hAnsi="Roboto"/>
              </w:rPr>
              <w:t>Packet feedback from device.</w:t>
            </w:r>
          </w:p>
        </w:tc>
        <w:tc>
          <w:tcPr>
            <w:tcW w:w="1015" w:type="pct"/>
            <w:vAlign w:val="center"/>
          </w:tcPr>
          <w:p w:rsidR="00D81BA3" w:rsidRPr="00915CB6" w:rsidRDefault="00D81BA3" w:rsidP="00915CB6">
            <w:pPr>
              <w:pStyle w:val="E-TableText"/>
              <w:rPr>
                <w:rFonts w:ascii="Roboto" w:hAnsi="Roboto"/>
              </w:rPr>
            </w:pPr>
            <w:r w:rsidRPr="00915CB6">
              <w:rPr>
                <w:rFonts w:ascii="Roboto" w:hAnsi="Roboto"/>
              </w:rPr>
              <w:t>Feedback of normal commands</w:t>
            </w:r>
          </w:p>
        </w:tc>
        <w:tc>
          <w:tcPr>
            <w:tcW w:w="1259" w:type="pct"/>
            <w:vAlign w:val="center"/>
          </w:tcPr>
          <w:p w:rsidR="00D81BA3" w:rsidRPr="00915CB6" w:rsidRDefault="00D81BA3" w:rsidP="00915CB6">
            <w:pPr>
              <w:pStyle w:val="E-TableItemList"/>
              <w:rPr>
                <w:rFonts w:ascii="Roboto" w:hAnsi="Roboto"/>
              </w:rPr>
            </w:pPr>
            <w:r w:rsidRPr="00915CB6">
              <w:rPr>
                <w:rFonts w:ascii="Roboto" w:hAnsi="Roboto"/>
              </w:rPr>
              <w:t>Success: 0x01</w:t>
            </w:r>
          </w:p>
          <w:p w:rsidR="00D81BA3" w:rsidRPr="00915CB6" w:rsidRDefault="00D81BA3" w:rsidP="00915CB6">
            <w:pPr>
              <w:pStyle w:val="E-TableItemList"/>
              <w:rPr>
                <w:rFonts w:ascii="Roboto" w:hAnsi="Roboto"/>
              </w:rPr>
            </w:pPr>
            <w:r w:rsidRPr="00915CB6">
              <w:rPr>
                <w:rFonts w:ascii="Roboto" w:hAnsi="Roboto"/>
              </w:rPr>
              <w:t>Failed: No return</w:t>
            </w:r>
          </w:p>
        </w:tc>
        <w:tc>
          <w:tcPr>
            <w:tcW w:w="486" w:type="pct"/>
            <w:vMerge/>
            <w:vAlign w:val="center"/>
          </w:tcPr>
          <w:p w:rsidR="00D81BA3" w:rsidRPr="00915CB6" w:rsidRDefault="00D81BA3" w:rsidP="00915CB6">
            <w:pPr>
              <w:pStyle w:val="E-TableText"/>
              <w:rPr>
                <w:rFonts w:ascii="Roboto" w:hAnsi="Roboto"/>
              </w:rPr>
            </w:pPr>
          </w:p>
        </w:tc>
      </w:tr>
      <w:tr w:rsidR="00915CB6" w:rsidRPr="00915CB6" w:rsidTr="00915CB6">
        <w:tc>
          <w:tcPr>
            <w:tcW w:w="656" w:type="pct"/>
            <w:vMerge/>
            <w:vAlign w:val="center"/>
          </w:tcPr>
          <w:p w:rsidR="00FE17CD" w:rsidRPr="00915CB6" w:rsidRDefault="00FE17CD" w:rsidP="00915CB6">
            <w:pPr>
              <w:pStyle w:val="E-TableText"/>
              <w:rPr>
                <w:rFonts w:ascii="Roboto" w:hAnsi="Roboto"/>
              </w:rPr>
            </w:pPr>
          </w:p>
        </w:tc>
        <w:tc>
          <w:tcPr>
            <w:tcW w:w="456" w:type="pct"/>
            <w:vMerge/>
            <w:vAlign w:val="center"/>
          </w:tcPr>
          <w:p w:rsidR="00FE17CD" w:rsidRPr="00915CB6" w:rsidRDefault="00FE17CD" w:rsidP="00915CB6">
            <w:pPr>
              <w:pStyle w:val="E-TableText"/>
              <w:rPr>
                <w:rFonts w:ascii="Roboto" w:hAnsi="Roboto"/>
              </w:rPr>
            </w:pPr>
          </w:p>
        </w:tc>
        <w:tc>
          <w:tcPr>
            <w:tcW w:w="1128" w:type="pct"/>
            <w:vMerge/>
            <w:vAlign w:val="center"/>
          </w:tcPr>
          <w:p w:rsidR="00FE17CD" w:rsidRPr="00915CB6" w:rsidRDefault="00FE17CD" w:rsidP="00915CB6">
            <w:pPr>
              <w:pStyle w:val="E-TableText"/>
              <w:rPr>
                <w:rFonts w:ascii="Roboto" w:hAnsi="Roboto"/>
              </w:rPr>
            </w:pPr>
          </w:p>
        </w:tc>
        <w:tc>
          <w:tcPr>
            <w:tcW w:w="1015" w:type="pct"/>
            <w:vAlign w:val="center"/>
          </w:tcPr>
          <w:p w:rsidR="00FE17CD" w:rsidRPr="00915CB6" w:rsidRDefault="00D81BA3" w:rsidP="00915CB6">
            <w:pPr>
              <w:pStyle w:val="E-TableText"/>
              <w:rPr>
                <w:rFonts w:ascii="Roboto" w:hAnsi="Roboto"/>
              </w:rPr>
            </w:pPr>
            <w:r w:rsidRPr="00915CB6">
              <w:rPr>
                <w:rFonts w:ascii="Roboto" w:hAnsi="Roboto"/>
              </w:rPr>
              <w:t>Feedback of abnormal commands</w:t>
            </w:r>
          </w:p>
        </w:tc>
        <w:tc>
          <w:tcPr>
            <w:tcW w:w="1259" w:type="pct"/>
            <w:vAlign w:val="center"/>
          </w:tcPr>
          <w:p w:rsidR="00D81BA3" w:rsidRPr="00915CB6" w:rsidRDefault="00D81BA3" w:rsidP="00915CB6">
            <w:pPr>
              <w:pStyle w:val="E-TableItemList"/>
              <w:rPr>
                <w:rFonts w:ascii="Roboto" w:hAnsi="Roboto"/>
              </w:rPr>
            </w:pPr>
            <w:r w:rsidRPr="00915CB6">
              <w:rPr>
                <w:rFonts w:ascii="Roboto" w:hAnsi="Roboto"/>
              </w:rPr>
              <w:t>No command: 0x00, the command sent by the host does not belong to the commands of the module.</w:t>
            </w:r>
          </w:p>
          <w:p w:rsidR="00FE17CD" w:rsidRPr="00915CB6" w:rsidRDefault="00D81BA3" w:rsidP="00915CB6">
            <w:pPr>
              <w:pStyle w:val="E-TableItemList"/>
              <w:rPr>
                <w:rFonts w:ascii="Roboto" w:hAnsi="Roboto"/>
              </w:rPr>
            </w:pPr>
            <w:r w:rsidRPr="00915CB6">
              <w:rPr>
                <w:rFonts w:ascii="Roboto" w:hAnsi="Roboto"/>
              </w:rPr>
              <w:t>Threshold exceeded: 0x01</w:t>
            </w:r>
          </w:p>
        </w:tc>
        <w:tc>
          <w:tcPr>
            <w:tcW w:w="486" w:type="pct"/>
            <w:vMerge/>
            <w:vAlign w:val="center"/>
          </w:tcPr>
          <w:p w:rsidR="00FE17CD" w:rsidRPr="00915CB6" w:rsidRDefault="00FE17CD" w:rsidP="00915CB6">
            <w:pPr>
              <w:pStyle w:val="E-TableText"/>
              <w:rPr>
                <w:rFonts w:ascii="Roboto" w:hAnsi="Roboto"/>
              </w:rPr>
            </w:pPr>
          </w:p>
        </w:tc>
      </w:tr>
      <w:tr w:rsidR="00915CB6" w:rsidRPr="00915CB6" w:rsidTr="00915CB6">
        <w:tc>
          <w:tcPr>
            <w:tcW w:w="656" w:type="pct"/>
            <w:vMerge/>
            <w:vAlign w:val="center"/>
          </w:tcPr>
          <w:p w:rsidR="00FE17CD" w:rsidRPr="00915CB6" w:rsidRDefault="00FE17CD" w:rsidP="00915CB6">
            <w:pPr>
              <w:pStyle w:val="E-TableText"/>
              <w:rPr>
                <w:rFonts w:ascii="Roboto" w:hAnsi="Roboto"/>
              </w:rPr>
            </w:pPr>
          </w:p>
        </w:tc>
        <w:tc>
          <w:tcPr>
            <w:tcW w:w="456" w:type="pct"/>
            <w:vMerge/>
            <w:vAlign w:val="center"/>
          </w:tcPr>
          <w:p w:rsidR="00FE17CD" w:rsidRPr="00915CB6" w:rsidRDefault="00FE17CD" w:rsidP="00915CB6">
            <w:pPr>
              <w:pStyle w:val="E-TableText"/>
              <w:rPr>
                <w:rFonts w:ascii="Roboto" w:hAnsi="Roboto"/>
              </w:rPr>
            </w:pPr>
          </w:p>
        </w:tc>
        <w:tc>
          <w:tcPr>
            <w:tcW w:w="1128" w:type="pct"/>
            <w:vMerge/>
            <w:vAlign w:val="center"/>
          </w:tcPr>
          <w:p w:rsidR="00FE17CD" w:rsidRPr="00915CB6" w:rsidRDefault="00FE17CD" w:rsidP="00915CB6">
            <w:pPr>
              <w:pStyle w:val="E-TableText"/>
              <w:rPr>
                <w:rFonts w:ascii="Roboto" w:hAnsi="Roboto"/>
              </w:rPr>
            </w:pPr>
          </w:p>
        </w:tc>
        <w:tc>
          <w:tcPr>
            <w:tcW w:w="1015" w:type="pct"/>
            <w:vAlign w:val="center"/>
          </w:tcPr>
          <w:p w:rsidR="00FE17CD" w:rsidRPr="00915CB6" w:rsidRDefault="00D81BA3" w:rsidP="00915CB6">
            <w:pPr>
              <w:pStyle w:val="E-TableText"/>
              <w:rPr>
                <w:rFonts w:ascii="Roboto" w:hAnsi="Roboto"/>
              </w:rPr>
            </w:pPr>
            <w:r w:rsidRPr="00915CB6">
              <w:rPr>
                <w:rFonts w:ascii="Roboto" w:hAnsi="Roboto"/>
              </w:rPr>
              <w:t>Data content</w:t>
            </w:r>
          </w:p>
        </w:tc>
        <w:tc>
          <w:tcPr>
            <w:tcW w:w="1259" w:type="pct"/>
            <w:vAlign w:val="center"/>
          </w:tcPr>
          <w:p w:rsidR="00FE17CD" w:rsidRPr="00915CB6" w:rsidRDefault="00D81BA3" w:rsidP="00915CB6">
            <w:pPr>
              <w:pStyle w:val="E-TableText"/>
              <w:rPr>
                <w:rFonts w:ascii="Roboto" w:hAnsi="Roboto"/>
              </w:rPr>
            </w:pPr>
            <w:r w:rsidRPr="00915CB6">
              <w:rPr>
                <w:rFonts w:ascii="Roboto" w:hAnsi="Roboto"/>
              </w:rPr>
              <w:t>When a read command is received, the data content is returned.</w:t>
            </w:r>
          </w:p>
        </w:tc>
        <w:tc>
          <w:tcPr>
            <w:tcW w:w="486" w:type="pct"/>
            <w:vMerge/>
            <w:vAlign w:val="center"/>
          </w:tcPr>
          <w:p w:rsidR="00FE17CD" w:rsidRPr="00915CB6" w:rsidRDefault="00FE17CD" w:rsidP="00915CB6">
            <w:pPr>
              <w:pStyle w:val="E-TableText"/>
              <w:rPr>
                <w:rFonts w:ascii="Roboto" w:hAnsi="Roboto"/>
              </w:rPr>
            </w:pPr>
          </w:p>
        </w:tc>
      </w:tr>
      <w:tr w:rsidR="00915CB6" w:rsidRPr="00915CB6" w:rsidTr="00915CB6">
        <w:trPr>
          <w:trHeight w:val="510"/>
        </w:trPr>
        <w:tc>
          <w:tcPr>
            <w:tcW w:w="656" w:type="pct"/>
            <w:vAlign w:val="center"/>
          </w:tcPr>
          <w:p w:rsidR="00FE17CD" w:rsidRPr="00915CB6" w:rsidRDefault="00FE17CD" w:rsidP="00915CB6">
            <w:pPr>
              <w:pStyle w:val="E-TableText"/>
              <w:rPr>
                <w:rFonts w:ascii="Roboto" w:hAnsi="Roboto"/>
              </w:rPr>
            </w:pPr>
            <w:r w:rsidRPr="00915CB6">
              <w:rPr>
                <w:rFonts w:ascii="Roboto" w:hAnsi="Roboto"/>
              </w:rPr>
              <w:t>CHK</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1128" w:type="pct"/>
            <w:vAlign w:val="center"/>
          </w:tcPr>
          <w:p w:rsidR="00FE17CD" w:rsidRPr="00915CB6" w:rsidRDefault="00DD4E0F" w:rsidP="00915CB6">
            <w:pPr>
              <w:pStyle w:val="E-TableText"/>
              <w:rPr>
                <w:rFonts w:ascii="Roboto" w:hAnsi="Roboto"/>
              </w:rPr>
            </w:pPr>
            <w:r w:rsidRPr="00915CB6">
              <w:rPr>
                <w:rFonts w:ascii="Roboto" w:hAnsi="Roboto"/>
              </w:rPr>
              <w:t>Summation check.</w:t>
            </w:r>
          </w:p>
        </w:tc>
        <w:tc>
          <w:tcPr>
            <w:tcW w:w="1015" w:type="pct"/>
            <w:vAlign w:val="center"/>
          </w:tcPr>
          <w:p w:rsidR="00FE17CD" w:rsidRPr="00915CB6" w:rsidRDefault="00FE17CD" w:rsidP="00915CB6">
            <w:pPr>
              <w:pStyle w:val="E-TableText"/>
              <w:rPr>
                <w:rFonts w:ascii="Roboto" w:hAnsi="Roboto"/>
              </w:rPr>
            </w:pPr>
          </w:p>
        </w:tc>
        <w:tc>
          <w:tcPr>
            <w:tcW w:w="1259" w:type="pct"/>
            <w:vAlign w:val="center"/>
          </w:tcPr>
          <w:p w:rsidR="00FE17CD" w:rsidRPr="00915CB6" w:rsidRDefault="00D81BA3" w:rsidP="00172C62">
            <w:pPr>
              <w:pStyle w:val="E-TableText"/>
              <w:rPr>
                <w:rFonts w:ascii="Roboto" w:hAnsi="Roboto"/>
              </w:rPr>
            </w:pPr>
            <w:r w:rsidRPr="00915CB6">
              <w:rPr>
                <w:rFonts w:ascii="Roboto" w:hAnsi="Roboto"/>
              </w:rPr>
              <w:t xml:space="preserve">After adding the </w:t>
            </w:r>
            <w:r w:rsidR="00DD4E0F" w:rsidRPr="00915CB6">
              <w:rPr>
                <w:rFonts w:ascii="Roboto" w:hAnsi="Roboto"/>
              </w:rPr>
              <w:t>fields: D</w:t>
            </w:r>
            <w:r w:rsidRPr="00915CB6">
              <w:rPr>
                <w:rFonts w:ascii="Roboto" w:hAnsi="Roboto"/>
              </w:rPr>
              <w:t xml:space="preserve">evice </w:t>
            </w:r>
            <w:r w:rsidR="00DD4E0F" w:rsidRPr="00915CB6">
              <w:rPr>
                <w:rFonts w:ascii="Roboto" w:hAnsi="Roboto"/>
              </w:rPr>
              <w:t>A</w:t>
            </w:r>
            <w:r w:rsidRPr="00915CB6">
              <w:rPr>
                <w:rFonts w:ascii="Roboto" w:hAnsi="Roboto"/>
              </w:rPr>
              <w:t>ddress</w:t>
            </w:r>
            <w:r w:rsidR="00DD4E0F" w:rsidRPr="00915CB6">
              <w:rPr>
                <w:rFonts w:ascii="Roboto" w:hAnsi="Roboto"/>
              </w:rPr>
              <w:t>, C</w:t>
            </w:r>
            <w:r w:rsidRPr="00915CB6">
              <w:rPr>
                <w:rFonts w:ascii="Roboto" w:hAnsi="Roboto"/>
              </w:rPr>
              <w:t xml:space="preserve">lass </w:t>
            </w:r>
            <w:r w:rsidR="00DD4E0F" w:rsidRPr="00915CB6">
              <w:rPr>
                <w:rFonts w:ascii="Roboto" w:hAnsi="Roboto"/>
              </w:rPr>
              <w:t>A</w:t>
            </w:r>
            <w:r w:rsidRPr="00915CB6">
              <w:rPr>
                <w:rFonts w:ascii="Roboto" w:hAnsi="Roboto"/>
              </w:rPr>
              <w:t>ddress</w:t>
            </w:r>
            <w:r w:rsidR="00DD4E0F" w:rsidRPr="00915CB6">
              <w:rPr>
                <w:rFonts w:ascii="Roboto" w:hAnsi="Roboto"/>
              </w:rPr>
              <w:t>, S</w:t>
            </w:r>
            <w:r w:rsidRPr="00915CB6">
              <w:rPr>
                <w:rFonts w:ascii="Roboto" w:hAnsi="Roboto"/>
              </w:rPr>
              <w:t xml:space="preserve">ubclass </w:t>
            </w:r>
            <w:r w:rsidR="00172C62">
              <w:rPr>
                <w:rFonts w:ascii="Roboto" w:hAnsi="Roboto"/>
              </w:rPr>
              <w:t>A</w:t>
            </w:r>
            <w:r w:rsidRPr="00915CB6">
              <w:rPr>
                <w:rFonts w:ascii="Roboto" w:hAnsi="Roboto"/>
              </w:rPr>
              <w:t xml:space="preserve">ddress </w:t>
            </w:r>
            <w:r w:rsidR="00DD4E0F" w:rsidRPr="00915CB6">
              <w:rPr>
                <w:rFonts w:ascii="Roboto" w:hAnsi="Roboto"/>
              </w:rPr>
              <w:t>, R/W</w:t>
            </w:r>
            <w:r w:rsidRPr="00915CB6">
              <w:rPr>
                <w:rFonts w:ascii="Roboto" w:hAnsi="Roboto"/>
              </w:rPr>
              <w:t xml:space="preserve"> </w:t>
            </w:r>
            <w:r w:rsidR="00172C62">
              <w:rPr>
                <w:rFonts w:ascii="Roboto" w:hAnsi="Roboto"/>
              </w:rPr>
              <w:t>F</w:t>
            </w:r>
            <w:r w:rsidRPr="00915CB6">
              <w:rPr>
                <w:rFonts w:ascii="Roboto" w:hAnsi="Roboto"/>
              </w:rPr>
              <w:t>lag</w:t>
            </w:r>
            <w:r w:rsidR="00DD4E0F" w:rsidRPr="00915CB6">
              <w:rPr>
                <w:rFonts w:ascii="Roboto" w:hAnsi="Roboto"/>
              </w:rPr>
              <w:t xml:space="preserve"> and </w:t>
            </w:r>
            <w:r w:rsidRPr="00915CB6">
              <w:rPr>
                <w:rFonts w:ascii="Roboto" w:hAnsi="Roboto"/>
              </w:rPr>
              <w:t>DATA, take the lower 8 bits</w:t>
            </w:r>
            <w:r w:rsidR="00915CB6">
              <w:rPr>
                <w:rFonts w:ascii="Roboto" w:hAnsi="Roboto"/>
              </w:rPr>
              <w:t>.</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(N+7)</w:t>
            </w:r>
          </w:p>
        </w:tc>
      </w:tr>
      <w:tr w:rsidR="00915CB6" w:rsidRPr="00915CB6" w:rsidTr="00915CB6">
        <w:trPr>
          <w:trHeight w:val="510"/>
        </w:trPr>
        <w:tc>
          <w:tcPr>
            <w:tcW w:w="656" w:type="pct"/>
            <w:vAlign w:val="center"/>
          </w:tcPr>
          <w:p w:rsidR="00FE17CD" w:rsidRPr="00915CB6" w:rsidRDefault="00FE17CD" w:rsidP="00915CB6">
            <w:pPr>
              <w:pStyle w:val="E-TableText"/>
              <w:rPr>
                <w:rFonts w:ascii="Roboto" w:hAnsi="Roboto"/>
              </w:rPr>
            </w:pPr>
            <w:r w:rsidRPr="00915CB6">
              <w:rPr>
                <w:rFonts w:ascii="Roboto" w:hAnsi="Roboto"/>
              </w:rPr>
              <w:t>END</w:t>
            </w:r>
          </w:p>
        </w:tc>
        <w:tc>
          <w:tcPr>
            <w:tcW w:w="456" w:type="pct"/>
            <w:vAlign w:val="center"/>
          </w:tcPr>
          <w:p w:rsidR="00FE17CD" w:rsidRPr="00915CB6" w:rsidRDefault="00FE17CD" w:rsidP="00915CB6">
            <w:pPr>
              <w:pStyle w:val="E-TableText"/>
              <w:rPr>
                <w:rFonts w:ascii="Roboto" w:hAnsi="Roboto"/>
              </w:rPr>
            </w:pPr>
            <w:r w:rsidRPr="00915CB6">
              <w:rPr>
                <w:rFonts w:ascii="Roboto" w:hAnsi="Roboto"/>
              </w:rPr>
              <w:t>1</w:t>
            </w:r>
          </w:p>
        </w:tc>
        <w:tc>
          <w:tcPr>
            <w:tcW w:w="1128" w:type="pct"/>
            <w:vAlign w:val="center"/>
          </w:tcPr>
          <w:p w:rsidR="00FE17CD" w:rsidRPr="00915CB6" w:rsidRDefault="00D81BA3" w:rsidP="00915CB6">
            <w:pPr>
              <w:pStyle w:val="E-TableText"/>
              <w:rPr>
                <w:rFonts w:ascii="Roboto" w:hAnsi="Roboto"/>
              </w:rPr>
            </w:pPr>
            <w:r w:rsidRPr="00915CB6">
              <w:rPr>
                <w:rFonts w:ascii="Roboto" w:hAnsi="Roboto"/>
              </w:rPr>
              <w:t>Command packet ends.</w:t>
            </w:r>
          </w:p>
        </w:tc>
        <w:tc>
          <w:tcPr>
            <w:tcW w:w="1015" w:type="pct"/>
            <w:vAlign w:val="center"/>
          </w:tcPr>
          <w:p w:rsidR="00FE17CD" w:rsidRPr="00915CB6" w:rsidRDefault="00FE17CD" w:rsidP="00915CB6">
            <w:pPr>
              <w:pStyle w:val="E-TableText"/>
              <w:rPr>
                <w:rFonts w:ascii="Roboto" w:hAnsi="Roboto"/>
              </w:rPr>
            </w:pPr>
          </w:p>
        </w:tc>
        <w:tc>
          <w:tcPr>
            <w:tcW w:w="1259" w:type="pct"/>
            <w:vAlign w:val="center"/>
          </w:tcPr>
          <w:p w:rsidR="00FE17CD" w:rsidRPr="00915CB6" w:rsidRDefault="00172C62" w:rsidP="00915CB6">
            <w:pPr>
              <w:pStyle w:val="E-TableText"/>
              <w:rPr>
                <w:rFonts w:ascii="Roboto" w:hAnsi="Roboto"/>
              </w:rPr>
            </w:pPr>
            <w:r w:rsidRPr="00915CB6">
              <w:rPr>
                <w:rFonts w:ascii="Roboto" w:hAnsi="Roboto"/>
              </w:rPr>
              <w:t>0x</w:t>
            </w:r>
            <w:r w:rsidR="00FE17CD" w:rsidRPr="00915CB6">
              <w:rPr>
                <w:rFonts w:ascii="Roboto" w:hAnsi="Roboto"/>
              </w:rPr>
              <w:t>FF</w:t>
            </w:r>
          </w:p>
        </w:tc>
        <w:tc>
          <w:tcPr>
            <w:tcW w:w="486" w:type="pct"/>
            <w:vAlign w:val="center"/>
          </w:tcPr>
          <w:p w:rsidR="00FE17CD" w:rsidRPr="00915CB6" w:rsidRDefault="00FE17CD" w:rsidP="00915CB6">
            <w:pPr>
              <w:pStyle w:val="E-TableText"/>
              <w:rPr>
                <w:rFonts w:ascii="Roboto" w:hAnsi="Roboto"/>
              </w:rPr>
            </w:pPr>
            <w:r w:rsidRPr="00915CB6">
              <w:rPr>
                <w:rFonts w:ascii="Roboto" w:hAnsi="Roboto"/>
              </w:rPr>
              <w:t>(N+8)</w:t>
            </w:r>
          </w:p>
        </w:tc>
      </w:tr>
    </w:tbl>
    <w:p w:rsidR="00FE17CD" w:rsidRDefault="00915CB6" w:rsidP="00915CB6">
      <w:pPr>
        <w:pStyle w:val="4E-Heading4AltF4"/>
      </w:pPr>
      <w:r>
        <w:rPr>
          <w:rFonts w:hint="eastAsia"/>
        </w:rPr>
        <w:t>D</w:t>
      </w:r>
      <w:r>
        <w:t>ata Packet Receiv</w:t>
      </w:r>
      <w:r w:rsidRPr="00A07568">
        <w:t>ing</w:t>
      </w:r>
    </w:p>
    <w:p w:rsidR="00915CB6" w:rsidRDefault="00915CB6" w:rsidP="00915CB6">
      <w:pPr>
        <w:pStyle w:val="E-Content"/>
        <w:rPr>
          <w:rFonts w:eastAsiaTheme="minorEastAsia"/>
          <w:lang w:val="x-none"/>
        </w:rPr>
      </w:pPr>
      <w:r w:rsidRPr="00915CB6">
        <w:rPr>
          <w:rFonts w:eastAsiaTheme="minorEastAsia"/>
          <w:lang w:val="x-none"/>
        </w:rPr>
        <w:lastRenderedPageBreak/>
        <w:t xml:space="preserve">In the command </w:t>
      </w:r>
      <w:r>
        <w:rPr>
          <w:rFonts w:eastAsiaTheme="minorEastAsia"/>
          <w:lang w:val="x-none"/>
        </w:rPr>
        <w:t>packet</w:t>
      </w:r>
      <w:r w:rsidRPr="00915CB6">
        <w:rPr>
          <w:rFonts w:eastAsiaTheme="minorEastAsia"/>
          <w:lang w:val="x-none"/>
        </w:rPr>
        <w:t xml:space="preserve"> the thermal </w:t>
      </w:r>
      <w:r w:rsidR="00172C62">
        <w:rPr>
          <w:rFonts w:eastAsiaTheme="minorEastAsia"/>
          <w:lang w:val="x-none"/>
        </w:rPr>
        <w:t>camera module</w:t>
      </w:r>
      <w:r w:rsidRPr="00915CB6">
        <w:rPr>
          <w:rFonts w:eastAsiaTheme="minorEastAsia"/>
          <w:lang w:val="x-none"/>
        </w:rPr>
        <w:t xml:space="preserve"> returns to the host, DATA0 is the high byte and DATA(N-1) is the low byte.</w:t>
      </w:r>
    </w:p>
    <w:p w:rsidR="00172C62" w:rsidRDefault="00172C62" w:rsidP="00172C62">
      <w:pPr>
        <w:pStyle w:val="E-Figure"/>
      </w:pPr>
      <w:r>
        <w:object w:dxaOrig="10851" w:dyaOrig="1481">
          <v:shape id="_x0000_i1028" type="#_x0000_t75" style="width:394.55pt;height:54.15pt" o:ole="">
            <v:imagedata r:id="rId16" o:title=""/>
          </v:shape>
          <o:OLEObject Type="Embed" ProgID="Visio.Drawing.15" ShapeID="_x0000_i1028" DrawAspect="Content" ObjectID="_1781695563" r:id="rId17"/>
        </w:object>
      </w:r>
    </w:p>
    <w:p w:rsidR="00172C62" w:rsidRDefault="00172C62" w:rsidP="00172C62">
      <w:pPr>
        <w:pStyle w:val="E-FigureDescription"/>
        <w:rPr>
          <w:rFonts w:eastAsiaTheme="minorEastAsia"/>
          <w:lang w:val="x-none"/>
        </w:rPr>
      </w:pPr>
      <w:bookmarkStart w:id="16" w:name="_Ref161163394"/>
      <w:r>
        <w:rPr>
          <w:rFonts w:eastAsiaTheme="minorEastAsia"/>
        </w:rPr>
        <w:t>Receiv</w:t>
      </w:r>
      <w:r w:rsidRPr="00A07568">
        <w:rPr>
          <w:rFonts w:eastAsiaTheme="minorEastAsia"/>
        </w:rPr>
        <w:t>ing</w:t>
      </w:r>
      <w:r>
        <w:rPr>
          <w:rFonts w:eastAsiaTheme="minorEastAsia"/>
        </w:rPr>
        <w:t xml:space="preserve"> </w:t>
      </w:r>
      <w:r>
        <w:rPr>
          <w:rFonts w:eastAsiaTheme="minorEastAsia" w:hint="eastAsia"/>
        </w:rPr>
        <w:t>D</w:t>
      </w:r>
      <w:r>
        <w:rPr>
          <w:rFonts w:eastAsiaTheme="minorEastAsia"/>
        </w:rPr>
        <w:t xml:space="preserve">ata Packet </w:t>
      </w:r>
      <w:r>
        <w:rPr>
          <w:rFonts w:eastAsiaTheme="minorEastAsia"/>
          <w:lang w:val="x-none"/>
        </w:rPr>
        <w:t>F</w:t>
      </w:r>
      <w:r w:rsidRPr="00A07568">
        <w:rPr>
          <w:rFonts w:eastAsiaTheme="minorEastAsia"/>
          <w:lang w:val="x-none"/>
        </w:rPr>
        <w:t>ield</w:t>
      </w:r>
      <w:r>
        <w:rPr>
          <w:rFonts w:eastAsiaTheme="minorEastAsia"/>
          <w:lang w:val="x-none"/>
        </w:rPr>
        <w:t>s</w:t>
      </w:r>
      <w:bookmarkEnd w:id="16"/>
    </w:p>
    <w:p w:rsidR="00172C62" w:rsidRPr="00FE17CD" w:rsidRDefault="00172C62" w:rsidP="00172C62">
      <w:pPr>
        <w:pStyle w:val="E-Content"/>
        <w:rPr>
          <w:rFonts w:eastAsiaTheme="minorEastAsia"/>
          <w:lang w:val="x-none"/>
        </w:rPr>
      </w:pPr>
      <w:r>
        <w:rPr>
          <w:rFonts w:eastAsiaTheme="minorEastAsia"/>
          <w:lang w:val="x-none"/>
        </w:rPr>
        <w:fldChar w:fldCharType="begin"/>
      </w:r>
      <w:r>
        <w:rPr>
          <w:rFonts w:eastAsiaTheme="minorEastAsia"/>
          <w:lang w:val="x-none"/>
        </w:rPr>
        <w:instrText xml:space="preserve"> REF _Ref161163156 \r \h </w:instrText>
      </w:r>
      <w:r>
        <w:rPr>
          <w:rFonts w:eastAsiaTheme="minorEastAsia"/>
          <w:lang w:val="x-none"/>
        </w:rPr>
      </w:r>
      <w:r>
        <w:rPr>
          <w:rFonts w:eastAsiaTheme="minorEastAsia"/>
          <w:lang w:val="x-none"/>
        </w:rPr>
        <w:fldChar w:fldCharType="separate"/>
      </w:r>
      <w:r w:rsidR="008B64AD">
        <w:rPr>
          <w:rFonts w:eastAsiaTheme="minorEastAsia"/>
          <w:lang w:val="x-none"/>
        </w:rPr>
        <w:t>Table 2-3</w:t>
      </w:r>
      <w:r>
        <w:rPr>
          <w:rFonts w:eastAsiaTheme="minorEastAsia"/>
          <w:lang w:val="x-none"/>
        </w:rPr>
        <w:fldChar w:fldCharType="end"/>
      </w:r>
      <w:r>
        <w:rPr>
          <w:rFonts w:eastAsiaTheme="minorEastAsia"/>
          <w:lang w:val="x-none"/>
        </w:rPr>
        <w:t xml:space="preserve"> </w:t>
      </w:r>
      <w:r w:rsidRPr="00FE17CD">
        <w:rPr>
          <w:rFonts w:eastAsiaTheme="minorEastAsia"/>
          <w:lang w:val="x-none"/>
        </w:rPr>
        <w:t xml:space="preserve">describes the fields of the </w:t>
      </w:r>
      <w:r>
        <w:rPr>
          <w:rFonts w:eastAsiaTheme="minorEastAsia"/>
          <w:lang w:val="x-none"/>
        </w:rPr>
        <w:t>data</w:t>
      </w:r>
      <w:r w:rsidRPr="00FE17CD">
        <w:rPr>
          <w:rFonts w:eastAsiaTheme="minorEastAsia"/>
          <w:lang w:val="x-none"/>
        </w:rPr>
        <w:t xml:space="preserve"> packet.</w:t>
      </w:r>
    </w:p>
    <w:p w:rsidR="00172C62" w:rsidRDefault="00172C62" w:rsidP="00172C62">
      <w:pPr>
        <w:pStyle w:val="E-TableDescription"/>
        <w:rPr>
          <w:rFonts w:eastAsiaTheme="minorEastAsia"/>
          <w:lang w:val="en-US"/>
        </w:rPr>
      </w:pPr>
      <w:bookmarkStart w:id="17" w:name="_Ref161163156"/>
      <w:r>
        <w:rPr>
          <w:lang w:val="en-US"/>
        </w:rPr>
        <w:t>Definition of Receiv</w:t>
      </w:r>
      <w:r w:rsidRPr="00FE17CD">
        <w:rPr>
          <w:rFonts w:eastAsiaTheme="minorEastAsia"/>
          <w:lang w:val="en-US"/>
        </w:rPr>
        <w:t xml:space="preserve">ing </w:t>
      </w:r>
      <w:r w:rsidRPr="00FE17CD">
        <w:rPr>
          <w:rFonts w:eastAsiaTheme="minorEastAsia" w:hint="eastAsia"/>
          <w:lang w:val="en-US"/>
        </w:rPr>
        <w:t>D</w:t>
      </w:r>
      <w:r w:rsidRPr="00FE17CD">
        <w:rPr>
          <w:rFonts w:eastAsiaTheme="minorEastAsia"/>
          <w:lang w:val="en-US"/>
        </w:rPr>
        <w:t>ata Pack</w:t>
      </w:r>
      <w:r>
        <w:rPr>
          <w:rFonts w:eastAsiaTheme="minorEastAsia"/>
          <w:lang w:val="en-US"/>
        </w:rPr>
        <w:t>et</w:t>
      </w:r>
      <w:bookmarkEnd w:id="17"/>
    </w:p>
    <w:tbl>
      <w:tblPr>
        <w:tblStyle w:val="Table0"/>
        <w:tblW w:w="4120" w:type="pct"/>
        <w:tblInd w:w="1693" w:type="dxa"/>
        <w:tblLook w:val="04A0" w:firstRow="1" w:lastRow="0" w:firstColumn="1" w:lastColumn="0" w:noHBand="0" w:noVBand="1"/>
      </w:tblPr>
      <w:tblGrid>
        <w:gridCol w:w="1041"/>
        <w:gridCol w:w="723"/>
        <w:gridCol w:w="3057"/>
        <w:gridCol w:w="2337"/>
        <w:gridCol w:w="771"/>
      </w:tblGrid>
      <w:tr w:rsidR="00172C62" w:rsidRPr="00915CB6" w:rsidTr="00E5541D">
        <w:trPr>
          <w:cnfStyle w:val="100000000000" w:firstRow="1" w:lastRow="0" w:firstColumn="0" w:lastColumn="0" w:oddVBand="0" w:evenVBand="0" w:oddHBand="0" w:evenHBand="0" w:firstRowFirstColumn="0" w:firstRowLastColumn="0" w:lastRowFirstColumn="0" w:lastRowLastColumn="0"/>
          <w:tblHeader/>
        </w:trPr>
        <w:tc>
          <w:tcPr>
            <w:tcW w:w="656" w:type="pct"/>
            <w:vAlign w:val="center"/>
          </w:tcPr>
          <w:p w:rsidR="00172C62" w:rsidRPr="00E5541D" w:rsidRDefault="00172C62" w:rsidP="00E5541D">
            <w:pPr>
              <w:pStyle w:val="E-TableHeading"/>
              <w:rPr>
                <w:rFonts w:ascii="Roboto" w:hAnsi="Roboto"/>
              </w:rPr>
            </w:pPr>
            <w:r w:rsidRPr="00E5541D">
              <w:rPr>
                <w:rFonts w:ascii="Roboto" w:hAnsi="Roboto"/>
              </w:rPr>
              <w:t>Field</w:t>
            </w:r>
          </w:p>
        </w:tc>
        <w:tc>
          <w:tcPr>
            <w:tcW w:w="456" w:type="pct"/>
            <w:vAlign w:val="center"/>
          </w:tcPr>
          <w:p w:rsidR="00172C62" w:rsidRPr="00E5541D" w:rsidRDefault="00172C62" w:rsidP="00E5541D">
            <w:pPr>
              <w:pStyle w:val="E-TableHeading"/>
              <w:rPr>
                <w:rFonts w:ascii="Roboto" w:hAnsi="Roboto"/>
              </w:rPr>
            </w:pPr>
            <w:r w:rsidRPr="00E5541D">
              <w:rPr>
                <w:rFonts w:ascii="Roboto" w:hAnsi="Roboto"/>
              </w:rPr>
              <w:t>Bytes</w:t>
            </w:r>
          </w:p>
        </w:tc>
        <w:tc>
          <w:tcPr>
            <w:tcW w:w="1928" w:type="pct"/>
            <w:vAlign w:val="center"/>
          </w:tcPr>
          <w:p w:rsidR="00172C62" w:rsidRPr="00E5541D" w:rsidRDefault="00172C62" w:rsidP="00E5541D">
            <w:pPr>
              <w:pStyle w:val="E-TableHeading"/>
              <w:rPr>
                <w:rFonts w:ascii="Roboto" w:hAnsi="Roboto"/>
              </w:rPr>
            </w:pPr>
            <w:r w:rsidRPr="00E5541D">
              <w:rPr>
                <w:rFonts w:ascii="Roboto" w:hAnsi="Roboto"/>
              </w:rPr>
              <w:t>Description</w:t>
            </w:r>
          </w:p>
        </w:tc>
        <w:tc>
          <w:tcPr>
            <w:tcW w:w="1474" w:type="pct"/>
            <w:vAlign w:val="center"/>
          </w:tcPr>
          <w:p w:rsidR="00172C62" w:rsidRPr="00E5541D" w:rsidRDefault="00172C62" w:rsidP="00E5541D">
            <w:pPr>
              <w:pStyle w:val="E-TableHeading"/>
              <w:rPr>
                <w:rFonts w:ascii="Roboto" w:hAnsi="Roboto"/>
              </w:rPr>
            </w:pPr>
            <w:r w:rsidRPr="00E5541D">
              <w:rPr>
                <w:rFonts w:ascii="Roboto" w:hAnsi="Roboto"/>
              </w:rPr>
              <w:t>Value</w:t>
            </w:r>
          </w:p>
        </w:tc>
        <w:tc>
          <w:tcPr>
            <w:tcW w:w="486" w:type="pct"/>
            <w:vAlign w:val="center"/>
          </w:tcPr>
          <w:p w:rsidR="00172C62" w:rsidRPr="00E5541D" w:rsidRDefault="00172C62" w:rsidP="00E5541D">
            <w:pPr>
              <w:pStyle w:val="E-TableHeading"/>
              <w:rPr>
                <w:rFonts w:ascii="Roboto" w:hAnsi="Roboto"/>
              </w:rPr>
            </w:pPr>
            <w:r w:rsidRPr="00E5541D">
              <w:rPr>
                <w:rFonts w:ascii="Roboto" w:hAnsi="Roboto"/>
              </w:rPr>
              <w:t>Offset</w:t>
            </w:r>
          </w:p>
        </w:tc>
      </w:tr>
      <w:tr w:rsidR="00172C62" w:rsidRPr="00915CB6" w:rsidTr="00E5541D">
        <w:trPr>
          <w:trHeight w:val="566"/>
        </w:trPr>
        <w:tc>
          <w:tcPr>
            <w:tcW w:w="656" w:type="pct"/>
            <w:vAlign w:val="center"/>
          </w:tcPr>
          <w:p w:rsidR="00172C62" w:rsidRPr="00E5541D" w:rsidRDefault="00172C62" w:rsidP="00E5541D">
            <w:pPr>
              <w:pStyle w:val="E-TableText"/>
              <w:rPr>
                <w:rFonts w:ascii="Roboto" w:hAnsi="Roboto"/>
              </w:rPr>
            </w:pPr>
            <w:r w:rsidRPr="00E5541D">
              <w:rPr>
                <w:rFonts w:ascii="Roboto" w:hAnsi="Roboto"/>
              </w:rPr>
              <w:t>BEGIN</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Command packet starts.</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0xF0</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1</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SIZE</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Lenth of the command packet.</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 xml:space="preserve">N+4 bytes, as shown in </w:t>
            </w:r>
            <w:r w:rsidRPr="00E5541D">
              <w:fldChar w:fldCharType="begin"/>
            </w:r>
            <w:r w:rsidRPr="00E5541D">
              <w:rPr>
                <w:rFonts w:ascii="Roboto" w:hAnsi="Roboto"/>
              </w:rPr>
              <w:instrText xml:space="preserve"> REF _Ref161163394 \r \h </w:instrText>
            </w:r>
            <w:r w:rsidR="00E5541D" w:rsidRPr="00E5541D">
              <w:rPr>
                <w:rFonts w:ascii="Roboto" w:hAnsi="Roboto"/>
              </w:rPr>
              <w:instrText xml:space="preserve"> \* MERGEFORMAT </w:instrText>
            </w:r>
            <w:r w:rsidRPr="00E5541D">
              <w:fldChar w:fldCharType="separate"/>
            </w:r>
            <w:r w:rsidR="008B64AD">
              <w:rPr>
                <w:rFonts w:ascii="Roboto" w:hAnsi="Roboto"/>
              </w:rPr>
              <w:t>Figure 2-2</w:t>
            </w:r>
            <w:r w:rsidRPr="00E5541D">
              <w:fldChar w:fldCharType="end"/>
            </w:r>
            <w:r w:rsidRPr="00E5541D">
              <w:rPr>
                <w:rFonts w:ascii="Roboto" w:hAnsi="Roboto"/>
              </w:rPr>
              <w:t>.</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2</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Device</w:t>
            </w:r>
            <w:r w:rsidRPr="00E5541D">
              <w:rPr>
                <w:rFonts w:ascii="Roboto" w:hAnsi="Roboto"/>
              </w:rPr>
              <w:br/>
              <w:t>Address</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Address of the module device.</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0x36</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3</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Class Address</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Class address of the command.</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E5541D">
              <w:rPr>
                <w:rFonts w:ascii="Roboto" w:hAnsi="Roboto"/>
              </w:rPr>
              <w:t xml:space="preserve"> for the details.</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4</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Subclass Address</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Subclass address of the command.</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E5541D">
              <w:rPr>
                <w:rFonts w:ascii="Roboto" w:hAnsi="Roboto"/>
              </w:rPr>
              <w:t xml:space="preserve"> for the details.</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5</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Return Flag</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Return Flag.</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0x03</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6</w:t>
            </w:r>
          </w:p>
        </w:tc>
      </w:tr>
      <w:tr w:rsidR="00172C62" w:rsidRPr="00915CB6" w:rsidTr="00E5541D">
        <w:tc>
          <w:tcPr>
            <w:tcW w:w="656" w:type="pct"/>
            <w:vAlign w:val="center"/>
          </w:tcPr>
          <w:p w:rsidR="00172C62" w:rsidRPr="00E5541D" w:rsidRDefault="00172C62" w:rsidP="00E5541D">
            <w:pPr>
              <w:pStyle w:val="E-TableText"/>
              <w:rPr>
                <w:rFonts w:ascii="Roboto" w:hAnsi="Roboto"/>
              </w:rPr>
            </w:pPr>
            <w:r w:rsidRPr="00E5541D">
              <w:rPr>
                <w:rFonts w:ascii="Roboto" w:hAnsi="Roboto"/>
              </w:rPr>
              <w:t>DATA</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N</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DATA</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 xml:space="preserve">See </w:t>
            </w:r>
            <w:r w:rsidR="00851755" w:rsidRPr="00851755">
              <w:rPr>
                <w:b/>
                <w:i/>
              </w:rPr>
              <w:fldChar w:fldCharType="begin"/>
            </w:r>
            <w:r w:rsidR="00851755" w:rsidRPr="00851755">
              <w:rPr>
                <w:rFonts w:ascii="Roboto" w:hAnsi="Roboto"/>
                <w:b/>
                <w:i/>
              </w:rPr>
              <w:instrText xml:space="preserve"> REF _Ref161243478 \h  \* MERGEFORMAT </w:instrText>
            </w:r>
            <w:r w:rsidR="00851755" w:rsidRPr="00851755">
              <w:rPr>
                <w:b/>
                <w:i/>
              </w:rPr>
            </w:r>
            <w:r w:rsidR="00851755" w:rsidRPr="00851755">
              <w:rPr>
                <w:b/>
                <w:i/>
              </w:rPr>
              <w:fldChar w:fldCharType="separate"/>
            </w:r>
            <w:r w:rsidR="008B64AD" w:rsidRPr="008B64AD">
              <w:rPr>
                <w:rFonts w:ascii="Roboto" w:hAnsi="Roboto"/>
                <w:b/>
                <w:i/>
              </w:rPr>
              <w:t>Commands</w:t>
            </w:r>
            <w:r w:rsidR="00851755" w:rsidRPr="00851755">
              <w:rPr>
                <w:b/>
                <w:i/>
              </w:rPr>
              <w:fldChar w:fldCharType="end"/>
            </w:r>
            <w:r w:rsidRPr="00E5541D">
              <w:rPr>
                <w:rFonts w:ascii="Roboto" w:hAnsi="Roboto"/>
              </w:rPr>
              <w:t xml:space="preserve"> for the details.</w:t>
            </w:r>
          </w:p>
          <w:p w:rsidR="00172C62" w:rsidRPr="00E5541D" w:rsidRDefault="00172C62" w:rsidP="00E5541D">
            <w:pPr>
              <w:pStyle w:val="E-TableText"/>
              <w:rPr>
                <w:rFonts w:ascii="Roboto" w:hAnsi="Roboto"/>
              </w:rPr>
            </w:pPr>
            <w:r w:rsidRPr="00E5541D">
              <w:rPr>
                <w:rFonts w:ascii="Roboto" w:hAnsi="Roboto"/>
              </w:rPr>
              <w:t>Default: 0x00 (no data).</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7~</w:t>
            </w:r>
          </w:p>
          <w:p w:rsidR="00172C62" w:rsidRPr="00E5541D" w:rsidRDefault="00172C62" w:rsidP="00E5541D">
            <w:pPr>
              <w:pStyle w:val="E-TableText"/>
              <w:rPr>
                <w:rFonts w:ascii="Roboto" w:hAnsi="Roboto"/>
              </w:rPr>
            </w:pPr>
            <w:r w:rsidRPr="00E5541D">
              <w:rPr>
                <w:rFonts w:ascii="Roboto" w:hAnsi="Roboto"/>
              </w:rPr>
              <w:t>(N+6)</w:t>
            </w:r>
          </w:p>
        </w:tc>
      </w:tr>
      <w:tr w:rsidR="00172C62" w:rsidRPr="00915CB6" w:rsidTr="00E5541D">
        <w:trPr>
          <w:trHeight w:val="510"/>
        </w:trPr>
        <w:tc>
          <w:tcPr>
            <w:tcW w:w="656" w:type="pct"/>
            <w:vAlign w:val="center"/>
          </w:tcPr>
          <w:p w:rsidR="00172C62" w:rsidRPr="00E5541D" w:rsidRDefault="00172C62" w:rsidP="00E5541D">
            <w:pPr>
              <w:pStyle w:val="E-TableText"/>
              <w:rPr>
                <w:rFonts w:ascii="Roboto" w:hAnsi="Roboto"/>
              </w:rPr>
            </w:pPr>
            <w:r w:rsidRPr="00E5541D">
              <w:rPr>
                <w:rFonts w:ascii="Roboto" w:hAnsi="Roboto"/>
              </w:rPr>
              <w:t>CHK</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Summation check.</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After adding the fields: Device Address, Class Address, Subclass Address , Return Flag and DATA, take the lower 8 bits.</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(N+7)</w:t>
            </w:r>
          </w:p>
        </w:tc>
      </w:tr>
      <w:tr w:rsidR="00172C62" w:rsidRPr="00915CB6" w:rsidTr="00E5541D">
        <w:trPr>
          <w:trHeight w:val="510"/>
        </w:trPr>
        <w:tc>
          <w:tcPr>
            <w:tcW w:w="656" w:type="pct"/>
            <w:vAlign w:val="center"/>
          </w:tcPr>
          <w:p w:rsidR="00172C62" w:rsidRPr="00E5541D" w:rsidRDefault="00172C62" w:rsidP="00E5541D">
            <w:pPr>
              <w:pStyle w:val="E-TableText"/>
              <w:rPr>
                <w:rFonts w:ascii="Roboto" w:hAnsi="Roboto"/>
              </w:rPr>
            </w:pPr>
            <w:r w:rsidRPr="00E5541D">
              <w:rPr>
                <w:rFonts w:ascii="Roboto" w:hAnsi="Roboto"/>
              </w:rPr>
              <w:t>END</w:t>
            </w:r>
          </w:p>
        </w:tc>
        <w:tc>
          <w:tcPr>
            <w:tcW w:w="456" w:type="pct"/>
            <w:vAlign w:val="center"/>
          </w:tcPr>
          <w:p w:rsidR="00172C62" w:rsidRPr="00E5541D" w:rsidRDefault="00172C62" w:rsidP="00E5541D">
            <w:pPr>
              <w:pStyle w:val="E-TableText"/>
              <w:rPr>
                <w:rFonts w:ascii="Roboto" w:hAnsi="Roboto"/>
              </w:rPr>
            </w:pPr>
            <w:r w:rsidRPr="00E5541D">
              <w:rPr>
                <w:rFonts w:ascii="Roboto" w:hAnsi="Roboto"/>
              </w:rPr>
              <w:t>1</w:t>
            </w:r>
          </w:p>
        </w:tc>
        <w:tc>
          <w:tcPr>
            <w:tcW w:w="1928" w:type="pct"/>
            <w:vAlign w:val="center"/>
          </w:tcPr>
          <w:p w:rsidR="00172C62" w:rsidRPr="00E5541D" w:rsidRDefault="00172C62" w:rsidP="00E5541D">
            <w:pPr>
              <w:pStyle w:val="E-TableText"/>
              <w:rPr>
                <w:rFonts w:ascii="Roboto" w:hAnsi="Roboto"/>
              </w:rPr>
            </w:pPr>
            <w:r w:rsidRPr="00E5541D">
              <w:rPr>
                <w:rFonts w:ascii="Roboto" w:hAnsi="Roboto"/>
              </w:rPr>
              <w:t>Command packet ends.</w:t>
            </w:r>
          </w:p>
        </w:tc>
        <w:tc>
          <w:tcPr>
            <w:tcW w:w="1474" w:type="pct"/>
            <w:vAlign w:val="center"/>
          </w:tcPr>
          <w:p w:rsidR="00172C62" w:rsidRPr="00E5541D" w:rsidRDefault="00172C62" w:rsidP="00E5541D">
            <w:pPr>
              <w:pStyle w:val="E-TableText"/>
              <w:rPr>
                <w:rFonts w:ascii="Roboto" w:hAnsi="Roboto"/>
              </w:rPr>
            </w:pPr>
            <w:r w:rsidRPr="00E5541D">
              <w:rPr>
                <w:rFonts w:ascii="Roboto" w:hAnsi="Roboto"/>
              </w:rPr>
              <w:t>0xFF</w:t>
            </w:r>
          </w:p>
        </w:tc>
        <w:tc>
          <w:tcPr>
            <w:tcW w:w="486" w:type="pct"/>
            <w:vAlign w:val="center"/>
          </w:tcPr>
          <w:p w:rsidR="00172C62" w:rsidRPr="00E5541D" w:rsidRDefault="00172C62" w:rsidP="00E5541D">
            <w:pPr>
              <w:pStyle w:val="E-TableText"/>
              <w:rPr>
                <w:rFonts w:ascii="Roboto" w:hAnsi="Roboto"/>
              </w:rPr>
            </w:pPr>
            <w:r w:rsidRPr="00E5541D">
              <w:rPr>
                <w:rFonts w:ascii="Roboto" w:hAnsi="Roboto"/>
              </w:rPr>
              <w:t>(N+8)</w:t>
            </w:r>
          </w:p>
        </w:tc>
      </w:tr>
    </w:tbl>
    <w:p w:rsidR="00172C62" w:rsidRDefault="00E5541D" w:rsidP="00E5541D">
      <w:pPr>
        <w:pStyle w:val="E-Note"/>
        <w:rPr>
          <w:rFonts w:eastAsiaTheme="minorEastAsia"/>
        </w:rPr>
      </w:pPr>
      <w:r>
        <w:rPr>
          <w:rFonts w:eastAsiaTheme="minorEastAsia"/>
        </w:rPr>
        <w:t>Note</w:t>
      </w:r>
    </w:p>
    <w:p w:rsidR="00E5541D" w:rsidRPr="00E5541D" w:rsidRDefault="00E5541D" w:rsidP="00E5541D">
      <w:pPr>
        <w:pStyle w:val="E-NoteCautionDangerList"/>
        <w:pBdr>
          <w:bottom w:val="none" w:sz="0" w:space="0" w:color="auto"/>
        </w:pBdr>
      </w:pPr>
      <w:r w:rsidRPr="00E5541D">
        <w:t xml:space="preserve">When the host </w:t>
      </w:r>
      <w:r>
        <w:t>send</w:t>
      </w:r>
      <w:r w:rsidRPr="00E5541D">
        <w:t xml:space="preserve">s </w:t>
      </w:r>
      <w:r w:rsidR="00181FFA">
        <w:t>a write</w:t>
      </w:r>
      <w:r w:rsidRPr="00E5541D">
        <w:t xml:space="preserve"> command to the </w:t>
      </w:r>
      <w:r>
        <w:t>module</w:t>
      </w:r>
      <w:r w:rsidRPr="00E5541D">
        <w:t xml:space="preserve">, the </w:t>
      </w:r>
      <w:r>
        <w:t>module</w:t>
      </w:r>
      <w:r w:rsidRPr="00E5541D">
        <w:t xml:space="preserve"> will return the actual </w:t>
      </w:r>
      <w:r>
        <w:t>executing</w:t>
      </w:r>
      <w:r w:rsidRPr="00E5541D">
        <w:t xml:space="preserve"> state</w:t>
      </w:r>
      <w:r>
        <w:t xml:space="preserve"> </w:t>
      </w:r>
      <w:r w:rsidR="00181FFA">
        <w:t xml:space="preserve">of the command </w:t>
      </w:r>
      <w:r w:rsidRPr="00E5541D">
        <w:t xml:space="preserve">after </w:t>
      </w:r>
      <w:r w:rsidR="00181FFA">
        <w:t>completely</w:t>
      </w:r>
      <w:r w:rsidR="00181FFA" w:rsidRPr="00E5541D">
        <w:t xml:space="preserve"> </w:t>
      </w:r>
      <w:r w:rsidRPr="00E5541D">
        <w:t xml:space="preserve">receiving </w:t>
      </w:r>
      <w:r w:rsidR="00181FFA">
        <w:t>it</w:t>
      </w:r>
      <w:r w:rsidRPr="00E5541D">
        <w:t>.</w:t>
      </w:r>
    </w:p>
    <w:p w:rsidR="00E5541D" w:rsidRPr="00E5541D" w:rsidRDefault="00E5541D" w:rsidP="00E5541D">
      <w:pPr>
        <w:pStyle w:val="E-SubItemList"/>
        <w:ind w:left="2183"/>
      </w:pPr>
      <w:r w:rsidRPr="00E5541D">
        <w:t>0x01</w:t>
      </w:r>
      <w:r>
        <w:t xml:space="preserve">: </w:t>
      </w:r>
      <w:r w:rsidRPr="00E5541D">
        <w:t>indicates that a write command has been received, but does not mean that the command has been executed.</w:t>
      </w:r>
    </w:p>
    <w:p w:rsidR="00E5541D" w:rsidRPr="00E5541D" w:rsidRDefault="00E5541D" w:rsidP="00E5541D">
      <w:pPr>
        <w:pStyle w:val="E-SubItemList"/>
        <w:ind w:left="2183"/>
      </w:pPr>
      <w:r w:rsidRPr="00E5541D">
        <w:t>0x00</w:t>
      </w:r>
      <w:r>
        <w:t>:</w:t>
      </w:r>
      <w:r w:rsidRPr="00E5541D">
        <w:t xml:space="preserve"> indicates that the write command was not received.</w:t>
      </w:r>
    </w:p>
    <w:p w:rsidR="00E5541D" w:rsidRPr="00E5541D" w:rsidRDefault="00E5541D" w:rsidP="00E5541D">
      <w:pPr>
        <w:pStyle w:val="E-NoteCautionDangerList"/>
      </w:pPr>
      <w:r w:rsidRPr="00E5541D">
        <w:lastRenderedPageBreak/>
        <w:t xml:space="preserve">When the </w:t>
      </w:r>
      <w:r w:rsidR="00181FFA">
        <w:t>module</w:t>
      </w:r>
      <w:r w:rsidRPr="00E5541D">
        <w:t xml:space="preserve"> receives </w:t>
      </w:r>
      <w:r w:rsidR="00181FFA">
        <w:t>a</w:t>
      </w:r>
      <w:r w:rsidRPr="00E5541D">
        <w:t xml:space="preserve"> read command, it reads the contents in the register and returns it to the host according to the protocol, and the specific DATA analysis can be referred to </w:t>
      </w:r>
      <w:r w:rsidR="00181FFA">
        <w:rPr>
          <w:rFonts w:eastAsiaTheme="minorEastAsia"/>
          <w:lang w:val="x-none"/>
        </w:rPr>
        <w:fldChar w:fldCharType="begin"/>
      </w:r>
      <w:r w:rsidR="00181FFA">
        <w:rPr>
          <w:rFonts w:eastAsiaTheme="minorEastAsia"/>
          <w:lang w:val="x-none"/>
        </w:rPr>
        <w:instrText xml:space="preserve"> REF _Ref161163156 \r \h </w:instrText>
      </w:r>
      <w:r w:rsidR="00181FFA">
        <w:rPr>
          <w:rFonts w:eastAsiaTheme="minorEastAsia"/>
          <w:lang w:val="x-none"/>
        </w:rPr>
      </w:r>
      <w:r w:rsidR="00181FFA">
        <w:rPr>
          <w:rFonts w:eastAsiaTheme="minorEastAsia"/>
          <w:lang w:val="x-none"/>
        </w:rPr>
        <w:fldChar w:fldCharType="separate"/>
      </w:r>
      <w:r w:rsidR="008B64AD">
        <w:rPr>
          <w:rFonts w:eastAsiaTheme="minorEastAsia"/>
          <w:lang w:val="x-none"/>
        </w:rPr>
        <w:t>Table 2-3</w:t>
      </w:r>
      <w:r w:rsidR="00181FFA">
        <w:rPr>
          <w:rFonts w:eastAsiaTheme="minorEastAsia"/>
          <w:lang w:val="x-none"/>
        </w:rPr>
        <w:fldChar w:fldCharType="end"/>
      </w:r>
      <w:r w:rsidRPr="00E5541D">
        <w:t>.</w:t>
      </w:r>
    </w:p>
    <w:p w:rsidR="00181FFA" w:rsidRDefault="00181FFA" w:rsidP="00181FFA">
      <w:pPr>
        <w:pStyle w:val="4E-Heading4AltF4"/>
      </w:pPr>
      <w:r>
        <w:t xml:space="preserve">Example of </w:t>
      </w:r>
      <w:r w:rsidRPr="00DB14A9">
        <w:t xml:space="preserve">Serial </w:t>
      </w:r>
      <w:r>
        <w:t>C</w:t>
      </w:r>
      <w:r w:rsidRPr="00DB14A9">
        <w:t>ommunication</w:t>
      </w:r>
    </w:p>
    <w:p w:rsidR="00181FFA" w:rsidRDefault="00181FFA" w:rsidP="00181FFA">
      <w:pPr>
        <w:pStyle w:val="E-Content"/>
      </w:pPr>
      <w:r>
        <w:t>This example is to "Set the brightness parameter of the thermal camera module to 100."</w:t>
      </w:r>
    </w:p>
    <w:p w:rsidR="00181FFA" w:rsidRDefault="00181FFA" w:rsidP="00181FFA">
      <w:pPr>
        <w:pStyle w:val="E-SectionHeading"/>
      </w:pPr>
      <w:r>
        <w:t>Steps</w:t>
      </w:r>
    </w:p>
    <w:p w:rsidR="00181FFA" w:rsidRDefault="00181FFA" w:rsidP="00181FFA">
      <w:pPr>
        <w:pStyle w:val="E-Step"/>
        <w:numPr>
          <w:ilvl w:val="5"/>
          <w:numId w:val="43"/>
        </w:numPr>
      </w:pPr>
      <w:r>
        <w:t>Query the Device Address, Class Address, Subclass Address and R/W Flag of the brightness setting command.</w:t>
      </w:r>
    </w:p>
    <w:p w:rsidR="00181FFA" w:rsidRDefault="00181FFA" w:rsidP="00181FFA">
      <w:pPr>
        <w:pStyle w:val="E-Step"/>
        <w:numPr>
          <w:ilvl w:val="0"/>
          <w:numId w:val="0"/>
        </w:numPr>
        <w:ind w:left="1985"/>
      </w:pPr>
      <w:r>
        <w:t>Query the serial c</w:t>
      </w:r>
      <w:r w:rsidRPr="00DB14A9">
        <w:t>ommunication</w:t>
      </w:r>
      <w:r>
        <w:t xml:space="preserve"> command table in </w:t>
      </w:r>
      <w:r w:rsidR="00851755" w:rsidRPr="00851755">
        <w:rPr>
          <w:b/>
          <w:i/>
        </w:rPr>
        <w:fldChar w:fldCharType="begin"/>
      </w:r>
      <w:r w:rsidR="00851755" w:rsidRPr="00851755">
        <w:rPr>
          <w:b/>
          <w:i/>
        </w:rPr>
        <w:instrText xml:space="preserve"> REF _Ref161243623 \h  \* MERGEFORMAT </w:instrText>
      </w:r>
      <w:r w:rsidR="00851755" w:rsidRPr="00851755">
        <w:rPr>
          <w:b/>
          <w:i/>
        </w:rPr>
      </w:r>
      <w:r w:rsidR="00851755" w:rsidRPr="00851755">
        <w:rPr>
          <w:b/>
          <w:i/>
        </w:rPr>
        <w:fldChar w:fldCharType="separate"/>
      </w:r>
      <w:r w:rsidR="008B64AD" w:rsidRPr="008B64AD">
        <w:rPr>
          <w:b/>
          <w:i/>
        </w:rPr>
        <w:t>Serial Communication Commands</w:t>
      </w:r>
      <w:r w:rsidR="00851755" w:rsidRPr="00851755">
        <w:rPr>
          <w:b/>
          <w:i/>
        </w:rPr>
        <w:fldChar w:fldCharType="end"/>
      </w:r>
      <w:r>
        <w:t xml:space="preserve"> to obtain the Device Address (0x36), Class Address (0x78), Subclass Address (0x02) and R/W Flag (write: 0x00) of the brightness setting command.</w:t>
      </w:r>
    </w:p>
    <w:p w:rsidR="00181FFA" w:rsidRDefault="00181FFA" w:rsidP="00181FFA">
      <w:pPr>
        <w:pStyle w:val="E-Step"/>
      </w:pPr>
      <w:r>
        <w:t>Calculate the field values: SIZE, DATA and CHK.</w:t>
      </w:r>
    </w:p>
    <w:p w:rsidR="00181FFA" w:rsidRDefault="00181FFA" w:rsidP="006E552D">
      <w:pPr>
        <w:pStyle w:val="E-UnorderedList"/>
      </w:pPr>
      <w:r>
        <w:t>SIZE</w:t>
      </w:r>
      <w:r w:rsidR="00944B9C">
        <w:rPr>
          <w:rFonts w:ascii="微软雅黑" w:eastAsia="微软雅黑" w:hAnsi="微软雅黑" w:cs="微软雅黑" w:hint="eastAsia"/>
        </w:rPr>
        <w:t>:</w:t>
      </w:r>
      <w:r w:rsidR="00944B9C">
        <w:rPr>
          <w:rFonts w:ascii="微软雅黑" w:eastAsia="微软雅黑" w:hAnsi="微软雅黑" w:cs="微软雅黑"/>
        </w:rPr>
        <w:t xml:space="preserve"> </w:t>
      </w:r>
      <w:r>
        <w:t>N+4</w:t>
      </w:r>
      <w:r w:rsidR="006E552D">
        <w:rPr>
          <w:rFonts w:ascii="微软雅黑" w:eastAsia="微软雅黑" w:hAnsi="微软雅黑" w:cs="微软雅黑" w:hint="eastAsia"/>
        </w:rPr>
        <w:t>.</w:t>
      </w:r>
      <w:r w:rsidR="006E552D">
        <w:rPr>
          <w:rFonts w:ascii="微软雅黑" w:eastAsia="微软雅黑" w:hAnsi="微软雅黑" w:cs="微软雅黑"/>
        </w:rPr>
        <w:t xml:space="preserve"> </w:t>
      </w:r>
      <w:r w:rsidR="006E552D">
        <w:t>T</w:t>
      </w:r>
      <w:r>
        <w:t xml:space="preserve">he number of bytes </w:t>
      </w:r>
      <w:r w:rsidR="006E552D">
        <w:t>for th</w:t>
      </w:r>
      <w:r>
        <w:t xml:space="preserve">e DATA field of the brightness setting command is N=1, </w:t>
      </w:r>
      <w:r w:rsidR="006E552D">
        <w:t xml:space="preserve">so </w:t>
      </w:r>
      <w:r>
        <w:t xml:space="preserve">the SIZE is </w:t>
      </w:r>
      <w:r w:rsidR="006E552D">
        <w:t>5 (</w:t>
      </w:r>
      <w:r>
        <w:t>0x05</w:t>
      </w:r>
      <w:r w:rsidR="006E552D">
        <w:t>)</w:t>
      </w:r>
      <w:r>
        <w:t>.</w:t>
      </w:r>
    </w:p>
    <w:p w:rsidR="00181FFA" w:rsidRDefault="00181FFA" w:rsidP="006E552D">
      <w:pPr>
        <w:pStyle w:val="E-UnorderedList"/>
      </w:pPr>
      <w:r>
        <w:t>DATA: The hexadecimal value corresponding to the brightness of 100 is 0x64.</w:t>
      </w:r>
    </w:p>
    <w:p w:rsidR="00181FFA" w:rsidRDefault="00181FFA" w:rsidP="006E552D">
      <w:pPr>
        <w:pStyle w:val="E-UnorderedList"/>
      </w:pPr>
      <w:r>
        <w:t>CHK: The</w:t>
      </w:r>
      <w:r w:rsidR="006E552D">
        <w:t xml:space="preserve"> summation</w:t>
      </w:r>
      <w:r>
        <w:t xml:space="preserve"> 0</w:t>
      </w:r>
      <w:proofErr w:type="gramStart"/>
      <w:r>
        <w:t>x(</w:t>
      </w:r>
      <w:proofErr w:type="gramEnd"/>
      <w:r>
        <w:t xml:space="preserve">36+78+02+00+64)=0x114, </w:t>
      </w:r>
      <w:r w:rsidR="006E552D">
        <w:t xml:space="preserve">take the lower 8 bits for the CHK field, that is </w:t>
      </w:r>
      <w:r>
        <w:t>0x14.</w:t>
      </w:r>
    </w:p>
    <w:p w:rsidR="00181FFA" w:rsidRDefault="00181FFA" w:rsidP="00181FFA">
      <w:pPr>
        <w:pStyle w:val="E-Step"/>
      </w:pPr>
      <w:r>
        <w:t xml:space="preserve">Combining the above parameters, the </w:t>
      </w:r>
      <w:r w:rsidR="006E552D">
        <w:t>host</w:t>
      </w:r>
      <w:r>
        <w:t xml:space="preserve"> sends the command 0x F0 05 36 78 02 00 64 14 FF to the </w:t>
      </w:r>
      <w:r w:rsidR="006E552D">
        <w:t>module.</w:t>
      </w:r>
    </w:p>
    <w:p w:rsidR="006E552D" w:rsidRPr="006E552D" w:rsidRDefault="006E552D" w:rsidP="006E552D">
      <w:pPr>
        <w:pStyle w:val="E-TableDescription"/>
        <w:rPr>
          <w:rFonts w:eastAsiaTheme="minorEastAsia"/>
          <w:lang w:val="en-US"/>
        </w:rPr>
      </w:pPr>
      <w:r>
        <w:rPr>
          <w:rFonts w:eastAsiaTheme="minorEastAsia"/>
          <w:lang w:val="en-US"/>
        </w:rPr>
        <w:t xml:space="preserve">Host Transmitting </w:t>
      </w:r>
      <w:r w:rsidRPr="006E552D">
        <w:rPr>
          <w:rFonts w:eastAsiaTheme="minorEastAsia"/>
          <w:lang w:val="en-US"/>
        </w:rPr>
        <w:t xml:space="preserve">Command to </w:t>
      </w:r>
      <w:r>
        <w:rPr>
          <w:rFonts w:eastAsiaTheme="minorEastAsia"/>
          <w:lang w:val="en-US"/>
        </w:rPr>
        <w:t>Set</w:t>
      </w:r>
      <w:r w:rsidRPr="006E552D">
        <w:rPr>
          <w:rFonts w:eastAsiaTheme="minorEastAsia"/>
          <w:lang w:val="en-US"/>
        </w:rPr>
        <w:t xml:space="preserve"> </w:t>
      </w:r>
      <w:r>
        <w:rPr>
          <w:rFonts w:eastAsiaTheme="minorEastAsia"/>
          <w:lang w:val="en-US"/>
        </w:rPr>
        <w:t>B</w:t>
      </w:r>
      <w:r w:rsidRPr="006E552D">
        <w:rPr>
          <w:rFonts w:eastAsiaTheme="minorEastAsia"/>
          <w:lang w:val="en-US"/>
        </w:rPr>
        <w:t>rightness</w:t>
      </w:r>
      <w:r>
        <w:rPr>
          <w:rFonts w:eastAsiaTheme="minorEastAsia"/>
          <w:lang w:val="en-US"/>
        </w:rPr>
        <w:t xml:space="preserve"> to</w:t>
      </w:r>
      <w:r w:rsidRPr="006E552D">
        <w:rPr>
          <w:rFonts w:eastAsiaTheme="minorEastAsia"/>
          <w:lang w:val="en-US"/>
        </w:rPr>
        <w:t xml:space="preserve"> 100</w:t>
      </w:r>
    </w:p>
    <w:tbl>
      <w:tblPr>
        <w:tblStyle w:val="ac"/>
        <w:tblW w:w="0" w:type="auto"/>
        <w:tblInd w:w="1701" w:type="dxa"/>
        <w:tblCellMar>
          <w:left w:w="57" w:type="dxa"/>
          <w:right w:w="57" w:type="dxa"/>
        </w:tblCellMar>
        <w:tblLook w:val="04A0" w:firstRow="1" w:lastRow="0" w:firstColumn="1" w:lastColumn="0" w:noHBand="0" w:noVBand="1"/>
      </w:tblPr>
      <w:tblGrid>
        <w:gridCol w:w="1305"/>
        <w:gridCol w:w="758"/>
        <w:gridCol w:w="604"/>
        <w:gridCol w:w="915"/>
        <w:gridCol w:w="915"/>
        <w:gridCol w:w="998"/>
        <w:gridCol w:w="581"/>
        <w:gridCol w:w="677"/>
        <w:gridCol w:w="591"/>
        <w:gridCol w:w="583"/>
      </w:tblGrid>
      <w:tr w:rsidR="006E552D" w:rsidRPr="006E552D" w:rsidTr="008B64AD">
        <w:tc>
          <w:tcPr>
            <w:tcW w:w="1305"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rFonts w:hint="eastAsia"/>
                <w:sz w:val="18"/>
                <w:szCs w:val="18"/>
              </w:rPr>
              <w:t>F</w:t>
            </w:r>
            <w:r w:rsidRPr="008B64AD">
              <w:rPr>
                <w:sz w:val="18"/>
                <w:szCs w:val="18"/>
              </w:rPr>
              <w:t>ield</w:t>
            </w:r>
          </w:p>
        </w:tc>
        <w:tc>
          <w:tcPr>
            <w:tcW w:w="758"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rFonts w:hint="eastAsia"/>
                <w:sz w:val="18"/>
                <w:szCs w:val="18"/>
              </w:rPr>
              <w:t>B</w:t>
            </w:r>
            <w:r w:rsidRPr="008B64AD">
              <w:rPr>
                <w:sz w:val="18"/>
                <w:szCs w:val="18"/>
              </w:rPr>
              <w:t>EGIN</w:t>
            </w:r>
          </w:p>
        </w:tc>
        <w:tc>
          <w:tcPr>
            <w:tcW w:w="604"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rFonts w:hint="eastAsia"/>
                <w:sz w:val="18"/>
                <w:szCs w:val="18"/>
              </w:rPr>
              <w:t>S</w:t>
            </w:r>
            <w:r w:rsidRPr="008B64AD">
              <w:rPr>
                <w:sz w:val="18"/>
                <w:szCs w:val="18"/>
              </w:rPr>
              <w:t>IZE</w:t>
            </w:r>
          </w:p>
        </w:tc>
        <w:tc>
          <w:tcPr>
            <w:tcW w:w="915"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rFonts w:hint="eastAsia"/>
                <w:sz w:val="18"/>
                <w:szCs w:val="18"/>
              </w:rPr>
              <w:t>D</w:t>
            </w:r>
            <w:r w:rsidRPr="008B64AD">
              <w:rPr>
                <w:sz w:val="18"/>
                <w:szCs w:val="18"/>
              </w:rPr>
              <w:t>evice</w:t>
            </w:r>
            <w:r w:rsidRPr="008B64AD">
              <w:rPr>
                <w:sz w:val="18"/>
                <w:szCs w:val="18"/>
              </w:rPr>
              <w:br/>
              <w:t>Address</w:t>
            </w:r>
          </w:p>
        </w:tc>
        <w:tc>
          <w:tcPr>
            <w:tcW w:w="915"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sz w:val="18"/>
                <w:szCs w:val="18"/>
              </w:rPr>
              <w:t>Class</w:t>
            </w:r>
            <w:r w:rsidRPr="008B64AD">
              <w:rPr>
                <w:sz w:val="18"/>
                <w:szCs w:val="18"/>
              </w:rPr>
              <w:br/>
              <w:t>Address</w:t>
            </w:r>
          </w:p>
        </w:tc>
        <w:tc>
          <w:tcPr>
            <w:tcW w:w="998"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sz w:val="18"/>
                <w:szCs w:val="18"/>
              </w:rPr>
              <w:t>Subclass</w:t>
            </w:r>
            <w:r w:rsidRPr="008B64AD">
              <w:rPr>
                <w:sz w:val="18"/>
                <w:szCs w:val="18"/>
              </w:rPr>
              <w:br/>
              <w:t>Address</w:t>
            </w:r>
          </w:p>
        </w:tc>
        <w:tc>
          <w:tcPr>
            <w:tcW w:w="581"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sz w:val="18"/>
                <w:szCs w:val="18"/>
              </w:rPr>
              <w:t>Flag</w:t>
            </w:r>
          </w:p>
        </w:tc>
        <w:tc>
          <w:tcPr>
            <w:tcW w:w="677"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sz w:val="18"/>
                <w:szCs w:val="18"/>
              </w:rPr>
              <w:t>DATA</w:t>
            </w:r>
          </w:p>
        </w:tc>
        <w:tc>
          <w:tcPr>
            <w:tcW w:w="591"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sz w:val="18"/>
                <w:szCs w:val="18"/>
              </w:rPr>
              <w:t>CHK</w:t>
            </w:r>
          </w:p>
        </w:tc>
        <w:tc>
          <w:tcPr>
            <w:tcW w:w="583" w:type="dxa"/>
            <w:shd w:val="clear" w:color="auto" w:fill="D9D9D9" w:themeFill="background1" w:themeFillShade="D9"/>
            <w:vAlign w:val="center"/>
          </w:tcPr>
          <w:p w:rsidR="006E552D" w:rsidRPr="008B64AD" w:rsidRDefault="006E552D" w:rsidP="008B64AD">
            <w:pPr>
              <w:pStyle w:val="E-TableHeading"/>
              <w:rPr>
                <w:sz w:val="18"/>
                <w:szCs w:val="18"/>
              </w:rPr>
            </w:pPr>
            <w:r w:rsidRPr="008B64AD">
              <w:rPr>
                <w:rFonts w:hint="eastAsia"/>
                <w:sz w:val="18"/>
                <w:szCs w:val="18"/>
              </w:rPr>
              <w:t>E</w:t>
            </w:r>
            <w:r w:rsidRPr="008B64AD">
              <w:rPr>
                <w:sz w:val="18"/>
                <w:szCs w:val="18"/>
              </w:rPr>
              <w:t>ND</w:t>
            </w:r>
          </w:p>
        </w:tc>
      </w:tr>
      <w:tr w:rsidR="006E552D" w:rsidRPr="006E552D" w:rsidTr="008B64AD">
        <w:tc>
          <w:tcPr>
            <w:tcW w:w="1305" w:type="dxa"/>
            <w:vAlign w:val="center"/>
          </w:tcPr>
          <w:p w:rsidR="006E552D" w:rsidRPr="006E552D" w:rsidRDefault="006E552D" w:rsidP="00BE00F4">
            <w:pPr>
              <w:pStyle w:val="E-TableText"/>
              <w:jc w:val="both"/>
              <w:rPr>
                <w:sz w:val="18"/>
                <w:szCs w:val="18"/>
                <w:lang w:val="zh-CN"/>
              </w:rPr>
            </w:pPr>
            <w:r w:rsidRPr="006E552D">
              <w:rPr>
                <w:sz w:val="18"/>
                <w:szCs w:val="18"/>
                <w:lang w:val="zh-CN"/>
              </w:rPr>
              <w:t>Host Transmitting</w:t>
            </w:r>
          </w:p>
        </w:tc>
        <w:tc>
          <w:tcPr>
            <w:tcW w:w="758"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xF0</w:t>
            </w:r>
          </w:p>
        </w:tc>
        <w:tc>
          <w:tcPr>
            <w:tcW w:w="604"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x05</w:t>
            </w:r>
          </w:p>
        </w:tc>
        <w:tc>
          <w:tcPr>
            <w:tcW w:w="915"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x36</w:t>
            </w:r>
          </w:p>
        </w:tc>
        <w:tc>
          <w:tcPr>
            <w:tcW w:w="915"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x78</w:t>
            </w:r>
          </w:p>
        </w:tc>
        <w:tc>
          <w:tcPr>
            <w:tcW w:w="998"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x02</w:t>
            </w:r>
          </w:p>
        </w:tc>
        <w:tc>
          <w:tcPr>
            <w:tcW w:w="581"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x00</w:t>
            </w:r>
          </w:p>
        </w:tc>
        <w:tc>
          <w:tcPr>
            <w:tcW w:w="677"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x64</w:t>
            </w:r>
          </w:p>
        </w:tc>
        <w:tc>
          <w:tcPr>
            <w:tcW w:w="591"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x14</w:t>
            </w:r>
          </w:p>
        </w:tc>
        <w:tc>
          <w:tcPr>
            <w:tcW w:w="583" w:type="dxa"/>
            <w:vAlign w:val="center"/>
          </w:tcPr>
          <w:p w:rsidR="006E552D" w:rsidRPr="006E552D" w:rsidRDefault="006E552D" w:rsidP="00BE00F4">
            <w:pPr>
              <w:pStyle w:val="E-TableText"/>
              <w:jc w:val="both"/>
              <w:rPr>
                <w:sz w:val="18"/>
                <w:szCs w:val="18"/>
              </w:rPr>
            </w:pPr>
            <w:r w:rsidRPr="006E552D">
              <w:rPr>
                <w:rFonts w:hint="eastAsia"/>
                <w:sz w:val="18"/>
                <w:szCs w:val="18"/>
              </w:rPr>
              <w:t>0</w:t>
            </w:r>
            <w:r w:rsidRPr="006E552D">
              <w:rPr>
                <w:sz w:val="18"/>
                <w:szCs w:val="18"/>
              </w:rPr>
              <w:t>xFF</w:t>
            </w:r>
          </w:p>
        </w:tc>
      </w:tr>
    </w:tbl>
    <w:p w:rsidR="006E552D" w:rsidRDefault="006E552D" w:rsidP="006E552D">
      <w:pPr>
        <w:pStyle w:val="E-Step"/>
      </w:pPr>
      <w:r w:rsidRPr="006E552D">
        <w:rPr>
          <w:rFonts w:eastAsiaTheme="minorEastAsia"/>
        </w:rPr>
        <w:t>The module feeds back t</w:t>
      </w:r>
      <w:r>
        <w:rPr>
          <w:rFonts w:eastAsiaTheme="minorEastAsia"/>
        </w:rPr>
        <w:t xml:space="preserve">he command </w:t>
      </w:r>
      <w:r>
        <w:rPr>
          <w:rFonts w:hint="eastAsia"/>
        </w:rPr>
        <w:t>0</w:t>
      </w:r>
      <w:r>
        <w:t>x</w:t>
      </w:r>
      <w:r>
        <w:rPr>
          <w:rFonts w:hint="eastAsia"/>
        </w:rPr>
        <w:t xml:space="preserve"> F</w:t>
      </w:r>
      <w:r>
        <w:t>0 05 36 78 02 03 01 B4 FF.</w:t>
      </w:r>
    </w:p>
    <w:p w:rsidR="006E552D" w:rsidRPr="006E552D" w:rsidRDefault="00851755" w:rsidP="006E552D">
      <w:pPr>
        <w:pStyle w:val="E-TableDescription"/>
        <w:rPr>
          <w:rFonts w:eastAsiaTheme="minorEastAsia"/>
          <w:lang w:val="en-US"/>
        </w:rPr>
      </w:pPr>
      <w:r>
        <w:rPr>
          <w:rFonts w:eastAsiaTheme="minorEastAsia"/>
          <w:lang w:val="en-US"/>
        </w:rPr>
        <w:t>Module Feedback</w:t>
      </w:r>
      <w:r w:rsidR="006E552D">
        <w:rPr>
          <w:rFonts w:eastAsiaTheme="minorEastAsia"/>
          <w:lang w:val="en-US"/>
        </w:rPr>
        <w:t xml:space="preserve"> </w:t>
      </w:r>
      <w:r w:rsidR="006E552D" w:rsidRPr="006E552D">
        <w:rPr>
          <w:rFonts w:eastAsiaTheme="minorEastAsia"/>
          <w:lang w:val="en-US"/>
        </w:rPr>
        <w:t xml:space="preserve">Command to </w:t>
      </w:r>
      <w:r w:rsidR="006E552D">
        <w:rPr>
          <w:rFonts w:eastAsiaTheme="minorEastAsia"/>
          <w:lang w:val="en-US"/>
        </w:rPr>
        <w:t>Set</w:t>
      </w:r>
      <w:r w:rsidR="006E552D" w:rsidRPr="006E552D">
        <w:rPr>
          <w:rFonts w:eastAsiaTheme="minorEastAsia"/>
          <w:lang w:val="en-US"/>
        </w:rPr>
        <w:t xml:space="preserve"> </w:t>
      </w:r>
      <w:r w:rsidR="006E552D">
        <w:rPr>
          <w:rFonts w:eastAsiaTheme="minorEastAsia"/>
          <w:lang w:val="en-US"/>
        </w:rPr>
        <w:t>B</w:t>
      </w:r>
      <w:r w:rsidR="006E552D" w:rsidRPr="006E552D">
        <w:rPr>
          <w:rFonts w:eastAsiaTheme="minorEastAsia"/>
          <w:lang w:val="en-US"/>
        </w:rPr>
        <w:t>rightness</w:t>
      </w:r>
      <w:r w:rsidR="006E552D">
        <w:rPr>
          <w:rFonts w:eastAsiaTheme="minorEastAsia"/>
          <w:lang w:val="en-US"/>
        </w:rPr>
        <w:t xml:space="preserve"> to</w:t>
      </w:r>
      <w:r w:rsidR="006E552D" w:rsidRPr="006E552D">
        <w:rPr>
          <w:rFonts w:eastAsiaTheme="minorEastAsia"/>
          <w:lang w:val="en-US"/>
        </w:rPr>
        <w:t xml:space="preserve"> 100</w:t>
      </w:r>
    </w:p>
    <w:tbl>
      <w:tblPr>
        <w:tblStyle w:val="ac"/>
        <w:tblW w:w="0" w:type="auto"/>
        <w:tblInd w:w="1701" w:type="dxa"/>
        <w:tblCellMar>
          <w:left w:w="57" w:type="dxa"/>
          <w:right w:w="57" w:type="dxa"/>
        </w:tblCellMar>
        <w:tblLook w:val="04A0" w:firstRow="1" w:lastRow="0" w:firstColumn="1" w:lastColumn="0" w:noHBand="0" w:noVBand="1"/>
      </w:tblPr>
      <w:tblGrid>
        <w:gridCol w:w="1244"/>
        <w:gridCol w:w="753"/>
        <w:gridCol w:w="611"/>
        <w:gridCol w:w="908"/>
        <w:gridCol w:w="908"/>
        <w:gridCol w:w="990"/>
        <w:gridCol w:w="611"/>
        <w:gridCol w:w="671"/>
        <w:gridCol w:w="624"/>
        <w:gridCol w:w="607"/>
      </w:tblGrid>
      <w:tr w:rsidR="00DA61F2" w:rsidRPr="006E552D" w:rsidTr="008B64AD">
        <w:tc>
          <w:tcPr>
            <w:tcW w:w="1244"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53"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rFonts w:hint="eastAsia"/>
                <w:sz w:val="18"/>
                <w:szCs w:val="18"/>
                <w:lang w:val="zh-CN"/>
              </w:rPr>
              <w:t>B</w:t>
            </w:r>
            <w:r w:rsidRPr="006E552D">
              <w:rPr>
                <w:sz w:val="18"/>
                <w:szCs w:val="18"/>
                <w:lang w:val="zh-CN"/>
              </w:rPr>
              <w:t>EGIN</w:t>
            </w:r>
          </w:p>
        </w:tc>
        <w:tc>
          <w:tcPr>
            <w:tcW w:w="611"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908"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908"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sz w:val="18"/>
                <w:szCs w:val="18"/>
              </w:rPr>
              <w:t>Class</w:t>
            </w:r>
            <w:r w:rsidRPr="006E552D">
              <w:rPr>
                <w:sz w:val="18"/>
                <w:szCs w:val="18"/>
              </w:rPr>
              <w:br/>
              <w:t>Address</w:t>
            </w:r>
          </w:p>
        </w:tc>
        <w:tc>
          <w:tcPr>
            <w:tcW w:w="990"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sz w:val="18"/>
                <w:szCs w:val="18"/>
              </w:rPr>
              <w:t>Subclass</w:t>
            </w:r>
            <w:r w:rsidRPr="006E552D">
              <w:rPr>
                <w:sz w:val="18"/>
                <w:szCs w:val="18"/>
              </w:rPr>
              <w:br/>
              <w:t>Address</w:t>
            </w:r>
          </w:p>
        </w:tc>
        <w:tc>
          <w:tcPr>
            <w:tcW w:w="611"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sz w:val="18"/>
                <w:szCs w:val="18"/>
              </w:rPr>
              <w:t>Flag</w:t>
            </w:r>
          </w:p>
        </w:tc>
        <w:tc>
          <w:tcPr>
            <w:tcW w:w="671"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sz w:val="18"/>
                <w:szCs w:val="18"/>
              </w:rPr>
              <w:t>DATA</w:t>
            </w:r>
          </w:p>
        </w:tc>
        <w:tc>
          <w:tcPr>
            <w:tcW w:w="624"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sz w:val="18"/>
                <w:szCs w:val="18"/>
                <w:lang w:val="zh-CN"/>
              </w:rPr>
              <w:t>CHK</w:t>
            </w:r>
          </w:p>
        </w:tc>
        <w:tc>
          <w:tcPr>
            <w:tcW w:w="607" w:type="dxa"/>
            <w:shd w:val="clear" w:color="auto" w:fill="D9D9D9" w:themeFill="background1" w:themeFillShade="D9"/>
            <w:vAlign w:val="center"/>
          </w:tcPr>
          <w:p w:rsidR="006E552D" w:rsidRPr="006E552D" w:rsidRDefault="006E552D" w:rsidP="00BE00F4">
            <w:pPr>
              <w:pStyle w:val="E-TableHeading"/>
              <w:jc w:val="both"/>
              <w:rPr>
                <w:sz w:val="18"/>
                <w:szCs w:val="18"/>
                <w:lang w:val="zh-CN"/>
              </w:rPr>
            </w:pPr>
            <w:r w:rsidRPr="006E552D">
              <w:rPr>
                <w:rFonts w:hint="eastAsia"/>
                <w:sz w:val="18"/>
                <w:szCs w:val="18"/>
                <w:lang w:val="zh-CN"/>
              </w:rPr>
              <w:t>E</w:t>
            </w:r>
            <w:r w:rsidRPr="006E552D">
              <w:rPr>
                <w:sz w:val="18"/>
                <w:szCs w:val="18"/>
                <w:lang w:val="zh-CN"/>
              </w:rPr>
              <w:t>ND</w:t>
            </w:r>
          </w:p>
        </w:tc>
      </w:tr>
      <w:tr w:rsidR="00DA61F2" w:rsidRPr="006E552D" w:rsidTr="008B64AD">
        <w:tc>
          <w:tcPr>
            <w:tcW w:w="1244" w:type="dxa"/>
            <w:vAlign w:val="center"/>
          </w:tcPr>
          <w:p w:rsidR="00DA61F2" w:rsidRPr="00DA61F2" w:rsidRDefault="00185301" w:rsidP="00BE00F4">
            <w:pPr>
              <w:pStyle w:val="E-TableText"/>
              <w:jc w:val="both"/>
              <w:rPr>
                <w:sz w:val="18"/>
                <w:szCs w:val="18"/>
                <w:lang w:val="zh-CN"/>
              </w:rPr>
            </w:pPr>
            <w:r>
              <w:rPr>
                <w:rFonts w:eastAsiaTheme="minorEastAsia"/>
                <w:sz w:val="18"/>
                <w:szCs w:val="18"/>
                <w:lang w:val="zh-CN"/>
              </w:rPr>
              <w:t>Module</w:t>
            </w:r>
            <w:r w:rsidR="00DA61F2" w:rsidRPr="00DA61F2">
              <w:rPr>
                <w:sz w:val="18"/>
                <w:szCs w:val="18"/>
                <w:lang w:val="zh-CN"/>
              </w:rPr>
              <w:t xml:space="preserve"> Feedback</w:t>
            </w:r>
          </w:p>
        </w:tc>
        <w:tc>
          <w:tcPr>
            <w:tcW w:w="753" w:type="dxa"/>
            <w:vAlign w:val="center"/>
          </w:tcPr>
          <w:p w:rsidR="00DA61F2" w:rsidRPr="00DA61F2" w:rsidRDefault="00DA61F2" w:rsidP="00BE00F4">
            <w:pPr>
              <w:pStyle w:val="E-TableText"/>
              <w:jc w:val="both"/>
              <w:rPr>
                <w:sz w:val="18"/>
                <w:szCs w:val="18"/>
                <w:lang w:val="zh-CN"/>
              </w:rPr>
            </w:pPr>
            <w:r w:rsidRPr="00DA61F2">
              <w:rPr>
                <w:sz w:val="18"/>
                <w:szCs w:val="18"/>
                <w:lang w:val="zh-CN"/>
              </w:rPr>
              <w:t>0xF0</w:t>
            </w:r>
          </w:p>
        </w:tc>
        <w:tc>
          <w:tcPr>
            <w:tcW w:w="611" w:type="dxa"/>
            <w:vAlign w:val="center"/>
          </w:tcPr>
          <w:p w:rsidR="00DA61F2" w:rsidRPr="00DA61F2" w:rsidRDefault="00DA61F2" w:rsidP="00BE00F4">
            <w:pPr>
              <w:pStyle w:val="E-TableText"/>
              <w:jc w:val="both"/>
              <w:rPr>
                <w:sz w:val="18"/>
                <w:szCs w:val="18"/>
                <w:lang w:val="zh-CN"/>
              </w:rPr>
            </w:pPr>
            <w:r w:rsidRPr="00DA61F2">
              <w:rPr>
                <w:sz w:val="18"/>
                <w:szCs w:val="18"/>
                <w:lang w:val="zh-CN"/>
              </w:rPr>
              <w:t>0x05</w:t>
            </w:r>
          </w:p>
        </w:tc>
        <w:tc>
          <w:tcPr>
            <w:tcW w:w="908" w:type="dxa"/>
            <w:vAlign w:val="center"/>
          </w:tcPr>
          <w:p w:rsidR="00DA61F2" w:rsidRPr="00DA61F2" w:rsidRDefault="00DA61F2" w:rsidP="00BE00F4">
            <w:pPr>
              <w:pStyle w:val="E-TableText"/>
              <w:jc w:val="both"/>
              <w:rPr>
                <w:sz w:val="18"/>
                <w:szCs w:val="18"/>
                <w:lang w:val="zh-CN"/>
              </w:rPr>
            </w:pPr>
            <w:r w:rsidRPr="00DA61F2">
              <w:rPr>
                <w:sz w:val="18"/>
                <w:szCs w:val="18"/>
                <w:lang w:val="zh-CN"/>
              </w:rPr>
              <w:t>0x36</w:t>
            </w:r>
          </w:p>
        </w:tc>
        <w:tc>
          <w:tcPr>
            <w:tcW w:w="908" w:type="dxa"/>
            <w:vAlign w:val="center"/>
          </w:tcPr>
          <w:p w:rsidR="00DA61F2" w:rsidRPr="00DA61F2" w:rsidRDefault="00DA61F2" w:rsidP="00BE00F4">
            <w:pPr>
              <w:pStyle w:val="E-TableText"/>
              <w:jc w:val="both"/>
              <w:rPr>
                <w:sz w:val="18"/>
                <w:szCs w:val="18"/>
                <w:lang w:val="zh-CN"/>
              </w:rPr>
            </w:pPr>
            <w:r w:rsidRPr="00DA61F2">
              <w:rPr>
                <w:sz w:val="18"/>
                <w:szCs w:val="18"/>
                <w:lang w:val="zh-CN"/>
              </w:rPr>
              <w:t>0x78</w:t>
            </w:r>
          </w:p>
        </w:tc>
        <w:tc>
          <w:tcPr>
            <w:tcW w:w="990" w:type="dxa"/>
            <w:vAlign w:val="center"/>
          </w:tcPr>
          <w:p w:rsidR="00DA61F2" w:rsidRPr="00DA61F2" w:rsidRDefault="00DA61F2" w:rsidP="00BE00F4">
            <w:pPr>
              <w:pStyle w:val="E-TableText"/>
              <w:jc w:val="both"/>
              <w:rPr>
                <w:sz w:val="18"/>
                <w:szCs w:val="18"/>
                <w:lang w:val="zh-CN"/>
              </w:rPr>
            </w:pPr>
            <w:r w:rsidRPr="00DA61F2">
              <w:rPr>
                <w:sz w:val="18"/>
                <w:szCs w:val="18"/>
                <w:lang w:val="zh-CN"/>
              </w:rPr>
              <w:t>0x02</w:t>
            </w:r>
          </w:p>
        </w:tc>
        <w:tc>
          <w:tcPr>
            <w:tcW w:w="611" w:type="dxa"/>
            <w:vAlign w:val="center"/>
          </w:tcPr>
          <w:p w:rsidR="00DA61F2" w:rsidRPr="00DA61F2" w:rsidRDefault="00DA61F2" w:rsidP="00BE00F4">
            <w:pPr>
              <w:pStyle w:val="E-TableText"/>
              <w:jc w:val="both"/>
              <w:rPr>
                <w:sz w:val="18"/>
                <w:szCs w:val="18"/>
                <w:lang w:val="zh-CN"/>
              </w:rPr>
            </w:pPr>
            <w:r w:rsidRPr="00DA61F2">
              <w:rPr>
                <w:sz w:val="18"/>
                <w:szCs w:val="18"/>
                <w:lang w:val="zh-CN"/>
              </w:rPr>
              <w:t>0x03</w:t>
            </w:r>
          </w:p>
        </w:tc>
        <w:tc>
          <w:tcPr>
            <w:tcW w:w="671" w:type="dxa"/>
            <w:vAlign w:val="center"/>
          </w:tcPr>
          <w:p w:rsidR="00DA61F2" w:rsidRPr="00DA61F2" w:rsidRDefault="00DA61F2" w:rsidP="00BE00F4">
            <w:pPr>
              <w:pStyle w:val="E-TableText"/>
              <w:jc w:val="both"/>
              <w:rPr>
                <w:sz w:val="18"/>
                <w:szCs w:val="18"/>
                <w:lang w:val="zh-CN"/>
              </w:rPr>
            </w:pPr>
            <w:r w:rsidRPr="00DA61F2">
              <w:rPr>
                <w:sz w:val="18"/>
                <w:szCs w:val="18"/>
                <w:lang w:val="zh-CN"/>
              </w:rPr>
              <w:t>0x01</w:t>
            </w:r>
          </w:p>
        </w:tc>
        <w:tc>
          <w:tcPr>
            <w:tcW w:w="624" w:type="dxa"/>
            <w:vAlign w:val="center"/>
          </w:tcPr>
          <w:p w:rsidR="00DA61F2" w:rsidRPr="00DA61F2" w:rsidRDefault="00DA61F2" w:rsidP="00BE00F4">
            <w:pPr>
              <w:pStyle w:val="E-TableText"/>
              <w:jc w:val="both"/>
              <w:rPr>
                <w:sz w:val="18"/>
                <w:szCs w:val="18"/>
                <w:lang w:val="zh-CN"/>
              </w:rPr>
            </w:pPr>
            <w:r w:rsidRPr="00DA61F2">
              <w:rPr>
                <w:sz w:val="18"/>
                <w:szCs w:val="18"/>
                <w:lang w:val="zh-CN"/>
              </w:rPr>
              <w:t>0xB4</w:t>
            </w:r>
          </w:p>
        </w:tc>
        <w:tc>
          <w:tcPr>
            <w:tcW w:w="607" w:type="dxa"/>
            <w:vAlign w:val="center"/>
          </w:tcPr>
          <w:p w:rsidR="00DA61F2" w:rsidRPr="00DA61F2" w:rsidRDefault="00DA61F2" w:rsidP="00BE00F4">
            <w:pPr>
              <w:pStyle w:val="E-TableText"/>
              <w:jc w:val="both"/>
              <w:rPr>
                <w:sz w:val="18"/>
                <w:szCs w:val="18"/>
                <w:lang w:val="zh-CN"/>
              </w:rPr>
            </w:pPr>
            <w:r w:rsidRPr="00DA61F2">
              <w:rPr>
                <w:sz w:val="18"/>
                <w:szCs w:val="18"/>
                <w:lang w:val="zh-CN"/>
              </w:rPr>
              <w:t>0xFF</w:t>
            </w:r>
          </w:p>
        </w:tc>
      </w:tr>
    </w:tbl>
    <w:p w:rsidR="00DA61F2" w:rsidRDefault="00DA61F2" w:rsidP="00DA61F2">
      <w:pPr>
        <w:pStyle w:val="E-UnorderedList"/>
      </w:pPr>
      <w:r>
        <w:t>SIZE</w:t>
      </w:r>
      <w:r w:rsidR="00944B9C">
        <w:rPr>
          <w:rFonts w:eastAsiaTheme="minorEastAsia" w:hint="eastAsia"/>
        </w:rPr>
        <w:t>:</w:t>
      </w:r>
      <w:r w:rsidR="00944B9C">
        <w:rPr>
          <w:rFonts w:eastAsiaTheme="minorEastAsia"/>
        </w:rPr>
        <w:t xml:space="preserve"> </w:t>
      </w:r>
      <w:r>
        <w:t>N+4.</w:t>
      </w:r>
      <w:r w:rsidRPr="00DA61F2">
        <w:t xml:space="preserve"> </w:t>
      </w:r>
      <w:r>
        <w:t>The number of bytes for the DATA field of the brightness setting command is N=1, so the SIZE is 5 (0x05).</w:t>
      </w:r>
    </w:p>
    <w:p w:rsidR="00DA61F2" w:rsidRDefault="00DA61F2" w:rsidP="00DA61F2">
      <w:pPr>
        <w:pStyle w:val="E-UnorderedList"/>
      </w:pPr>
      <w:r>
        <w:t>DATA: The module receives the brightness setting command and returns 0x01.</w:t>
      </w:r>
    </w:p>
    <w:p w:rsidR="00DA61F2" w:rsidRDefault="00DA61F2" w:rsidP="00DA61F2">
      <w:pPr>
        <w:pStyle w:val="E-UnorderedList"/>
      </w:pPr>
      <w:r>
        <w:lastRenderedPageBreak/>
        <w:t>CHK: The summation 0</w:t>
      </w:r>
      <w:proofErr w:type="gramStart"/>
      <w:r>
        <w:t>x(</w:t>
      </w:r>
      <w:proofErr w:type="gramEnd"/>
      <w:r>
        <w:t>36+78+02+00+01)=0xB4, take the lower 8 bits for the CHK field, that is 0xB4.</w:t>
      </w:r>
    </w:p>
    <w:p w:rsidR="006E552D" w:rsidRDefault="00851755" w:rsidP="00DA61F2">
      <w:pPr>
        <w:pStyle w:val="E-Step"/>
      </w:pPr>
      <w:r>
        <w:t>Check</w:t>
      </w:r>
      <w:r w:rsidR="00DA61F2">
        <w:t xml:space="preserve"> whether the screen brightness changes to determine whether the setting is successful, or you can use the brightness query command to check it.</w:t>
      </w:r>
    </w:p>
    <w:p w:rsidR="00DA61F2" w:rsidRDefault="00DA61F2" w:rsidP="00DA61F2">
      <w:pPr>
        <w:pStyle w:val="20"/>
      </w:pPr>
      <w:bookmarkStart w:id="18" w:name="_Ref161243478"/>
      <w:bookmarkStart w:id="19" w:name="_Toc161247523"/>
      <w:r>
        <w:t>Commands</w:t>
      </w:r>
      <w:bookmarkEnd w:id="18"/>
      <w:bookmarkEnd w:id="19"/>
    </w:p>
    <w:p w:rsidR="00DA61F2" w:rsidRDefault="00DA61F2" w:rsidP="00DA61F2">
      <w:pPr>
        <w:pStyle w:val="E-Content"/>
      </w:pPr>
      <w:r>
        <w:t xml:space="preserve">This section introduces the reading and writing rules for each command, </w:t>
      </w:r>
      <w:r w:rsidRPr="00DA61F2">
        <w:t xml:space="preserve">interprets the information fed back </w:t>
      </w:r>
      <w:r>
        <w:t>from</w:t>
      </w:r>
      <w:r w:rsidRPr="00DA61F2">
        <w:t xml:space="preserve"> the m</w:t>
      </w:r>
      <w:r>
        <w:t>odule</w:t>
      </w:r>
      <w:r w:rsidRPr="00DA61F2">
        <w:t xml:space="preserve">, and </w:t>
      </w:r>
      <w:r w:rsidR="00185301">
        <w:t>note</w:t>
      </w:r>
      <w:r w:rsidRPr="00DA61F2">
        <w:t>s for</w:t>
      </w:r>
      <w:r w:rsidR="00185301">
        <w:t xml:space="preserve"> the commands</w:t>
      </w:r>
      <w:r>
        <w:t xml:space="preserve">. For </w:t>
      </w:r>
      <w:r w:rsidR="00185301">
        <w:t>the</w:t>
      </w:r>
      <w:r>
        <w:t xml:space="preserve"> complete list of commands, refer to </w:t>
      </w:r>
      <w:r w:rsidR="00851755" w:rsidRPr="00851755">
        <w:rPr>
          <w:b/>
          <w:i/>
        </w:rPr>
        <w:fldChar w:fldCharType="begin"/>
      </w:r>
      <w:r w:rsidR="00851755" w:rsidRPr="00851755">
        <w:rPr>
          <w:b/>
          <w:i/>
        </w:rPr>
        <w:instrText xml:space="preserve"> REF _Ref161243623 \h  \* MERGEFORMAT </w:instrText>
      </w:r>
      <w:r w:rsidR="00851755" w:rsidRPr="00851755">
        <w:rPr>
          <w:b/>
          <w:i/>
        </w:rPr>
      </w:r>
      <w:r w:rsidR="00851755" w:rsidRPr="00851755">
        <w:rPr>
          <w:b/>
          <w:i/>
        </w:rPr>
        <w:fldChar w:fldCharType="separate"/>
      </w:r>
      <w:r w:rsidR="008B64AD" w:rsidRPr="008B64AD">
        <w:rPr>
          <w:b/>
          <w:i/>
        </w:rPr>
        <w:t>Serial Communication Commands</w:t>
      </w:r>
      <w:r w:rsidR="00851755" w:rsidRPr="00851755">
        <w:rPr>
          <w:b/>
          <w:i/>
        </w:rPr>
        <w:fldChar w:fldCharType="end"/>
      </w:r>
      <w:r>
        <w:t>.</w:t>
      </w:r>
    </w:p>
    <w:p w:rsidR="00DA61F2" w:rsidRDefault="00DA61F2" w:rsidP="00185301">
      <w:pPr>
        <w:pStyle w:val="3"/>
      </w:pPr>
      <w:bookmarkStart w:id="20" w:name="_Toc161247524"/>
      <w:r>
        <w:t>Read</w:t>
      </w:r>
      <w:r w:rsidR="00BE00F4">
        <w:t>ing</w:t>
      </w:r>
      <w:r>
        <w:t xml:space="preserve"> the </w:t>
      </w:r>
      <w:r w:rsidR="00185301">
        <w:t>M</w:t>
      </w:r>
      <w:r>
        <w:t xml:space="preserve">odel of the </w:t>
      </w:r>
      <w:r w:rsidR="00185301">
        <w:t>Module</w:t>
      </w:r>
      <w:r>
        <w:t xml:space="preserve"> (</w:t>
      </w:r>
      <w:r w:rsidR="00185301">
        <w:t>R</w:t>
      </w:r>
      <w:r>
        <w:t>ead-</w:t>
      </w:r>
      <w:r w:rsidR="00185301">
        <w:t>O</w:t>
      </w:r>
      <w:r>
        <w:t>nly)</w:t>
      </w:r>
      <w:bookmarkEnd w:id="20"/>
    </w:p>
    <w:p w:rsidR="00DA61F2" w:rsidRDefault="00DA61F2" w:rsidP="00DA61F2">
      <w:pPr>
        <w:pStyle w:val="E-Content"/>
      </w:pPr>
      <w:r>
        <w:t xml:space="preserve">The </w:t>
      </w:r>
      <w:r w:rsidR="00185301">
        <w:t>host</w:t>
      </w:r>
      <w:r>
        <w:t xml:space="preserve"> can read the model of the </w:t>
      </w:r>
      <w:r w:rsidR="00185301">
        <w:t xml:space="preserve">thermal camera module </w:t>
      </w:r>
      <w:r w:rsidR="00BE00F4">
        <w:t>via</w:t>
      </w:r>
      <w:r>
        <w:t xml:space="preserve"> this command. The hexadecimal data returned by the </w:t>
      </w:r>
      <w:r w:rsidR="00185301">
        <w:t>module needs to be</w:t>
      </w:r>
      <w:r>
        <w:t xml:space="preserve"> converted </w:t>
      </w:r>
      <w:r w:rsidR="00185301">
        <w:t>to</w:t>
      </w:r>
      <w:r>
        <w:t xml:space="preserve"> ASCII </w:t>
      </w:r>
      <w:r w:rsidR="00185301" w:rsidRPr="00185301">
        <w:t>character</w:t>
      </w:r>
      <w:r w:rsidR="00185301">
        <w:t>s</w:t>
      </w:r>
      <w:r>
        <w:t>.</w:t>
      </w:r>
    </w:p>
    <w:p w:rsidR="00DA61F2" w:rsidRDefault="00DA61F2" w:rsidP="00185301">
      <w:pPr>
        <w:pStyle w:val="4E-Heading4AltF4"/>
      </w:pPr>
      <w:r>
        <w:t xml:space="preserve">Commands and </w:t>
      </w:r>
      <w:r w:rsidR="00185301">
        <w:t>Parameter</w:t>
      </w:r>
      <w:r>
        <w:t>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898"/>
        <w:gridCol w:w="647"/>
      </w:tblGrid>
      <w:tr w:rsidR="00BE00F4" w:rsidRPr="006E552D" w:rsidTr="008B64AD">
        <w:trPr>
          <w:trHeight w:val="569"/>
        </w:trPr>
        <w:tc>
          <w:tcPr>
            <w:tcW w:w="1251"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sz w:val="18"/>
                <w:szCs w:val="18"/>
              </w:rPr>
              <w:t>Flag</w:t>
            </w:r>
          </w:p>
        </w:tc>
        <w:tc>
          <w:tcPr>
            <w:tcW w:w="1898"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sz w:val="18"/>
                <w:szCs w:val="18"/>
              </w:rPr>
              <w:t>DATA</w:t>
            </w:r>
          </w:p>
        </w:tc>
        <w:tc>
          <w:tcPr>
            <w:tcW w:w="647" w:type="dxa"/>
            <w:shd w:val="clear" w:color="auto" w:fill="D9D9D9" w:themeFill="background1" w:themeFillShade="D9"/>
            <w:vAlign w:val="center"/>
          </w:tcPr>
          <w:p w:rsidR="00185301" w:rsidRPr="006E552D" w:rsidRDefault="00185301" w:rsidP="00BE00F4">
            <w:pPr>
              <w:pStyle w:val="E-TableHeading"/>
              <w:jc w:val="both"/>
              <w:rPr>
                <w:sz w:val="18"/>
                <w:szCs w:val="18"/>
                <w:lang w:val="zh-CN"/>
              </w:rPr>
            </w:pPr>
            <w:r w:rsidRPr="006E552D">
              <w:rPr>
                <w:sz w:val="18"/>
                <w:szCs w:val="18"/>
                <w:lang w:val="zh-CN"/>
              </w:rPr>
              <w:t>CHK</w:t>
            </w:r>
          </w:p>
        </w:tc>
      </w:tr>
      <w:tr w:rsidR="00BE00F4" w:rsidRPr="006E552D" w:rsidTr="008B64AD">
        <w:trPr>
          <w:trHeight w:val="427"/>
        </w:trPr>
        <w:tc>
          <w:tcPr>
            <w:tcW w:w="1251" w:type="dxa"/>
            <w:vAlign w:val="center"/>
          </w:tcPr>
          <w:p w:rsidR="00185301" w:rsidRPr="006E552D" w:rsidRDefault="00185301" w:rsidP="00BE00F4">
            <w:pPr>
              <w:pStyle w:val="E-TableText"/>
              <w:jc w:val="both"/>
              <w:rPr>
                <w:sz w:val="18"/>
                <w:szCs w:val="18"/>
                <w:lang w:val="zh-CN"/>
              </w:rPr>
            </w:pPr>
            <w:r w:rsidRPr="006E552D">
              <w:rPr>
                <w:sz w:val="18"/>
                <w:szCs w:val="18"/>
                <w:lang w:val="zh-CN"/>
              </w:rPr>
              <w:t>Host Transmitting</w:t>
            </w:r>
          </w:p>
        </w:tc>
        <w:tc>
          <w:tcPr>
            <w:tcW w:w="710" w:type="dxa"/>
            <w:vAlign w:val="center"/>
          </w:tcPr>
          <w:p w:rsidR="00185301" w:rsidRPr="0051772D" w:rsidRDefault="00185301" w:rsidP="00BE00F4">
            <w:pPr>
              <w:pStyle w:val="TableText"/>
              <w:keepNext w:val="0"/>
              <w:rPr>
                <w:sz w:val="21"/>
              </w:rPr>
            </w:pPr>
            <w:r w:rsidRPr="0051772D">
              <w:rPr>
                <w:rFonts w:hint="eastAsia"/>
                <w:sz w:val="21"/>
              </w:rPr>
              <w:t>0</w:t>
            </w:r>
            <w:r w:rsidRPr="0051772D">
              <w:rPr>
                <w:sz w:val="21"/>
              </w:rPr>
              <w:t>x05</w:t>
            </w:r>
          </w:p>
        </w:tc>
        <w:tc>
          <w:tcPr>
            <w:tcW w:w="876" w:type="dxa"/>
            <w:vAlign w:val="center"/>
          </w:tcPr>
          <w:p w:rsidR="00185301" w:rsidRPr="0051772D" w:rsidRDefault="00185301" w:rsidP="00BE00F4">
            <w:pPr>
              <w:pStyle w:val="TableText"/>
              <w:keepNext w:val="0"/>
              <w:rPr>
                <w:sz w:val="21"/>
              </w:rPr>
            </w:pPr>
            <w:r w:rsidRPr="0051772D">
              <w:rPr>
                <w:rFonts w:hint="eastAsia"/>
                <w:sz w:val="21"/>
              </w:rPr>
              <w:t>0x36</w:t>
            </w:r>
          </w:p>
        </w:tc>
        <w:tc>
          <w:tcPr>
            <w:tcW w:w="876" w:type="dxa"/>
            <w:vAlign w:val="center"/>
          </w:tcPr>
          <w:p w:rsidR="00185301" w:rsidRPr="0051772D" w:rsidRDefault="00185301" w:rsidP="00BE00F4">
            <w:pPr>
              <w:pStyle w:val="TableText"/>
              <w:keepNext w:val="0"/>
              <w:rPr>
                <w:sz w:val="21"/>
                <w:lang w:val="zh-CN"/>
              </w:rPr>
            </w:pPr>
            <w:r w:rsidRPr="0051772D">
              <w:rPr>
                <w:rFonts w:hint="eastAsia"/>
                <w:sz w:val="21"/>
              </w:rPr>
              <w:t>0x</w:t>
            </w:r>
            <w:r w:rsidRPr="0051772D">
              <w:rPr>
                <w:sz w:val="21"/>
              </w:rPr>
              <w:t>74</w:t>
            </w:r>
          </w:p>
        </w:tc>
        <w:tc>
          <w:tcPr>
            <w:tcW w:w="960" w:type="dxa"/>
            <w:vAlign w:val="center"/>
          </w:tcPr>
          <w:p w:rsidR="00185301" w:rsidRPr="0051772D" w:rsidRDefault="00185301" w:rsidP="00BE00F4">
            <w:pPr>
              <w:pStyle w:val="TableText"/>
              <w:keepNext w:val="0"/>
              <w:rPr>
                <w:sz w:val="21"/>
                <w:lang w:val="zh-CN"/>
              </w:rPr>
            </w:pPr>
            <w:r w:rsidRPr="0051772D">
              <w:rPr>
                <w:rFonts w:hint="eastAsia"/>
                <w:sz w:val="21"/>
              </w:rPr>
              <w:t>0x</w:t>
            </w:r>
            <w:r w:rsidRPr="0051772D">
              <w:rPr>
                <w:sz w:val="21"/>
              </w:rPr>
              <w:t>02</w:t>
            </w:r>
          </w:p>
        </w:tc>
        <w:tc>
          <w:tcPr>
            <w:tcW w:w="709" w:type="dxa"/>
            <w:vAlign w:val="center"/>
          </w:tcPr>
          <w:p w:rsidR="00185301" w:rsidRPr="0051772D" w:rsidRDefault="00185301" w:rsidP="00BE00F4">
            <w:pPr>
              <w:pStyle w:val="TableText"/>
              <w:keepNext w:val="0"/>
              <w:rPr>
                <w:sz w:val="21"/>
                <w:lang w:val="zh-CN"/>
              </w:rPr>
            </w:pPr>
            <w:r w:rsidRPr="0051772D">
              <w:rPr>
                <w:rFonts w:hint="eastAsia"/>
                <w:sz w:val="21"/>
              </w:rPr>
              <w:t>0x</w:t>
            </w:r>
            <w:r w:rsidRPr="0051772D">
              <w:rPr>
                <w:sz w:val="21"/>
              </w:rPr>
              <w:t>01</w:t>
            </w:r>
          </w:p>
        </w:tc>
        <w:tc>
          <w:tcPr>
            <w:tcW w:w="1898" w:type="dxa"/>
            <w:vAlign w:val="center"/>
          </w:tcPr>
          <w:p w:rsidR="00185301" w:rsidRDefault="00185301" w:rsidP="00BE00F4">
            <w:pPr>
              <w:pStyle w:val="E-TableText"/>
              <w:jc w:val="both"/>
              <w:rPr>
                <w:rFonts w:eastAsiaTheme="minorEastAsia"/>
                <w:sz w:val="18"/>
                <w:szCs w:val="18"/>
              </w:rPr>
            </w:pPr>
            <w:r>
              <w:rPr>
                <w:rFonts w:eastAsiaTheme="minorEastAsia" w:hint="eastAsia"/>
                <w:sz w:val="18"/>
                <w:szCs w:val="18"/>
              </w:rPr>
              <w:t>N</w:t>
            </w:r>
            <w:r w:rsidR="00844D63">
              <w:rPr>
                <w:rFonts w:eastAsiaTheme="minorEastAsia"/>
                <w:sz w:val="18"/>
                <w:szCs w:val="18"/>
              </w:rPr>
              <w:t>one.</w:t>
            </w:r>
          </w:p>
          <w:p w:rsidR="00185301" w:rsidRPr="00185301" w:rsidRDefault="00185301" w:rsidP="00BE00F4">
            <w:pPr>
              <w:pStyle w:val="E-TableText"/>
              <w:jc w:val="both"/>
              <w:rPr>
                <w:rFonts w:eastAsiaTheme="minorEastAsia"/>
                <w:sz w:val="18"/>
                <w:szCs w:val="18"/>
              </w:rPr>
            </w:pPr>
            <w:r>
              <w:rPr>
                <w:rFonts w:eastAsiaTheme="minorEastAsia"/>
                <w:sz w:val="18"/>
                <w:szCs w:val="18"/>
              </w:rPr>
              <w:t>0x00 by default</w:t>
            </w:r>
            <w:r w:rsidR="00844D63">
              <w:rPr>
                <w:rFonts w:eastAsiaTheme="minorEastAsia"/>
                <w:sz w:val="18"/>
                <w:szCs w:val="18"/>
              </w:rPr>
              <w:t>.</w:t>
            </w:r>
          </w:p>
        </w:tc>
        <w:tc>
          <w:tcPr>
            <w:tcW w:w="647" w:type="dxa"/>
            <w:vAlign w:val="center"/>
          </w:tcPr>
          <w:p w:rsidR="00185301" w:rsidRDefault="00185301" w:rsidP="00BE00F4">
            <w:r w:rsidRPr="00B34E03">
              <w:rPr>
                <w:rFonts w:eastAsiaTheme="minorEastAsia" w:hint="eastAsia"/>
                <w:sz w:val="18"/>
                <w:szCs w:val="18"/>
              </w:rPr>
              <w:t>T</w:t>
            </w:r>
            <w:r w:rsidRPr="00B34E03">
              <w:rPr>
                <w:rFonts w:eastAsiaTheme="minorEastAsia"/>
                <w:sz w:val="18"/>
                <w:szCs w:val="18"/>
              </w:rPr>
              <w:t>BD</w:t>
            </w:r>
          </w:p>
        </w:tc>
      </w:tr>
      <w:tr w:rsidR="00BE00F4" w:rsidRPr="006E552D" w:rsidTr="008B64AD">
        <w:trPr>
          <w:trHeight w:val="427"/>
        </w:trPr>
        <w:tc>
          <w:tcPr>
            <w:tcW w:w="1251" w:type="dxa"/>
            <w:vAlign w:val="center"/>
          </w:tcPr>
          <w:p w:rsidR="00185301" w:rsidRPr="00DA61F2" w:rsidRDefault="00185301" w:rsidP="00BE00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185301" w:rsidRPr="00185301" w:rsidRDefault="00185301" w:rsidP="00BE00F4">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185301" w:rsidRPr="0051772D" w:rsidRDefault="00185301" w:rsidP="00BE00F4">
            <w:pPr>
              <w:pStyle w:val="TableText"/>
              <w:keepNext w:val="0"/>
              <w:rPr>
                <w:sz w:val="21"/>
              </w:rPr>
            </w:pPr>
            <w:r w:rsidRPr="0051772D">
              <w:rPr>
                <w:rFonts w:hint="eastAsia"/>
                <w:sz w:val="21"/>
              </w:rPr>
              <w:t>0x36</w:t>
            </w:r>
          </w:p>
        </w:tc>
        <w:tc>
          <w:tcPr>
            <w:tcW w:w="876" w:type="dxa"/>
            <w:vAlign w:val="center"/>
          </w:tcPr>
          <w:p w:rsidR="00185301" w:rsidRPr="0051772D" w:rsidRDefault="00185301" w:rsidP="00BE00F4">
            <w:pPr>
              <w:pStyle w:val="TableText"/>
              <w:keepNext w:val="0"/>
              <w:rPr>
                <w:sz w:val="21"/>
                <w:lang w:val="zh-CN"/>
              </w:rPr>
            </w:pPr>
            <w:r w:rsidRPr="0051772D">
              <w:rPr>
                <w:rFonts w:hint="eastAsia"/>
                <w:sz w:val="21"/>
              </w:rPr>
              <w:t>0x</w:t>
            </w:r>
            <w:r w:rsidRPr="0051772D">
              <w:rPr>
                <w:sz w:val="21"/>
              </w:rPr>
              <w:t>74</w:t>
            </w:r>
          </w:p>
        </w:tc>
        <w:tc>
          <w:tcPr>
            <w:tcW w:w="960" w:type="dxa"/>
            <w:vAlign w:val="center"/>
          </w:tcPr>
          <w:p w:rsidR="00185301" w:rsidRPr="0051772D" w:rsidRDefault="00185301" w:rsidP="00BE00F4">
            <w:pPr>
              <w:pStyle w:val="TableText"/>
              <w:keepNext w:val="0"/>
              <w:rPr>
                <w:sz w:val="21"/>
                <w:lang w:val="zh-CN"/>
              </w:rPr>
            </w:pPr>
            <w:r w:rsidRPr="0051772D">
              <w:rPr>
                <w:rFonts w:hint="eastAsia"/>
                <w:sz w:val="21"/>
              </w:rPr>
              <w:t>0x</w:t>
            </w:r>
            <w:r w:rsidRPr="0051772D">
              <w:rPr>
                <w:sz w:val="21"/>
              </w:rPr>
              <w:t>02</w:t>
            </w:r>
          </w:p>
        </w:tc>
        <w:tc>
          <w:tcPr>
            <w:tcW w:w="709" w:type="dxa"/>
            <w:vAlign w:val="center"/>
          </w:tcPr>
          <w:p w:rsidR="00185301" w:rsidRPr="0051772D" w:rsidRDefault="00185301" w:rsidP="00BE00F4">
            <w:pPr>
              <w:pStyle w:val="TableText"/>
              <w:keepNext w:val="0"/>
              <w:rPr>
                <w:sz w:val="21"/>
                <w:lang w:val="zh-CN"/>
              </w:rPr>
            </w:pPr>
            <w:r w:rsidRPr="0051772D">
              <w:rPr>
                <w:rFonts w:hint="eastAsia"/>
                <w:sz w:val="21"/>
              </w:rPr>
              <w:t>0</w:t>
            </w:r>
            <w:r w:rsidRPr="0051772D">
              <w:rPr>
                <w:sz w:val="21"/>
              </w:rPr>
              <w:t>x03</w:t>
            </w:r>
          </w:p>
        </w:tc>
        <w:tc>
          <w:tcPr>
            <w:tcW w:w="1898" w:type="dxa"/>
            <w:vAlign w:val="center"/>
          </w:tcPr>
          <w:p w:rsidR="00185301" w:rsidRPr="006E552D" w:rsidRDefault="00185301" w:rsidP="00BE00F4">
            <w:pPr>
              <w:pStyle w:val="E-TableText"/>
              <w:rPr>
                <w:sz w:val="18"/>
                <w:szCs w:val="18"/>
              </w:rPr>
            </w:pPr>
            <w:r>
              <w:rPr>
                <w:sz w:val="18"/>
                <w:szCs w:val="18"/>
              </w:rPr>
              <w:t>T</w:t>
            </w:r>
            <w:r w:rsidRPr="00185301">
              <w:rPr>
                <w:sz w:val="18"/>
                <w:szCs w:val="18"/>
              </w:rPr>
              <w:t xml:space="preserve">he </w:t>
            </w:r>
            <w:r>
              <w:rPr>
                <w:sz w:val="18"/>
                <w:szCs w:val="18"/>
              </w:rPr>
              <w:t>m</w:t>
            </w:r>
            <w:r w:rsidRPr="00185301">
              <w:rPr>
                <w:sz w:val="18"/>
                <w:szCs w:val="18"/>
              </w:rPr>
              <w:t xml:space="preserve">odel of the </w:t>
            </w:r>
            <w:r>
              <w:rPr>
                <w:sz w:val="18"/>
                <w:szCs w:val="18"/>
              </w:rPr>
              <w:t>m</w:t>
            </w:r>
            <w:r w:rsidRPr="00185301">
              <w:rPr>
                <w:sz w:val="18"/>
                <w:szCs w:val="18"/>
              </w:rPr>
              <w:t>odule</w:t>
            </w:r>
            <w:r>
              <w:rPr>
                <w:sz w:val="18"/>
                <w:szCs w:val="18"/>
              </w:rPr>
              <w:t xml:space="preserve">, </w:t>
            </w:r>
            <w:r w:rsidR="00BE00F4" w:rsidRPr="00BE00F4">
              <w:rPr>
                <w:sz w:val="18"/>
                <w:szCs w:val="18"/>
              </w:rPr>
              <w:t>needs to be converted to ASCII characters</w:t>
            </w:r>
            <w:r w:rsidR="00BE00F4">
              <w:rPr>
                <w:sz w:val="18"/>
                <w:szCs w:val="18"/>
              </w:rPr>
              <w:t>.</w:t>
            </w:r>
          </w:p>
        </w:tc>
        <w:tc>
          <w:tcPr>
            <w:tcW w:w="647" w:type="dxa"/>
            <w:vAlign w:val="center"/>
          </w:tcPr>
          <w:p w:rsidR="00185301" w:rsidRDefault="00185301" w:rsidP="00BE00F4">
            <w:r w:rsidRPr="00B34E03">
              <w:rPr>
                <w:rFonts w:eastAsiaTheme="minorEastAsia" w:hint="eastAsia"/>
                <w:sz w:val="18"/>
                <w:szCs w:val="18"/>
              </w:rPr>
              <w:t>T</w:t>
            </w:r>
            <w:r w:rsidRPr="00B34E03">
              <w:rPr>
                <w:rFonts w:eastAsiaTheme="minorEastAsia"/>
                <w:sz w:val="18"/>
                <w:szCs w:val="18"/>
              </w:rPr>
              <w:t>BD</w:t>
            </w:r>
          </w:p>
        </w:tc>
      </w:tr>
    </w:tbl>
    <w:p w:rsidR="00BE00F4" w:rsidRPr="00BE00F4" w:rsidRDefault="00BE00F4" w:rsidP="00BE00F4">
      <w:pPr>
        <w:pStyle w:val="4E-Heading4AltF4"/>
      </w:pPr>
      <w:r>
        <w:t>Command</w:t>
      </w:r>
      <w:r w:rsidRPr="00BE00F4">
        <w:t xml:space="preserve"> </w:t>
      </w:r>
      <w:r>
        <w:t>D</w:t>
      </w:r>
      <w:r w:rsidRPr="00BE00F4">
        <w:t>escription</w:t>
      </w:r>
      <w:r>
        <w:t>s</w:t>
      </w:r>
    </w:p>
    <w:p w:rsidR="00BE00F4" w:rsidRPr="00BE00F4" w:rsidRDefault="00BE00F4" w:rsidP="00BE00F4">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185301" w:rsidRDefault="00BE00F4" w:rsidP="00BE00F4">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BE00F4" w:rsidRDefault="00BE00F4" w:rsidP="00BE00F4">
      <w:pPr>
        <w:pStyle w:val="3"/>
      </w:pPr>
      <w:bookmarkStart w:id="21" w:name="_Toc161247525"/>
      <w:r>
        <w:t>Reading the FPGA Program Version Number (Read-Only)</w:t>
      </w:r>
      <w:bookmarkEnd w:id="21"/>
    </w:p>
    <w:p w:rsidR="00BE00F4" w:rsidRDefault="00BE00F4" w:rsidP="00BE00F4">
      <w:pPr>
        <w:pStyle w:val="E-Content"/>
      </w:pPr>
      <w:r>
        <w:t>The host can read the FPGA program version number of the module via this command.</w:t>
      </w:r>
    </w:p>
    <w:p w:rsidR="00BE00F4" w:rsidRDefault="00BE00F4" w:rsidP="00BE00F4">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898"/>
        <w:gridCol w:w="647"/>
      </w:tblGrid>
      <w:tr w:rsidR="00BE00F4" w:rsidRPr="006E552D" w:rsidTr="008B64AD">
        <w:trPr>
          <w:trHeight w:val="569"/>
        </w:trPr>
        <w:tc>
          <w:tcPr>
            <w:tcW w:w="1251"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rFonts w:hint="eastAsia"/>
                <w:sz w:val="18"/>
                <w:szCs w:val="18"/>
                <w:lang w:val="zh-CN"/>
              </w:rPr>
              <w:lastRenderedPageBreak/>
              <w:t>F</w:t>
            </w:r>
            <w:r w:rsidRPr="006E552D">
              <w:rPr>
                <w:sz w:val="18"/>
                <w:szCs w:val="18"/>
                <w:lang w:val="zh-CN"/>
              </w:rPr>
              <w:t>ield</w:t>
            </w:r>
          </w:p>
        </w:tc>
        <w:tc>
          <w:tcPr>
            <w:tcW w:w="710"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sz w:val="18"/>
                <w:szCs w:val="18"/>
              </w:rPr>
              <w:t>Flag</w:t>
            </w:r>
          </w:p>
        </w:tc>
        <w:tc>
          <w:tcPr>
            <w:tcW w:w="1898"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sz w:val="18"/>
                <w:szCs w:val="18"/>
              </w:rPr>
              <w:t>DATA</w:t>
            </w:r>
          </w:p>
        </w:tc>
        <w:tc>
          <w:tcPr>
            <w:tcW w:w="647" w:type="dxa"/>
            <w:shd w:val="clear" w:color="auto" w:fill="D9D9D9" w:themeFill="background1" w:themeFillShade="D9"/>
            <w:vAlign w:val="center"/>
          </w:tcPr>
          <w:p w:rsidR="00BE00F4" w:rsidRPr="006E552D" w:rsidRDefault="00BE00F4" w:rsidP="00844D63">
            <w:pPr>
              <w:pStyle w:val="E-TableHeading"/>
              <w:jc w:val="both"/>
              <w:rPr>
                <w:sz w:val="18"/>
                <w:szCs w:val="18"/>
                <w:lang w:val="zh-CN"/>
              </w:rPr>
            </w:pPr>
            <w:r w:rsidRPr="006E552D">
              <w:rPr>
                <w:sz w:val="18"/>
                <w:szCs w:val="18"/>
                <w:lang w:val="zh-CN"/>
              </w:rPr>
              <w:t>CHK</w:t>
            </w:r>
          </w:p>
        </w:tc>
      </w:tr>
      <w:tr w:rsidR="00BE00F4" w:rsidRPr="006E552D" w:rsidTr="008B64AD">
        <w:trPr>
          <w:trHeight w:val="427"/>
        </w:trPr>
        <w:tc>
          <w:tcPr>
            <w:tcW w:w="1251" w:type="dxa"/>
            <w:vAlign w:val="center"/>
          </w:tcPr>
          <w:p w:rsidR="00BE00F4" w:rsidRPr="006E552D" w:rsidRDefault="00BE00F4" w:rsidP="00BE00F4">
            <w:pPr>
              <w:pStyle w:val="E-TableText"/>
              <w:jc w:val="both"/>
              <w:rPr>
                <w:sz w:val="18"/>
                <w:szCs w:val="18"/>
                <w:lang w:val="zh-CN"/>
              </w:rPr>
            </w:pPr>
            <w:r w:rsidRPr="006E552D">
              <w:rPr>
                <w:sz w:val="18"/>
                <w:szCs w:val="18"/>
                <w:lang w:val="zh-CN"/>
              </w:rPr>
              <w:t>Host Transmitting</w:t>
            </w:r>
          </w:p>
        </w:tc>
        <w:tc>
          <w:tcPr>
            <w:tcW w:w="710" w:type="dxa"/>
            <w:vAlign w:val="center"/>
          </w:tcPr>
          <w:p w:rsidR="00BE00F4" w:rsidRPr="008F23DE" w:rsidRDefault="00BE00F4" w:rsidP="00BE00F4">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BE00F4" w:rsidRPr="008F23DE" w:rsidRDefault="00BE00F4" w:rsidP="00BE00F4">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BE00F4" w:rsidRPr="008F23DE" w:rsidRDefault="00BE00F4" w:rsidP="00BE00F4">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BE00F4" w:rsidRPr="008F23DE" w:rsidRDefault="00BE00F4" w:rsidP="00BE00F4">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03</w:t>
            </w:r>
          </w:p>
        </w:tc>
        <w:tc>
          <w:tcPr>
            <w:tcW w:w="709" w:type="dxa"/>
            <w:vAlign w:val="center"/>
          </w:tcPr>
          <w:p w:rsidR="00BE00F4" w:rsidRPr="008F23DE" w:rsidRDefault="00BE00F4" w:rsidP="00BE00F4">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898" w:type="dxa"/>
            <w:vAlign w:val="center"/>
          </w:tcPr>
          <w:p w:rsidR="00844D63" w:rsidRDefault="00844D63" w:rsidP="00844D63">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BE00F4" w:rsidRPr="00185301" w:rsidRDefault="00844D63" w:rsidP="00844D63">
            <w:pPr>
              <w:pStyle w:val="E-TableText"/>
              <w:jc w:val="both"/>
              <w:rPr>
                <w:rFonts w:eastAsiaTheme="minorEastAsia"/>
                <w:sz w:val="18"/>
                <w:szCs w:val="18"/>
              </w:rPr>
            </w:pPr>
            <w:r>
              <w:rPr>
                <w:rFonts w:eastAsiaTheme="minorEastAsia"/>
                <w:sz w:val="18"/>
                <w:szCs w:val="18"/>
              </w:rPr>
              <w:t>0x00 by default.</w:t>
            </w:r>
          </w:p>
        </w:tc>
        <w:tc>
          <w:tcPr>
            <w:tcW w:w="647" w:type="dxa"/>
            <w:vAlign w:val="center"/>
          </w:tcPr>
          <w:p w:rsidR="00BE00F4" w:rsidRDefault="00BE00F4" w:rsidP="00BE00F4">
            <w:r w:rsidRPr="00B34E03">
              <w:rPr>
                <w:rFonts w:eastAsiaTheme="minorEastAsia" w:hint="eastAsia"/>
                <w:sz w:val="18"/>
                <w:szCs w:val="18"/>
              </w:rPr>
              <w:t>T</w:t>
            </w:r>
            <w:r w:rsidRPr="00B34E03">
              <w:rPr>
                <w:rFonts w:eastAsiaTheme="minorEastAsia"/>
                <w:sz w:val="18"/>
                <w:szCs w:val="18"/>
              </w:rPr>
              <w:t>BD</w:t>
            </w:r>
          </w:p>
        </w:tc>
      </w:tr>
      <w:tr w:rsidR="00BE00F4" w:rsidRPr="006E552D" w:rsidTr="008B64AD">
        <w:trPr>
          <w:trHeight w:val="427"/>
        </w:trPr>
        <w:tc>
          <w:tcPr>
            <w:tcW w:w="1251" w:type="dxa"/>
            <w:vAlign w:val="center"/>
          </w:tcPr>
          <w:p w:rsidR="00BE00F4" w:rsidRPr="00DA61F2" w:rsidRDefault="00BE00F4" w:rsidP="00BE00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BE00F4" w:rsidRPr="00185301" w:rsidRDefault="00BE00F4" w:rsidP="00BE00F4">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BE00F4" w:rsidRPr="008F23DE" w:rsidRDefault="00BE00F4" w:rsidP="00BE00F4">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BE00F4" w:rsidRPr="008F23DE" w:rsidRDefault="00BE00F4" w:rsidP="00BE00F4">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BE00F4" w:rsidRPr="008F23DE" w:rsidRDefault="00BE00F4" w:rsidP="00BE00F4">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03</w:t>
            </w:r>
          </w:p>
        </w:tc>
        <w:tc>
          <w:tcPr>
            <w:tcW w:w="709" w:type="dxa"/>
            <w:vAlign w:val="center"/>
          </w:tcPr>
          <w:p w:rsidR="00BE00F4" w:rsidRPr="008F23DE" w:rsidRDefault="00BE00F4" w:rsidP="00BE00F4">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898" w:type="dxa"/>
            <w:vAlign w:val="center"/>
          </w:tcPr>
          <w:p w:rsidR="00BE00F4" w:rsidRPr="006E552D" w:rsidRDefault="00BE00F4" w:rsidP="00BE00F4">
            <w:pPr>
              <w:pStyle w:val="E-TableText"/>
              <w:rPr>
                <w:sz w:val="18"/>
                <w:szCs w:val="18"/>
              </w:rPr>
            </w:pPr>
            <w:r w:rsidRPr="00BE00F4">
              <w:rPr>
                <w:sz w:val="18"/>
                <w:szCs w:val="18"/>
              </w:rPr>
              <w:t>The FPGA program version number of the module,</w:t>
            </w:r>
            <w:r>
              <w:rPr>
                <w:sz w:val="18"/>
                <w:szCs w:val="18"/>
              </w:rPr>
              <w:t xml:space="preserve"> with the length of </w:t>
            </w:r>
            <w:r w:rsidRPr="00BE00F4">
              <w:rPr>
                <w:sz w:val="18"/>
                <w:szCs w:val="18"/>
              </w:rPr>
              <w:t>3 bytes</w:t>
            </w:r>
            <w:r>
              <w:rPr>
                <w:sz w:val="18"/>
                <w:szCs w:val="18"/>
              </w:rPr>
              <w:t xml:space="preserve"> </w:t>
            </w:r>
            <w:r w:rsidRPr="00BE00F4">
              <w:rPr>
                <w:sz w:val="18"/>
                <w:szCs w:val="18"/>
              </w:rPr>
              <w:t xml:space="preserve">and the MSB is </w:t>
            </w:r>
            <w:r>
              <w:rPr>
                <w:sz w:val="18"/>
                <w:szCs w:val="18"/>
              </w:rPr>
              <w:t>the</w:t>
            </w:r>
            <w:r w:rsidRPr="00BE00F4">
              <w:rPr>
                <w:sz w:val="18"/>
                <w:szCs w:val="18"/>
              </w:rPr>
              <w:t xml:space="preserve"> high byte</w:t>
            </w:r>
            <w:r>
              <w:rPr>
                <w:sz w:val="18"/>
                <w:szCs w:val="18"/>
              </w:rPr>
              <w:t>.</w:t>
            </w:r>
          </w:p>
        </w:tc>
        <w:tc>
          <w:tcPr>
            <w:tcW w:w="647" w:type="dxa"/>
            <w:vAlign w:val="center"/>
          </w:tcPr>
          <w:p w:rsidR="00BE00F4" w:rsidRDefault="00BE00F4" w:rsidP="00BE00F4">
            <w:r w:rsidRPr="00B34E03">
              <w:rPr>
                <w:rFonts w:eastAsiaTheme="minorEastAsia" w:hint="eastAsia"/>
                <w:sz w:val="18"/>
                <w:szCs w:val="18"/>
              </w:rPr>
              <w:t>T</w:t>
            </w:r>
            <w:r w:rsidRPr="00B34E03">
              <w:rPr>
                <w:rFonts w:eastAsiaTheme="minorEastAsia"/>
                <w:sz w:val="18"/>
                <w:szCs w:val="18"/>
              </w:rPr>
              <w:t>BD</w:t>
            </w:r>
          </w:p>
        </w:tc>
      </w:tr>
    </w:tbl>
    <w:p w:rsidR="00BE00F4" w:rsidRPr="00BE00F4" w:rsidRDefault="00BE00F4" w:rsidP="00BE00F4">
      <w:pPr>
        <w:pStyle w:val="4E-Heading4AltF4"/>
      </w:pPr>
      <w:r>
        <w:t>Command</w:t>
      </w:r>
      <w:r w:rsidRPr="00BE00F4">
        <w:t xml:space="preserve"> </w:t>
      </w:r>
      <w:r>
        <w:t>D</w:t>
      </w:r>
      <w:r w:rsidRPr="00BE00F4">
        <w:t>escription</w:t>
      </w:r>
      <w:r>
        <w:t>s</w:t>
      </w:r>
    </w:p>
    <w:p w:rsidR="00BE00F4" w:rsidRPr="00BE00F4" w:rsidRDefault="00BE00F4" w:rsidP="00BE00F4">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BE00F4" w:rsidRDefault="00BE00F4" w:rsidP="00BE00F4">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F45CC5" w:rsidRDefault="00F45CC5" w:rsidP="00F45CC5">
      <w:pPr>
        <w:pStyle w:val="E-ItemListinText"/>
      </w:pPr>
      <w:r w:rsidRPr="00F45CC5">
        <w:t>The value of the DATA field is the version number of the FPGA program</w:t>
      </w:r>
      <w:r>
        <w:t>. T</w:t>
      </w:r>
      <w:r w:rsidRPr="00F45CC5">
        <w:t>he length is 3 bytes</w:t>
      </w:r>
      <w:r>
        <w:t xml:space="preserve"> </w:t>
      </w:r>
      <w:r w:rsidRPr="00F45CC5">
        <w:t>and the MSB is the high byte</w:t>
      </w:r>
      <w:r>
        <w:t>, e.g.</w:t>
      </w:r>
      <w:r w:rsidRPr="00F45CC5">
        <w:t xml:space="preserve"> 0x050112 represents 5.1.12.</w:t>
      </w:r>
    </w:p>
    <w:p w:rsidR="00F45CC5" w:rsidRDefault="00F45CC5" w:rsidP="00F45CC5">
      <w:pPr>
        <w:pStyle w:val="3"/>
      </w:pPr>
      <w:bookmarkStart w:id="22" w:name="_Toc161247526"/>
      <w:r>
        <w:t>Reading FPGA Program Compilation Time (Read-Only)</w:t>
      </w:r>
      <w:bookmarkEnd w:id="22"/>
    </w:p>
    <w:p w:rsidR="00F45CC5" w:rsidRDefault="00F45CC5" w:rsidP="00F45CC5">
      <w:pPr>
        <w:pStyle w:val="E-Content"/>
      </w:pPr>
      <w:r>
        <w:t>The host can read the FPGA program compilation time of the module via this command.</w:t>
      </w:r>
    </w:p>
    <w:p w:rsidR="00F45CC5" w:rsidRDefault="00F45CC5" w:rsidP="00F45CC5">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F45CC5" w:rsidRPr="006E552D" w:rsidTr="008B64AD">
        <w:trPr>
          <w:trHeight w:val="569"/>
        </w:trPr>
        <w:tc>
          <w:tcPr>
            <w:tcW w:w="1251"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F45CC5" w:rsidRPr="006E552D" w:rsidRDefault="00F45CC5" w:rsidP="00844D63">
            <w:pPr>
              <w:pStyle w:val="E-TableHeading"/>
              <w:jc w:val="both"/>
              <w:rPr>
                <w:sz w:val="18"/>
                <w:szCs w:val="18"/>
                <w:lang w:val="zh-CN"/>
              </w:rPr>
            </w:pPr>
            <w:r w:rsidRPr="006E552D">
              <w:rPr>
                <w:sz w:val="18"/>
                <w:szCs w:val="18"/>
                <w:lang w:val="zh-CN"/>
              </w:rPr>
              <w:t>CHK</w:t>
            </w:r>
          </w:p>
        </w:tc>
      </w:tr>
      <w:tr w:rsidR="00F45CC5" w:rsidRPr="006E552D" w:rsidTr="008B64AD">
        <w:trPr>
          <w:trHeight w:val="427"/>
        </w:trPr>
        <w:tc>
          <w:tcPr>
            <w:tcW w:w="1251" w:type="dxa"/>
            <w:vAlign w:val="center"/>
          </w:tcPr>
          <w:p w:rsidR="00F45CC5" w:rsidRPr="006E552D" w:rsidRDefault="00F45CC5" w:rsidP="00F45CC5">
            <w:pPr>
              <w:pStyle w:val="E-TableText"/>
              <w:jc w:val="both"/>
              <w:rPr>
                <w:sz w:val="18"/>
                <w:szCs w:val="18"/>
                <w:lang w:val="zh-CN"/>
              </w:rPr>
            </w:pPr>
            <w:r w:rsidRPr="006E552D">
              <w:rPr>
                <w:sz w:val="18"/>
                <w:szCs w:val="18"/>
                <w:lang w:val="zh-CN"/>
              </w:rPr>
              <w:t>Host Transmitting</w:t>
            </w:r>
          </w:p>
        </w:tc>
        <w:tc>
          <w:tcPr>
            <w:tcW w:w="710" w:type="dxa"/>
            <w:vAlign w:val="center"/>
          </w:tcPr>
          <w:p w:rsidR="00F45CC5" w:rsidRPr="008F23DE" w:rsidRDefault="00F45CC5" w:rsidP="00F45CC5">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F45CC5" w:rsidRPr="008F23DE" w:rsidRDefault="00F45CC5" w:rsidP="00F45CC5">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F45CC5" w:rsidRPr="008F23DE" w:rsidRDefault="00F45CC5" w:rsidP="00F45CC5">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F45CC5" w:rsidRPr="008F23DE" w:rsidRDefault="00F45CC5" w:rsidP="00F45CC5">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04</w:t>
            </w:r>
          </w:p>
        </w:tc>
        <w:tc>
          <w:tcPr>
            <w:tcW w:w="709" w:type="dxa"/>
            <w:vAlign w:val="center"/>
          </w:tcPr>
          <w:p w:rsidR="00F45CC5" w:rsidRPr="008F23DE" w:rsidRDefault="00F45CC5" w:rsidP="00F45CC5">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964" w:type="dxa"/>
            <w:vAlign w:val="center"/>
          </w:tcPr>
          <w:p w:rsidR="00844D63" w:rsidRDefault="00844D63" w:rsidP="00844D63">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F45CC5" w:rsidRPr="00185301" w:rsidRDefault="00844D63" w:rsidP="00844D63">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F45CC5" w:rsidRDefault="00F45CC5" w:rsidP="00F45CC5">
            <w:r w:rsidRPr="00B34E03">
              <w:rPr>
                <w:rFonts w:eastAsiaTheme="minorEastAsia" w:hint="eastAsia"/>
                <w:sz w:val="18"/>
                <w:szCs w:val="18"/>
              </w:rPr>
              <w:t>T</w:t>
            </w:r>
            <w:r w:rsidRPr="00B34E03">
              <w:rPr>
                <w:rFonts w:eastAsiaTheme="minorEastAsia"/>
                <w:sz w:val="18"/>
                <w:szCs w:val="18"/>
              </w:rPr>
              <w:t>BD</w:t>
            </w:r>
          </w:p>
        </w:tc>
      </w:tr>
      <w:tr w:rsidR="00F45CC5" w:rsidRPr="006E552D" w:rsidTr="008B64AD">
        <w:trPr>
          <w:trHeight w:val="427"/>
        </w:trPr>
        <w:tc>
          <w:tcPr>
            <w:tcW w:w="1251" w:type="dxa"/>
            <w:vAlign w:val="center"/>
          </w:tcPr>
          <w:p w:rsidR="00F45CC5" w:rsidRPr="00DA61F2" w:rsidRDefault="00F45CC5" w:rsidP="00F45CC5">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F45CC5" w:rsidRPr="00185301" w:rsidRDefault="00F45CC5" w:rsidP="00F45CC5">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F45CC5" w:rsidRPr="008F23DE" w:rsidRDefault="00F45CC5" w:rsidP="00F45CC5">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F45CC5" w:rsidRPr="008F23DE" w:rsidRDefault="00F45CC5" w:rsidP="00F45CC5">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F45CC5" w:rsidRPr="008F23DE" w:rsidRDefault="00F45CC5" w:rsidP="00F45CC5">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04</w:t>
            </w:r>
          </w:p>
        </w:tc>
        <w:tc>
          <w:tcPr>
            <w:tcW w:w="709" w:type="dxa"/>
            <w:vAlign w:val="center"/>
          </w:tcPr>
          <w:p w:rsidR="00F45CC5" w:rsidRPr="008F23DE" w:rsidRDefault="00F45CC5" w:rsidP="00F45CC5">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964" w:type="dxa"/>
            <w:vAlign w:val="center"/>
          </w:tcPr>
          <w:p w:rsidR="00F45CC5" w:rsidRPr="006E552D" w:rsidRDefault="00F45CC5" w:rsidP="00F45CC5">
            <w:pPr>
              <w:pStyle w:val="E-TableText"/>
              <w:rPr>
                <w:sz w:val="18"/>
                <w:szCs w:val="18"/>
              </w:rPr>
            </w:pPr>
            <w:r w:rsidRPr="00F45CC5">
              <w:rPr>
                <w:sz w:val="18"/>
                <w:szCs w:val="18"/>
              </w:rPr>
              <w:t>The compilation time of the FPGA program</w:t>
            </w:r>
            <w:r>
              <w:rPr>
                <w:sz w:val="18"/>
                <w:szCs w:val="18"/>
              </w:rPr>
              <w:t>. T</w:t>
            </w:r>
            <w:r w:rsidRPr="00F45CC5">
              <w:rPr>
                <w:sz w:val="18"/>
                <w:szCs w:val="18"/>
              </w:rPr>
              <w:t>he length is 4 bytes</w:t>
            </w:r>
            <w:r>
              <w:rPr>
                <w:sz w:val="18"/>
                <w:szCs w:val="18"/>
              </w:rPr>
              <w:t xml:space="preserve"> </w:t>
            </w:r>
            <w:r w:rsidRPr="00F45CC5">
              <w:rPr>
                <w:sz w:val="18"/>
                <w:szCs w:val="18"/>
              </w:rPr>
              <w:t xml:space="preserve">and the MSB is </w:t>
            </w:r>
            <w:r>
              <w:rPr>
                <w:sz w:val="18"/>
                <w:szCs w:val="18"/>
              </w:rPr>
              <w:t xml:space="preserve">the </w:t>
            </w:r>
            <w:r w:rsidRPr="00F45CC5">
              <w:rPr>
                <w:sz w:val="18"/>
                <w:szCs w:val="18"/>
              </w:rPr>
              <w:t>high byte</w:t>
            </w:r>
            <w:r>
              <w:rPr>
                <w:sz w:val="18"/>
                <w:szCs w:val="18"/>
              </w:rPr>
              <w:t>.</w:t>
            </w:r>
          </w:p>
        </w:tc>
        <w:tc>
          <w:tcPr>
            <w:tcW w:w="581" w:type="dxa"/>
            <w:vAlign w:val="center"/>
          </w:tcPr>
          <w:p w:rsidR="00F45CC5" w:rsidRDefault="00F45CC5" w:rsidP="00F45CC5">
            <w:r w:rsidRPr="00B34E03">
              <w:rPr>
                <w:rFonts w:eastAsiaTheme="minorEastAsia" w:hint="eastAsia"/>
                <w:sz w:val="18"/>
                <w:szCs w:val="18"/>
              </w:rPr>
              <w:t>T</w:t>
            </w:r>
            <w:r w:rsidRPr="00B34E03">
              <w:rPr>
                <w:rFonts w:eastAsiaTheme="minorEastAsia"/>
                <w:sz w:val="18"/>
                <w:szCs w:val="18"/>
              </w:rPr>
              <w:t>BD</w:t>
            </w:r>
          </w:p>
        </w:tc>
      </w:tr>
    </w:tbl>
    <w:p w:rsidR="00F45CC5" w:rsidRPr="00BE00F4" w:rsidRDefault="00F45CC5" w:rsidP="00F45CC5">
      <w:pPr>
        <w:pStyle w:val="4E-Heading4AltF4"/>
      </w:pPr>
      <w:r>
        <w:t>Command</w:t>
      </w:r>
      <w:r w:rsidRPr="00BE00F4">
        <w:t xml:space="preserve"> </w:t>
      </w:r>
      <w:r>
        <w:t>D</w:t>
      </w:r>
      <w:r w:rsidRPr="00BE00F4">
        <w:t>escription</w:t>
      </w:r>
      <w:r>
        <w:t>s</w:t>
      </w:r>
    </w:p>
    <w:p w:rsidR="00F45CC5" w:rsidRPr="00BE00F4" w:rsidRDefault="00F45CC5" w:rsidP="00F45CC5">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F45CC5" w:rsidRDefault="00F45CC5" w:rsidP="00F45CC5">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F45CC5" w:rsidRDefault="00F45CC5" w:rsidP="00F45CC5">
      <w:pPr>
        <w:pStyle w:val="E-ItemListinText"/>
      </w:pPr>
      <w:r w:rsidRPr="00F45CC5">
        <w:t>The value of the DATA field is the compilation time of the FPGA program</w:t>
      </w:r>
      <w:r>
        <w:t>. T</w:t>
      </w:r>
      <w:r w:rsidRPr="00F45CC5">
        <w:t>he length is 4 bytes</w:t>
      </w:r>
      <w:r>
        <w:t xml:space="preserve"> </w:t>
      </w:r>
      <w:r w:rsidRPr="00F45CC5">
        <w:t xml:space="preserve">and the MSB is the high byte, </w:t>
      </w:r>
      <w:r>
        <w:t>e.g.</w:t>
      </w:r>
      <w:r w:rsidRPr="00F45CC5">
        <w:t xml:space="preserve"> 0x20140820 indicates that the compilation time is 20140820.</w:t>
      </w:r>
    </w:p>
    <w:p w:rsidR="00844D63" w:rsidRDefault="00844D63" w:rsidP="00844D63">
      <w:pPr>
        <w:pStyle w:val="3"/>
      </w:pPr>
      <w:bookmarkStart w:id="23" w:name="_Toc161247527"/>
      <w:r>
        <w:lastRenderedPageBreak/>
        <w:t>Reading the Module Software Version Number (Read-Only)</w:t>
      </w:r>
      <w:bookmarkEnd w:id="23"/>
    </w:p>
    <w:p w:rsidR="00F45CC5" w:rsidRDefault="00844D63" w:rsidP="00844D63">
      <w:pPr>
        <w:pStyle w:val="E-Content"/>
      </w:pPr>
      <w:r>
        <w:t>The host can read the software version number of the module via this command.</w:t>
      </w:r>
    </w:p>
    <w:p w:rsidR="00844D63" w:rsidRDefault="00844D63" w:rsidP="00844D63">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44D63" w:rsidRPr="006E552D" w:rsidTr="008B64AD">
        <w:trPr>
          <w:trHeight w:val="569"/>
        </w:trPr>
        <w:tc>
          <w:tcPr>
            <w:tcW w:w="1251"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lang w:val="zh-CN"/>
              </w:rPr>
              <w:t>CHK</w:t>
            </w:r>
          </w:p>
        </w:tc>
      </w:tr>
      <w:tr w:rsidR="00844D63" w:rsidRPr="006E552D" w:rsidTr="008B64AD">
        <w:trPr>
          <w:trHeight w:val="427"/>
        </w:trPr>
        <w:tc>
          <w:tcPr>
            <w:tcW w:w="1251" w:type="dxa"/>
            <w:vAlign w:val="center"/>
          </w:tcPr>
          <w:p w:rsidR="00844D63" w:rsidRPr="006E552D" w:rsidRDefault="00844D63" w:rsidP="00844D63">
            <w:pPr>
              <w:pStyle w:val="E-TableText"/>
              <w:jc w:val="both"/>
              <w:rPr>
                <w:sz w:val="18"/>
                <w:szCs w:val="18"/>
                <w:lang w:val="zh-CN"/>
              </w:rPr>
            </w:pPr>
            <w:r w:rsidRPr="006E552D">
              <w:rPr>
                <w:sz w:val="18"/>
                <w:szCs w:val="18"/>
                <w:lang w:val="zh-CN"/>
              </w:rPr>
              <w:t>Host Transmitting</w:t>
            </w:r>
          </w:p>
        </w:tc>
        <w:tc>
          <w:tcPr>
            <w:tcW w:w="710"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05</w:t>
            </w:r>
          </w:p>
        </w:tc>
        <w:tc>
          <w:tcPr>
            <w:tcW w:w="709" w:type="dxa"/>
            <w:vAlign w:val="center"/>
          </w:tcPr>
          <w:p w:rsidR="00844D63" w:rsidRPr="008F23DE" w:rsidRDefault="00844D63" w:rsidP="00844D63">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964" w:type="dxa"/>
            <w:vAlign w:val="center"/>
          </w:tcPr>
          <w:p w:rsidR="00844D63" w:rsidRPr="00185301" w:rsidRDefault="00844D63" w:rsidP="00844D63">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tc>
        <w:tc>
          <w:tcPr>
            <w:tcW w:w="581" w:type="dxa"/>
            <w:vAlign w:val="center"/>
          </w:tcPr>
          <w:p w:rsidR="00844D63" w:rsidRDefault="00844D63" w:rsidP="00844D63">
            <w:r w:rsidRPr="00B34E03">
              <w:rPr>
                <w:rFonts w:eastAsiaTheme="minorEastAsia" w:hint="eastAsia"/>
                <w:sz w:val="18"/>
                <w:szCs w:val="18"/>
              </w:rPr>
              <w:t>T</w:t>
            </w:r>
            <w:r w:rsidRPr="00B34E03">
              <w:rPr>
                <w:rFonts w:eastAsiaTheme="minorEastAsia"/>
                <w:sz w:val="18"/>
                <w:szCs w:val="18"/>
              </w:rPr>
              <w:t>BD</w:t>
            </w:r>
          </w:p>
        </w:tc>
      </w:tr>
      <w:tr w:rsidR="00844D63" w:rsidRPr="006E552D" w:rsidTr="008B64AD">
        <w:trPr>
          <w:trHeight w:val="427"/>
        </w:trPr>
        <w:tc>
          <w:tcPr>
            <w:tcW w:w="1251" w:type="dxa"/>
            <w:vAlign w:val="center"/>
          </w:tcPr>
          <w:p w:rsidR="00844D63" w:rsidRPr="00DA61F2" w:rsidRDefault="00844D63" w:rsidP="00844D63">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44D63" w:rsidRPr="00185301" w:rsidRDefault="00844D63" w:rsidP="00844D63">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05</w:t>
            </w:r>
          </w:p>
        </w:tc>
        <w:tc>
          <w:tcPr>
            <w:tcW w:w="709" w:type="dxa"/>
            <w:vAlign w:val="center"/>
          </w:tcPr>
          <w:p w:rsidR="00844D63" w:rsidRPr="008F23DE" w:rsidRDefault="00844D63" w:rsidP="00844D63">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964" w:type="dxa"/>
            <w:vAlign w:val="center"/>
          </w:tcPr>
          <w:p w:rsidR="00844D63" w:rsidRPr="006E552D" w:rsidRDefault="00844D63" w:rsidP="00844D63">
            <w:pPr>
              <w:pStyle w:val="E-TableText"/>
              <w:rPr>
                <w:sz w:val="18"/>
                <w:szCs w:val="18"/>
              </w:rPr>
            </w:pPr>
            <w:r>
              <w:rPr>
                <w:sz w:val="18"/>
                <w:szCs w:val="18"/>
              </w:rPr>
              <w:t>T</w:t>
            </w:r>
            <w:r w:rsidRPr="00844D63">
              <w:rPr>
                <w:sz w:val="18"/>
                <w:szCs w:val="18"/>
              </w:rPr>
              <w:t>he software version number of the module</w:t>
            </w:r>
            <w:r>
              <w:rPr>
                <w:sz w:val="18"/>
                <w:szCs w:val="18"/>
              </w:rPr>
              <w:t>. T</w:t>
            </w:r>
            <w:r w:rsidRPr="00F45CC5">
              <w:rPr>
                <w:sz w:val="18"/>
                <w:szCs w:val="18"/>
              </w:rPr>
              <w:t xml:space="preserve">he length is </w:t>
            </w:r>
            <w:r>
              <w:rPr>
                <w:sz w:val="18"/>
                <w:szCs w:val="18"/>
              </w:rPr>
              <w:t>3</w:t>
            </w:r>
            <w:r w:rsidRPr="00F45CC5">
              <w:rPr>
                <w:sz w:val="18"/>
                <w:szCs w:val="18"/>
              </w:rPr>
              <w:t xml:space="preserve"> bytes</w:t>
            </w:r>
            <w:r>
              <w:rPr>
                <w:sz w:val="18"/>
                <w:szCs w:val="18"/>
              </w:rPr>
              <w:t xml:space="preserve"> </w:t>
            </w:r>
            <w:r w:rsidRPr="00F45CC5">
              <w:rPr>
                <w:sz w:val="18"/>
                <w:szCs w:val="18"/>
              </w:rPr>
              <w:t xml:space="preserve">and the MSB is </w:t>
            </w:r>
            <w:r>
              <w:rPr>
                <w:sz w:val="18"/>
                <w:szCs w:val="18"/>
              </w:rPr>
              <w:t xml:space="preserve">the </w:t>
            </w:r>
            <w:r w:rsidRPr="00F45CC5">
              <w:rPr>
                <w:sz w:val="18"/>
                <w:szCs w:val="18"/>
              </w:rPr>
              <w:t>high byte</w:t>
            </w:r>
            <w:r>
              <w:rPr>
                <w:sz w:val="18"/>
                <w:szCs w:val="18"/>
              </w:rPr>
              <w:t>.</w:t>
            </w:r>
          </w:p>
        </w:tc>
        <w:tc>
          <w:tcPr>
            <w:tcW w:w="581" w:type="dxa"/>
            <w:vAlign w:val="center"/>
          </w:tcPr>
          <w:p w:rsidR="00844D63" w:rsidRDefault="00844D63" w:rsidP="00844D63">
            <w:r w:rsidRPr="00B34E03">
              <w:rPr>
                <w:rFonts w:eastAsiaTheme="minorEastAsia" w:hint="eastAsia"/>
                <w:sz w:val="18"/>
                <w:szCs w:val="18"/>
              </w:rPr>
              <w:t>T</w:t>
            </w:r>
            <w:r w:rsidRPr="00B34E03">
              <w:rPr>
                <w:rFonts w:eastAsiaTheme="minorEastAsia"/>
                <w:sz w:val="18"/>
                <w:szCs w:val="18"/>
              </w:rPr>
              <w:t>BD</w:t>
            </w:r>
          </w:p>
        </w:tc>
      </w:tr>
    </w:tbl>
    <w:p w:rsidR="00844D63" w:rsidRPr="00BE00F4" w:rsidRDefault="00844D63" w:rsidP="00844D63">
      <w:pPr>
        <w:pStyle w:val="4E-Heading4AltF4"/>
      </w:pPr>
      <w:r>
        <w:t>Command</w:t>
      </w:r>
      <w:r w:rsidRPr="00BE00F4">
        <w:t xml:space="preserve"> </w:t>
      </w:r>
      <w:r>
        <w:t>D</w:t>
      </w:r>
      <w:r w:rsidRPr="00BE00F4">
        <w:t>escription</w:t>
      </w:r>
      <w:r>
        <w:t>s</w:t>
      </w:r>
    </w:p>
    <w:p w:rsidR="00844D63" w:rsidRPr="00BE00F4" w:rsidRDefault="00844D63" w:rsidP="00844D63">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844D63" w:rsidRDefault="00844D63" w:rsidP="00844D63">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844D63" w:rsidRDefault="00844D63" w:rsidP="00844D63">
      <w:pPr>
        <w:pStyle w:val="E-ItemListinText"/>
      </w:pPr>
      <w:r w:rsidRPr="00F45CC5">
        <w:t xml:space="preserve">The value of the DATA field is the </w:t>
      </w:r>
      <w:r>
        <w:t>software version number of the module. T</w:t>
      </w:r>
      <w:r w:rsidRPr="00F45CC5">
        <w:t xml:space="preserve">he length is </w:t>
      </w:r>
      <w:r>
        <w:t>3</w:t>
      </w:r>
      <w:r w:rsidRPr="00F45CC5">
        <w:t xml:space="preserve"> bytes</w:t>
      </w:r>
      <w:r>
        <w:t xml:space="preserve"> </w:t>
      </w:r>
      <w:r w:rsidRPr="00F45CC5">
        <w:t xml:space="preserve">and the MSB is the high byte, </w:t>
      </w:r>
      <w:r>
        <w:t>e.g.</w:t>
      </w:r>
      <w:r w:rsidRPr="00F45CC5">
        <w:t xml:space="preserve"> 0x050112 represents 5.1.12.</w:t>
      </w:r>
    </w:p>
    <w:p w:rsidR="00844D63" w:rsidRDefault="00844D63" w:rsidP="00844D63">
      <w:pPr>
        <w:pStyle w:val="3"/>
      </w:pPr>
      <w:bookmarkStart w:id="24" w:name="_Toc161247528"/>
      <w:r>
        <w:t>Reading the Module Software Compilation Time (Read-Only)</w:t>
      </w:r>
      <w:bookmarkEnd w:id="24"/>
    </w:p>
    <w:p w:rsidR="00844D63" w:rsidRDefault="00844D63" w:rsidP="00844D63">
      <w:pPr>
        <w:pStyle w:val="E-Content"/>
      </w:pPr>
      <w:r>
        <w:t>The host can read the software program compilation time of the module via this command.</w:t>
      </w:r>
    </w:p>
    <w:p w:rsidR="00844D63" w:rsidRDefault="00844D63" w:rsidP="00844D63">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44D63" w:rsidRPr="006E552D" w:rsidTr="008B64AD">
        <w:trPr>
          <w:trHeight w:val="569"/>
        </w:trPr>
        <w:tc>
          <w:tcPr>
            <w:tcW w:w="1251"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44D63" w:rsidRPr="006E552D" w:rsidRDefault="00844D63" w:rsidP="00844D63">
            <w:pPr>
              <w:pStyle w:val="E-TableHeading"/>
              <w:jc w:val="both"/>
              <w:rPr>
                <w:sz w:val="18"/>
                <w:szCs w:val="18"/>
                <w:lang w:val="zh-CN"/>
              </w:rPr>
            </w:pPr>
            <w:r w:rsidRPr="006E552D">
              <w:rPr>
                <w:sz w:val="18"/>
                <w:szCs w:val="18"/>
                <w:lang w:val="zh-CN"/>
              </w:rPr>
              <w:t>CHK</w:t>
            </w:r>
          </w:p>
        </w:tc>
      </w:tr>
      <w:tr w:rsidR="00844D63" w:rsidRPr="006E552D" w:rsidTr="008B64AD">
        <w:trPr>
          <w:trHeight w:val="427"/>
        </w:trPr>
        <w:tc>
          <w:tcPr>
            <w:tcW w:w="1251" w:type="dxa"/>
            <w:vAlign w:val="center"/>
          </w:tcPr>
          <w:p w:rsidR="00844D63" w:rsidRPr="006E552D" w:rsidRDefault="00844D63" w:rsidP="00844D63">
            <w:pPr>
              <w:pStyle w:val="E-TableText"/>
              <w:jc w:val="both"/>
              <w:rPr>
                <w:sz w:val="18"/>
                <w:szCs w:val="18"/>
                <w:lang w:val="zh-CN"/>
              </w:rPr>
            </w:pPr>
            <w:r w:rsidRPr="006E552D">
              <w:rPr>
                <w:sz w:val="18"/>
                <w:szCs w:val="18"/>
                <w:lang w:val="zh-CN"/>
              </w:rPr>
              <w:t>Host Transmitting</w:t>
            </w:r>
          </w:p>
        </w:tc>
        <w:tc>
          <w:tcPr>
            <w:tcW w:w="710"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06</w:t>
            </w:r>
          </w:p>
        </w:tc>
        <w:tc>
          <w:tcPr>
            <w:tcW w:w="709" w:type="dxa"/>
            <w:vAlign w:val="center"/>
          </w:tcPr>
          <w:p w:rsidR="00844D63" w:rsidRPr="008F23DE" w:rsidRDefault="00844D63" w:rsidP="00844D63">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964" w:type="dxa"/>
            <w:vAlign w:val="center"/>
          </w:tcPr>
          <w:p w:rsidR="00844D63" w:rsidRDefault="00844D63" w:rsidP="00844D63">
            <w:pPr>
              <w:pStyle w:val="E-TableText"/>
              <w:jc w:val="both"/>
              <w:rPr>
                <w:rFonts w:eastAsiaTheme="minorEastAsia"/>
                <w:sz w:val="18"/>
                <w:szCs w:val="18"/>
              </w:rPr>
            </w:pPr>
            <w:r>
              <w:rPr>
                <w:rFonts w:eastAsiaTheme="minorEastAsia" w:hint="eastAsia"/>
                <w:sz w:val="18"/>
                <w:szCs w:val="18"/>
              </w:rPr>
              <w:t>N</w:t>
            </w:r>
            <w:r w:rsidR="00D95E6D">
              <w:rPr>
                <w:rFonts w:eastAsiaTheme="minorEastAsia"/>
                <w:sz w:val="18"/>
                <w:szCs w:val="18"/>
              </w:rPr>
              <w:t>one.</w:t>
            </w:r>
          </w:p>
          <w:p w:rsidR="00844D63" w:rsidRPr="00185301" w:rsidRDefault="00844D63" w:rsidP="00844D63">
            <w:pPr>
              <w:pStyle w:val="E-TableText"/>
              <w:jc w:val="both"/>
              <w:rPr>
                <w:rFonts w:eastAsiaTheme="minorEastAsia"/>
                <w:sz w:val="18"/>
                <w:szCs w:val="18"/>
              </w:rPr>
            </w:pPr>
            <w:r>
              <w:rPr>
                <w:rFonts w:eastAsiaTheme="minorEastAsia"/>
                <w:sz w:val="18"/>
                <w:szCs w:val="18"/>
              </w:rPr>
              <w:t>0x00 by default</w:t>
            </w:r>
            <w:r w:rsidR="00D95E6D">
              <w:rPr>
                <w:rFonts w:eastAsiaTheme="minorEastAsia"/>
                <w:sz w:val="18"/>
                <w:szCs w:val="18"/>
              </w:rPr>
              <w:t>.</w:t>
            </w:r>
          </w:p>
        </w:tc>
        <w:tc>
          <w:tcPr>
            <w:tcW w:w="581" w:type="dxa"/>
            <w:vAlign w:val="center"/>
          </w:tcPr>
          <w:p w:rsidR="00844D63" w:rsidRDefault="00844D63" w:rsidP="00844D63">
            <w:r w:rsidRPr="00B34E03">
              <w:rPr>
                <w:rFonts w:eastAsiaTheme="minorEastAsia" w:hint="eastAsia"/>
                <w:sz w:val="18"/>
                <w:szCs w:val="18"/>
              </w:rPr>
              <w:t>T</w:t>
            </w:r>
            <w:r w:rsidRPr="00B34E03">
              <w:rPr>
                <w:rFonts w:eastAsiaTheme="minorEastAsia"/>
                <w:sz w:val="18"/>
                <w:szCs w:val="18"/>
              </w:rPr>
              <w:t>BD</w:t>
            </w:r>
          </w:p>
        </w:tc>
      </w:tr>
      <w:tr w:rsidR="00844D63" w:rsidRPr="006E552D" w:rsidTr="008B64AD">
        <w:trPr>
          <w:trHeight w:val="427"/>
        </w:trPr>
        <w:tc>
          <w:tcPr>
            <w:tcW w:w="1251" w:type="dxa"/>
            <w:vAlign w:val="center"/>
          </w:tcPr>
          <w:p w:rsidR="00844D63" w:rsidRPr="00DA61F2" w:rsidRDefault="00844D63" w:rsidP="00844D63">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44D63" w:rsidRPr="00185301" w:rsidRDefault="00844D63" w:rsidP="00844D63">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844D63" w:rsidRPr="008F23DE" w:rsidRDefault="00844D63" w:rsidP="00844D63">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844D63" w:rsidRPr="008F23DE" w:rsidRDefault="00844D63" w:rsidP="00844D63">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06</w:t>
            </w:r>
          </w:p>
        </w:tc>
        <w:tc>
          <w:tcPr>
            <w:tcW w:w="709" w:type="dxa"/>
            <w:vAlign w:val="center"/>
          </w:tcPr>
          <w:p w:rsidR="00844D63" w:rsidRPr="008F23DE" w:rsidRDefault="00844D63" w:rsidP="00844D63">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964" w:type="dxa"/>
            <w:vAlign w:val="center"/>
          </w:tcPr>
          <w:p w:rsidR="00844D63" w:rsidRPr="006E552D" w:rsidRDefault="00844D63" w:rsidP="00D95E6D">
            <w:pPr>
              <w:pStyle w:val="E-TableText"/>
              <w:rPr>
                <w:sz w:val="18"/>
                <w:szCs w:val="18"/>
              </w:rPr>
            </w:pPr>
            <w:r>
              <w:rPr>
                <w:sz w:val="18"/>
                <w:szCs w:val="18"/>
              </w:rPr>
              <w:t>T</w:t>
            </w:r>
            <w:r w:rsidRPr="00844D63">
              <w:rPr>
                <w:sz w:val="18"/>
                <w:szCs w:val="18"/>
              </w:rPr>
              <w:t xml:space="preserve">he </w:t>
            </w:r>
            <w:r w:rsidR="00D95E6D" w:rsidRPr="00D95E6D">
              <w:rPr>
                <w:sz w:val="18"/>
                <w:szCs w:val="18"/>
              </w:rPr>
              <w:t>software compilation time</w:t>
            </w:r>
            <w:r w:rsidRPr="00844D63">
              <w:rPr>
                <w:sz w:val="18"/>
                <w:szCs w:val="18"/>
              </w:rPr>
              <w:t xml:space="preserve"> of the module</w:t>
            </w:r>
            <w:r>
              <w:rPr>
                <w:sz w:val="18"/>
                <w:szCs w:val="18"/>
              </w:rPr>
              <w:t>. T</w:t>
            </w:r>
            <w:r w:rsidRPr="00F45CC5">
              <w:rPr>
                <w:sz w:val="18"/>
                <w:szCs w:val="18"/>
              </w:rPr>
              <w:t xml:space="preserve">he length is </w:t>
            </w:r>
            <w:r w:rsidR="00D95E6D">
              <w:rPr>
                <w:sz w:val="18"/>
                <w:szCs w:val="18"/>
              </w:rPr>
              <w:t>4</w:t>
            </w:r>
            <w:r w:rsidRPr="00F45CC5">
              <w:rPr>
                <w:sz w:val="18"/>
                <w:szCs w:val="18"/>
              </w:rPr>
              <w:t xml:space="preserve"> bytes</w:t>
            </w:r>
            <w:r>
              <w:rPr>
                <w:sz w:val="18"/>
                <w:szCs w:val="18"/>
              </w:rPr>
              <w:t xml:space="preserve"> </w:t>
            </w:r>
            <w:r w:rsidRPr="00F45CC5">
              <w:rPr>
                <w:sz w:val="18"/>
                <w:szCs w:val="18"/>
              </w:rPr>
              <w:t xml:space="preserve">and the MSB is </w:t>
            </w:r>
            <w:r>
              <w:rPr>
                <w:sz w:val="18"/>
                <w:szCs w:val="18"/>
              </w:rPr>
              <w:t xml:space="preserve">the </w:t>
            </w:r>
            <w:r w:rsidRPr="00F45CC5">
              <w:rPr>
                <w:sz w:val="18"/>
                <w:szCs w:val="18"/>
              </w:rPr>
              <w:t>high byte</w:t>
            </w:r>
            <w:r>
              <w:rPr>
                <w:sz w:val="18"/>
                <w:szCs w:val="18"/>
              </w:rPr>
              <w:t>.</w:t>
            </w:r>
          </w:p>
        </w:tc>
        <w:tc>
          <w:tcPr>
            <w:tcW w:w="581" w:type="dxa"/>
            <w:vAlign w:val="center"/>
          </w:tcPr>
          <w:p w:rsidR="00844D63" w:rsidRDefault="00844D63" w:rsidP="00844D63">
            <w:r w:rsidRPr="00B34E03">
              <w:rPr>
                <w:rFonts w:eastAsiaTheme="minorEastAsia" w:hint="eastAsia"/>
                <w:sz w:val="18"/>
                <w:szCs w:val="18"/>
              </w:rPr>
              <w:t>T</w:t>
            </w:r>
            <w:r w:rsidRPr="00B34E03">
              <w:rPr>
                <w:rFonts w:eastAsiaTheme="minorEastAsia"/>
                <w:sz w:val="18"/>
                <w:szCs w:val="18"/>
              </w:rPr>
              <w:t>BD</w:t>
            </w:r>
          </w:p>
        </w:tc>
      </w:tr>
    </w:tbl>
    <w:p w:rsidR="00844D63" w:rsidRPr="00BE00F4" w:rsidRDefault="00844D63" w:rsidP="00844D63">
      <w:pPr>
        <w:pStyle w:val="4E-Heading4AltF4"/>
      </w:pPr>
      <w:r>
        <w:lastRenderedPageBreak/>
        <w:t>Command</w:t>
      </w:r>
      <w:r w:rsidRPr="00BE00F4">
        <w:t xml:space="preserve"> </w:t>
      </w:r>
      <w:r>
        <w:t>D</w:t>
      </w:r>
      <w:r w:rsidRPr="00BE00F4">
        <w:t>escription</w:t>
      </w:r>
      <w:r>
        <w:t>s</w:t>
      </w:r>
    </w:p>
    <w:p w:rsidR="00844D63" w:rsidRPr="00BE00F4" w:rsidRDefault="00844D63" w:rsidP="00844D63">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844D63" w:rsidRDefault="00844D63" w:rsidP="00844D63">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844D63" w:rsidRDefault="00844D63" w:rsidP="00844D63">
      <w:pPr>
        <w:pStyle w:val="E-ItemListinText"/>
      </w:pPr>
      <w:r w:rsidRPr="00F45CC5">
        <w:t xml:space="preserve">The value of the DATA field is the </w:t>
      </w:r>
      <w:r>
        <w:t xml:space="preserve">software version number of the module. </w:t>
      </w:r>
      <w:r w:rsidR="00D95E6D">
        <w:t>T</w:t>
      </w:r>
      <w:r w:rsidR="00D95E6D" w:rsidRPr="00F45CC5">
        <w:t>he length is 4 bytes</w:t>
      </w:r>
      <w:r w:rsidR="00D95E6D">
        <w:t xml:space="preserve"> </w:t>
      </w:r>
      <w:r w:rsidR="00D95E6D" w:rsidRPr="00F45CC5">
        <w:t xml:space="preserve">and the MSB is the high byte, </w:t>
      </w:r>
      <w:r w:rsidR="00D95E6D">
        <w:t>e.g.</w:t>
      </w:r>
      <w:r w:rsidR="00D95E6D" w:rsidRPr="00F45CC5">
        <w:t xml:space="preserve"> 0x20140820 indicates that the compilation time is 20140820.</w:t>
      </w:r>
    </w:p>
    <w:p w:rsidR="00D95E6D" w:rsidRDefault="00D95E6D" w:rsidP="00D95E6D">
      <w:pPr>
        <w:pStyle w:val="3"/>
      </w:pPr>
      <w:bookmarkStart w:id="25" w:name="_Toc161247529"/>
      <w:r>
        <w:t>Reading the Camera Process Calibration Version Time (Read-Only)</w:t>
      </w:r>
      <w:bookmarkEnd w:id="25"/>
    </w:p>
    <w:p w:rsidR="00844D63" w:rsidRDefault="00D95E6D" w:rsidP="00D95E6D">
      <w:pPr>
        <w:pStyle w:val="E-Content"/>
      </w:pPr>
      <w:r>
        <w:t>The host can read the camera process calibration version time of the module via this command.</w:t>
      </w:r>
    </w:p>
    <w:p w:rsidR="00D95E6D" w:rsidRDefault="00D95E6D" w:rsidP="00D95E6D">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D95E6D" w:rsidRPr="006E552D" w:rsidTr="008B64AD">
        <w:trPr>
          <w:trHeight w:val="569"/>
        </w:trPr>
        <w:tc>
          <w:tcPr>
            <w:tcW w:w="1251"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lang w:val="zh-CN"/>
              </w:rPr>
              <w:t>CHK</w:t>
            </w:r>
          </w:p>
        </w:tc>
      </w:tr>
      <w:tr w:rsidR="00D95E6D" w:rsidRPr="006E552D" w:rsidTr="008B64AD">
        <w:trPr>
          <w:trHeight w:val="427"/>
        </w:trPr>
        <w:tc>
          <w:tcPr>
            <w:tcW w:w="1251" w:type="dxa"/>
            <w:vAlign w:val="center"/>
          </w:tcPr>
          <w:p w:rsidR="00D95E6D" w:rsidRPr="006E552D" w:rsidRDefault="00D95E6D" w:rsidP="00D95E6D">
            <w:pPr>
              <w:pStyle w:val="E-TableText"/>
              <w:jc w:val="both"/>
              <w:rPr>
                <w:sz w:val="18"/>
                <w:szCs w:val="18"/>
                <w:lang w:val="zh-CN"/>
              </w:rPr>
            </w:pPr>
            <w:r w:rsidRPr="006E552D">
              <w:rPr>
                <w:sz w:val="18"/>
                <w:szCs w:val="18"/>
                <w:lang w:val="zh-CN"/>
              </w:rPr>
              <w:t>Host Transmitting</w:t>
            </w:r>
          </w:p>
        </w:tc>
        <w:tc>
          <w:tcPr>
            <w:tcW w:w="710"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0B</w:t>
            </w:r>
          </w:p>
        </w:tc>
        <w:tc>
          <w:tcPr>
            <w:tcW w:w="709" w:type="dxa"/>
            <w:vAlign w:val="center"/>
          </w:tcPr>
          <w:p w:rsidR="00D95E6D" w:rsidRPr="008F23DE" w:rsidRDefault="00D95E6D" w:rsidP="00D95E6D">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964" w:type="dxa"/>
            <w:vAlign w:val="center"/>
          </w:tcPr>
          <w:p w:rsidR="00D95E6D" w:rsidRDefault="00D95E6D" w:rsidP="00D95E6D">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D95E6D" w:rsidRPr="00185301" w:rsidRDefault="00D95E6D" w:rsidP="00D95E6D">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D95E6D" w:rsidRDefault="00D95E6D" w:rsidP="00D95E6D">
            <w:r w:rsidRPr="00B34E03">
              <w:rPr>
                <w:rFonts w:eastAsiaTheme="minorEastAsia" w:hint="eastAsia"/>
                <w:sz w:val="18"/>
                <w:szCs w:val="18"/>
              </w:rPr>
              <w:t>T</w:t>
            </w:r>
            <w:r w:rsidRPr="00B34E03">
              <w:rPr>
                <w:rFonts w:eastAsiaTheme="minorEastAsia"/>
                <w:sz w:val="18"/>
                <w:szCs w:val="18"/>
              </w:rPr>
              <w:t>BD</w:t>
            </w:r>
          </w:p>
        </w:tc>
      </w:tr>
      <w:tr w:rsidR="00D95E6D" w:rsidRPr="006E552D" w:rsidTr="008B64AD">
        <w:trPr>
          <w:trHeight w:val="427"/>
        </w:trPr>
        <w:tc>
          <w:tcPr>
            <w:tcW w:w="1251" w:type="dxa"/>
            <w:vAlign w:val="center"/>
          </w:tcPr>
          <w:p w:rsidR="00D95E6D" w:rsidRPr="00DA61F2" w:rsidRDefault="00D95E6D" w:rsidP="00D95E6D">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D95E6D" w:rsidRPr="00185301" w:rsidRDefault="00D95E6D" w:rsidP="00D95E6D">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0B</w:t>
            </w:r>
          </w:p>
        </w:tc>
        <w:tc>
          <w:tcPr>
            <w:tcW w:w="709" w:type="dxa"/>
            <w:vAlign w:val="center"/>
          </w:tcPr>
          <w:p w:rsidR="00D95E6D" w:rsidRPr="008F23DE" w:rsidRDefault="00D95E6D" w:rsidP="00D95E6D">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964" w:type="dxa"/>
            <w:vAlign w:val="center"/>
          </w:tcPr>
          <w:p w:rsidR="00D95E6D" w:rsidRPr="006E552D" w:rsidRDefault="00D95E6D" w:rsidP="00D95E6D">
            <w:pPr>
              <w:pStyle w:val="E-TableText"/>
              <w:rPr>
                <w:sz w:val="18"/>
                <w:szCs w:val="18"/>
              </w:rPr>
            </w:pPr>
            <w:r>
              <w:rPr>
                <w:sz w:val="18"/>
                <w:szCs w:val="18"/>
              </w:rPr>
              <w:t>T</w:t>
            </w:r>
            <w:r w:rsidRPr="00844D63">
              <w:rPr>
                <w:sz w:val="18"/>
                <w:szCs w:val="18"/>
              </w:rPr>
              <w:t xml:space="preserve">he </w:t>
            </w:r>
            <w:r w:rsidRPr="00D95E6D">
              <w:rPr>
                <w:sz w:val="18"/>
                <w:szCs w:val="18"/>
              </w:rPr>
              <w:t>camera process calibration version time</w:t>
            </w:r>
            <w:r w:rsidRPr="00844D63">
              <w:rPr>
                <w:sz w:val="18"/>
                <w:szCs w:val="18"/>
              </w:rPr>
              <w:t xml:space="preserve"> of the module</w:t>
            </w:r>
            <w:r>
              <w:rPr>
                <w:sz w:val="18"/>
                <w:szCs w:val="18"/>
              </w:rPr>
              <w:t>. T</w:t>
            </w:r>
            <w:r w:rsidRPr="00F45CC5">
              <w:rPr>
                <w:sz w:val="18"/>
                <w:szCs w:val="18"/>
              </w:rPr>
              <w:t xml:space="preserve">he length is </w:t>
            </w:r>
            <w:r>
              <w:rPr>
                <w:sz w:val="18"/>
                <w:szCs w:val="18"/>
              </w:rPr>
              <w:t>4</w:t>
            </w:r>
            <w:r w:rsidRPr="00F45CC5">
              <w:rPr>
                <w:sz w:val="18"/>
                <w:szCs w:val="18"/>
              </w:rPr>
              <w:t xml:space="preserve"> bytes</w:t>
            </w:r>
            <w:r>
              <w:rPr>
                <w:sz w:val="18"/>
                <w:szCs w:val="18"/>
              </w:rPr>
              <w:t xml:space="preserve"> </w:t>
            </w:r>
            <w:r w:rsidRPr="00F45CC5">
              <w:rPr>
                <w:sz w:val="18"/>
                <w:szCs w:val="18"/>
              </w:rPr>
              <w:t xml:space="preserve">and the MSB is </w:t>
            </w:r>
            <w:r>
              <w:rPr>
                <w:sz w:val="18"/>
                <w:szCs w:val="18"/>
              </w:rPr>
              <w:t xml:space="preserve">the </w:t>
            </w:r>
            <w:r w:rsidRPr="00F45CC5">
              <w:rPr>
                <w:sz w:val="18"/>
                <w:szCs w:val="18"/>
              </w:rPr>
              <w:t>high byte</w:t>
            </w:r>
            <w:r>
              <w:rPr>
                <w:sz w:val="18"/>
                <w:szCs w:val="18"/>
              </w:rPr>
              <w:t>.</w:t>
            </w:r>
          </w:p>
        </w:tc>
        <w:tc>
          <w:tcPr>
            <w:tcW w:w="581" w:type="dxa"/>
            <w:vAlign w:val="center"/>
          </w:tcPr>
          <w:p w:rsidR="00D95E6D" w:rsidRDefault="00D95E6D" w:rsidP="00D95E6D">
            <w:r w:rsidRPr="00B34E03">
              <w:rPr>
                <w:rFonts w:eastAsiaTheme="minorEastAsia" w:hint="eastAsia"/>
                <w:sz w:val="18"/>
                <w:szCs w:val="18"/>
              </w:rPr>
              <w:t>T</w:t>
            </w:r>
            <w:r w:rsidRPr="00B34E03">
              <w:rPr>
                <w:rFonts w:eastAsiaTheme="minorEastAsia"/>
                <w:sz w:val="18"/>
                <w:szCs w:val="18"/>
              </w:rPr>
              <w:t>BD</w:t>
            </w:r>
          </w:p>
        </w:tc>
      </w:tr>
    </w:tbl>
    <w:p w:rsidR="00D95E6D" w:rsidRPr="00BE00F4" w:rsidRDefault="00D95E6D" w:rsidP="00D95E6D">
      <w:pPr>
        <w:pStyle w:val="4E-Heading4AltF4"/>
      </w:pPr>
      <w:r>
        <w:t>Command</w:t>
      </w:r>
      <w:r w:rsidRPr="00BE00F4">
        <w:t xml:space="preserve"> </w:t>
      </w:r>
      <w:r>
        <w:t>D</w:t>
      </w:r>
      <w:r w:rsidRPr="00BE00F4">
        <w:t>escription</w:t>
      </w:r>
      <w:r>
        <w:t>s</w:t>
      </w:r>
    </w:p>
    <w:p w:rsidR="00D95E6D" w:rsidRPr="00BE00F4" w:rsidRDefault="00D95E6D" w:rsidP="00D95E6D">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D95E6D" w:rsidRDefault="00D95E6D" w:rsidP="00D95E6D">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D95E6D" w:rsidRDefault="00D95E6D" w:rsidP="00D95E6D">
      <w:pPr>
        <w:pStyle w:val="E-ItemListinText"/>
      </w:pPr>
      <w:r w:rsidRPr="00F45CC5">
        <w:t xml:space="preserve">The value of the DATA field is the </w:t>
      </w:r>
      <w:r>
        <w:t>camera process calibration version time of the module. T</w:t>
      </w:r>
      <w:r w:rsidRPr="00F45CC5">
        <w:t>he length is 4 bytes</w:t>
      </w:r>
      <w:r>
        <w:t xml:space="preserve"> </w:t>
      </w:r>
      <w:r w:rsidRPr="00F45CC5">
        <w:t xml:space="preserve">and the MSB is the high byte, </w:t>
      </w:r>
      <w:r>
        <w:t>e.g.</w:t>
      </w:r>
      <w:r w:rsidRPr="00F45CC5">
        <w:t xml:space="preserve"> </w:t>
      </w:r>
      <w:r>
        <w:rPr>
          <w:rFonts w:hint="eastAsia"/>
        </w:rPr>
        <w:t>0x</w:t>
      </w:r>
      <w:r w:rsidRPr="00133035">
        <w:rPr>
          <w:rFonts w:hint="eastAsia"/>
        </w:rPr>
        <w:t>201</w:t>
      </w:r>
      <w:r>
        <w:t>7</w:t>
      </w:r>
      <w:r w:rsidRPr="00133035">
        <w:rPr>
          <w:rFonts w:hint="eastAsia"/>
        </w:rPr>
        <w:t>0</w:t>
      </w:r>
      <w:r>
        <w:t>101</w:t>
      </w:r>
      <w:r w:rsidRPr="00F45CC5">
        <w:t xml:space="preserve"> indicates the time is </w:t>
      </w:r>
      <w:r>
        <w:t>January 1, 2017</w:t>
      </w:r>
      <w:r w:rsidRPr="00F45CC5">
        <w:t>.</w:t>
      </w:r>
    </w:p>
    <w:p w:rsidR="00D95E6D" w:rsidRDefault="00D95E6D" w:rsidP="00D95E6D">
      <w:pPr>
        <w:pStyle w:val="3"/>
      </w:pPr>
      <w:bookmarkStart w:id="26" w:name="_Toc161247530"/>
      <w:r>
        <w:t>Reading the ISP Parameter Version Number (Read-Only)</w:t>
      </w:r>
      <w:bookmarkEnd w:id="26"/>
    </w:p>
    <w:p w:rsidR="00D95E6D" w:rsidRDefault="00D95E6D" w:rsidP="00D95E6D">
      <w:pPr>
        <w:pStyle w:val="E-Content"/>
      </w:pPr>
      <w:r>
        <w:t>The host can read the ISP parameter version number of the module via this command.</w:t>
      </w:r>
    </w:p>
    <w:p w:rsidR="00D95E6D" w:rsidRDefault="00D95E6D" w:rsidP="00D95E6D">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D95E6D" w:rsidRPr="006E552D" w:rsidTr="008B64AD">
        <w:trPr>
          <w:trHeight w:val="569"/>
        </w:trPr>
        <w:tc>
          <w:tcPr>
            <w:tcW w:w="1251"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lastRenderedPageBreak/>
              <w:t>F</w:t>
            </w:r>
            <w:r w:rsidRPr="006E552D">
              <w:rPr>
                <w:sz w:val="18"/>
                <w:szCs w:val="18"/>
                <w:lang w:val="zh-CN"/>
              </w:rPr>
              <w:t>ield</w:t>
            </w:r>
          </w:p>
        </w:tc>
        <w:tc>
          <w:tcPr>
            <w:tcW w:w="710"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D95E6D" w:rsidRPr="006E552D" w:rsidRDefault="00D95E6D" w:rsidP="00504E9A">
            <w:pPr>
              <w:pStyle w:val="E-TableHeading"/>
              <w:jc w:val="both"/>
              <w:rPr>
                <w:sz w:val="18"/>
                <w:szCs w:val="18"/>
                <w:lang w:val="zh-CN"/>
              </w:rPr>
            </w:pPr>
            <w:r w:rsidRPr="006E552D">
              <w:rPr>
                <w:sz w:val="18"/>
                <w:szCs w:val="18"/>
                <w:lang w:val="zh-CN"/>
              </w:rPr>
              <w:t>CHK</w:t>
            </w:r>
          </w:p>
        </w:tc>
      </w:tr>
      <w:tr w:rsidR="00D95E6D" w:rsidRPr="006E552D" w:rsidTr="008B64AD">
        <w:trPr>
          <w:trHeight w:val="427"/>
        </w:trPr>
        <w:tc>
          <w:tcPr>
            <w:tcW w:w="1251" w:type="dxa"/>
            <w:vAlign w:val="center"/>
          </w:tcPr>
          <w:p w:rsidR="00D95E6D" w:rsidRPr="006E552D" w:rsidRDefault="00D95E6D" w:rsidP="00D95E6D">
            <w:pPr>
              <w:pStyle w:val="E-TableText"/>
              <w:jc w:val="both"/>
              <w:rPr>
                <w:sz w:val="18"/>
                <w:szCs w:val="18"/>
                <w:lang w:val="zh-CN"/>
              </w:rPr>
            </w:pPr>
            <w:r w:rsidRPr="006E552D">
              <w:rPr>
                <w:sz w:val="18"/>
                <w:szCs w:val="18"/>
                <w:lang w:val="zh-CN"/>
              </w:rPr>
              <w:t>Host Transmitting</w:t>
            </w:r>
          </w:p>
        </w:tc>
        <w:tc>
          <w:tcPr>
            <w:tcW w:w="710"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w:t>
            </w:r>
            <w:r w:rsidRPr="008F23DE">
              <w:rPr>
                <w:color w:val="000000" w:themeColor="text1"/>
                <w:sz w:val="21"/>
              </w:rPr>
              <w:t>x05</w:t>
            </w:r>
          </w:p>
        </w:tc>
        <w:tc>
          <w:tcPr>
            <w:tcW w:w="876"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0C</w:t>
            </w:r>
          </w:p>
        </w:tc>
        <w:tc>
          <w:tcPr>
            <w:tcW w:w="709" w:type="dxa"/>
            <w:vAlign w:val="center"/>
          </w:tcPr>
          <w:p w:rsidR="00D95E6D" w:rsidRPr="008F23DE" w:rsidRDefault="00D95E6D" w:rsidP="00D95E6D">
            <w:pPr>
              <w:pStyle w:val="TableText"/>
              <w:keepNext w:val="0"/>
              <w:rPr>
                <w:color w:val="000000" w:themeColor="text1"/>
                <w:sz w:val="21"/>
                <w:lang w:val="zh-CN"/>
              </w:rPr>
            </w:pPr>
            <w:r w:rsidRPr="008F23DE">
              <w:rPr>
                <w:rFonts w:hint="eastAsia"/>
                <w:color w:val="000000" w:themeColor="text1"/>
                <w:sz w:val="21"/>
              </w:rPr>
              <w:t>0x</w:t>
            </w:r>
            <w:r w:rsidRPr="008F23DE">
              <w:rPr>
                <w:color w:val="000000" w:themeColor="text1"/>
                <w:sz w:val="21"/>
              </w:rPr>
              <w:t>01</w:t>
            </w:r>
          </w:p>
        </w:tc>
        <w:tc>
          <w:tcPr>
            <w:tcW w:w="1964" w:type="dxa"/>
            <w:vAlign w:val="center"/>
          </w:tcPr>
          <w:p w:rsidR="00D95E6D" w:rsidRDefault="00D95E6D" w:rsidP="00D95E6D">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D95E6D" w:rsidRPr="00185301" w:rsidRDefault="00D95E6D" w:rsidP="00D95E6D">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D95E6D" w:rsidRDefault="00D95E6D" w:rsidP="00D95E6D">
            <w:r w:rsidRPr="00B34E03">
              <w:rPr>
                <w:rFonts w:eastAsiaTheme="minorEastAsia" w:hint="eastAsia"/>
                <w:sz w:val="18"/>
                <w:szCs w:val="18"/>
              </w:rPr>
              <w:t>T</w:t>
            </w:r>
            <w:r w:rsidRPr="00B34E03">
              <w:rPr>
                <w:rFonts w:eastAsiaTheme="minorEastAsia"/>
                <w:sz w:val="18"/>
                <w:szCs w:val="18"/>
              </w:rPr>
              <w:t>BD</w:t>
            </w:r>
          </w:p>
        </w:tc>
      </w:tr>
      <w:tr w:rsidR="00D95E6D" w:rsidRPr="006E552D" w:rsidTr="008B64AD">
        <w:trPr>
          <w:trHeight w:val="427"/>
        </w:trPr>
        <w:tc>
          <w:tcPr>
            <w:tcW w:w="1251" w:type="dxa"/>
            <w:vAlign w:val="center"/>
          </w:tcPr>
          <w:p w:rsidR="00D95E6D" w:rsidRPr="00DA61F2" w:rsidRDefault="00D95E6D" w:rsidP="00D95E6D">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D95E6D" w:rsidRPr="00185301" w:rsidRDefault="00D95E6D" w:rsidP="00D95E6D">
            <w:pPr>
              <w:pStyle w:val="E-TableText"/>
              <w:jc w:val="both"/>
              <w:rPr>
                <w:rFonts w:eastAsiaTheme="minorEastAsia"/>
                <w:sz w:val="18"/>
                <w:szCs w:val="18"/>
              </w:rPr>
            </w:pPr>
            <w:r>
              <w:rPr>
                <w:rFonts w:eastAsiaTheme="minorEastAsia" w:hint="eastAsia"/>
                <w:sz w:val="18"/>
                <w:szCs w:val="18"/>
              </w:rPr>
              <w:t>T</w:t>
            </w:r>
            <w:r>
              <w:rPr>
                <w:rFonts w:eastAsiaTheme="minorEastAsia"/>
                <w:sz w:val="18"/>
                <w:szCs w:val="18"/>
              </w:rPr>
              <w:t>BD</w:t>
            </w:r>
          </w:p>
        </w:tc>
        <w:tc>
          <w:tcPr>
            <w:tcW w:w="876" w:type="dxa"/>
            <w:vAlign w:val="center"/>
          </w:tcPr>
          <w:p w:rsidR="00D95E6D" w:rsidRPr="008F23DE" w:rsidRDefault="00D95E6D" w:rsidP="00D95E6D">
            <w:pPr>
              <w:pStyle w:val="TableText"/>
              <w:keepNext w:val="0"/>
              <w:rPr>
                <w:rFonts w:eastAsia="微软雅黑"/>
                <w:color w:val="000000" w:themeColor="text1"/>
                <w:sz w:val="21"/>
              </w:rPr>
            </w:pPr>
            <w:r w:rsidRPr="008F23DE">
              <w:rPr>
                <w:rFonts w:hint="eastAsia"/>
                <w:color w:val="000000" w:themeColor="text1"/>
                <w:sz w:val="21"/>
              </w:rPr>
              <w:t>0x36</w:t>
            </w:r>
          </w:p>
        </w:tc>
        <w:tc>
          <w:tcPr>
            <w:tcW w:w="876"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74</w:t>
            </w:r>
          </w:p>
        </w:tc>
        <w:tc>
          <w:tcPr>
            <w:tcW w:w="960" w:type="dxa"/>
            <w:vAlign w:val="center"/>
          </w:tcPr>
          <w:p w:rsidR="00D95E6D" w:rsidRPr="008F23DE" w:rsidRDefault="00D95E6D" w:rsidP="00D95E6D">
            <w:pPr>
              <w:pStyle w:val="TableText"/>
              <w:keepNext w:val="0"/>
              <w:rPr>
                <w:color w:val="000000" w:themeColor="text1"/>
                <w:sz w:val="21"/>
                <w:lang w:val="zh-CN"/>
              </w:rPr>
            </w:pPr>
            <w:r w:rsidRPr="008F23DE">
              <w:rPr>
                <w:rFonts w:eastAsia="微软雅黑" w:hint="eastAsia"/>
                <w:color w:val="000000" w:themeColor="text1"/>
                <w:sz w:val="21"/>
              </w:rPr>
              <w:t>0x</w:t>
            </w:r>
            <w:r w:rsidRPr="008F23DE">
              <w:rPr>
                <w:rFonts w:eastAsia="微软雅黑"/>
                <w:color w:val="000000" w:themeColor="text1"/>
                <w:sz w:val="21"/>
              </w:rPr>
              <w:t>0C</w:t>
            </w:r>
          </w:p>
        </w:tc>
        <w:tc>
          <w:tcPr>
            <w:tcW w:w="709" w:type="dxa"/>
            <w:vAlign w:val="center"/>
          </w:tcPr>
          <w:p w:rsidR="00D95E6D" w:rsidRPr="008F23DE" w:rsidRDefault="00D95E6D" w:rsidP="00D95E6D">
            <w:pPr>
              <w:pStyle w:val="TableText"/>
              <w:keepNext w:val="0"/>
              <w:rPr>
                <w:color w:val="000000" w:themeColor="text1"/>
                <w:sz w:val="21"/>
                <w:lang w:val="zh-CN"/>
              </w:rPr>
            </w:pPr>
            <w:r w:rsidRPr="008F23DE">
              <w:rPr>
                <w:rFonts w:hint="eastAsia"/>
                <w:color w:val="000000" w:themeColor="text1"/>
                <w:sz w:val="21"/>
              </w:rPr>
              <w:t>0</w:t>
            </w:r>
            <w:r w:rsidRPr="008F23DE">
              <w:rPr>
                <w:color w:val="000000" w:themeColor="text1"/>
                <w:sz w:val="21"/>
              </w:rPr>
              <w:t>x03</w:t>
            </w:r>
          </w:p>
        </w:tc>
        <w:tc>
          <w:tcPr>
            <w:tcW w:w="1964" w:type="dxa"/>
            <w:vAlign w:val="center"/>
          </w:tcPr>
          <w:p w:rsidR="00D95E6D" w:rsidRPr="006E552D" w:rsidRDefault="00D95E6D" w:rsidP="00D95E6D">
            <w:pPr>
              <w:pStyle w:val="E-TableText"/>
              <w:rPr>
                <w:sz w:val="18"/>
                <w:szCs w:val="18"/>
              </w:rPr>
            </w:pPr>
            <w:r w:rsidRPr="00D95E6D">
              <w:rPr>
                <w:sz w:val="18"/>
                <w:szCs w:val="18"/>
              </w:rPr>
              <w:t>4 bytes are valid</w:t>
            </w:r>
            <w:r>
              <w:rPr>
                <w:sz w:val="18"/>
                <w:szCs w:val="18"/>
              </w:rPr>
              <w:t>.</w:t>
            </w:r>
          </w:p>
        </w:tc>
        <w:tc>
          <w:tcPr>
            <w:tcW w:w="581" w:type="dxa"/>
            <w:vAlign w:val="center"/>
          </w:tcPr>
          <w:p w:rsidR="00D95E6D" w:rsidRDefault="00D95E6D" w:rsidP="00D95E6D">
            <w:r w:rsidRPr="00B34E03">
              <w:rPr>
                <w:rFonts w:eastAsiaTheme="minorEastAsia" w:hint="eastAsia"/>
                <w:sz w:val="18"/>
                <w:szCs w:val="18"/>
              </w:rPr>
              <w:t>T</w:t>
            </w:r>
            <w:r w:rsidRPr="00B34E03">
              <w:rPr>
                <w:rFonts w:eastAsiaTheme="minorEastAsia"/>
                <w:sz w:val="18"/>
                <w:szCs w:val="18"/>
              </w:rPr>
              <w:t>BD</w:t>
            </w:r>
          </w:p>
        </w:tc>
      </w:tr>
    </w:tbl>
    <w:p w:rsidR="00D95E6D" w:rsidRPr="00BE00F4" w:rsidRDefault="00D95E6D" w:rsidP="00D95E6D">
      <w:pPr>
        <w:pStyle w:val="4E-Heading4AltF4"/>
      </w:pPr>
      <w:r>
        <w:t>Command</w:t>
      </w:r>
      <w:r w:rsidRPr="00BE00F4">
        <w:t xml:space="preserve"> </w:t>
      </w:r>
      <w:r>
        <w:t>D</w:t>
      </w:r>
      <w:r w:rsidRPr="00BE00F4">
        <w:t>escription</w:t>
      </w:r>
      <w:r>
        <w:t>s</w:t>
      </w:r>
    </w:p>
    <w:p w:rsidR="00D95E6D" w:rsidRPr="00BE00F4" w:rsidRDefault="00D95E6D" w:rsidP="00D95E6D">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D95E6D" w:rsidRDefault="00D95E6D" w:rsidP="00D95E6D">
      <w:pPr>
        <w:pStyle w:val="E-ItemListinText"/>
      </w:pPr>
      <w:r>
        <w:t>For t</w:t>
      </w:r>
      <w:r w:rsidRPr="00BE00F4">
        <w:t xml:space="preserve">he calculation of SIZE and CHK </w:t>
      </w:r>
      <w:r>
        <w:t>fields</w:t>
      </w:r>
      <w:r w:rsidRPr="00BE00F4">
        <w:t xml:space="preserve">, refer to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rsidRPr="00BE00F4">
        <w:t>.</w:t>
      </w:r>
    </w:p>
    <w:p w:rsidR="00D95E6D" w:rsidRDefault="00D95E6D" w:rsidP="00D95E6D">
      <w:pPr>
        <w:pStyle w:val="E-ItemListinText"/>
      </w:pPr>
      <w:r w:rsidRPr="00D95E6D">
        <w:t xml:space="preserve">The </w:t>
      </w:r>
      <w:r>
        <w:t xml:space="preserve">module returns the </w:t>
      </w:r>
      <w:r w:rsidRPr="00D95E6D">
        <w:t>ISP parameter version number</w:t>
      </w:r>
      <w:r>
        <w:t xml:space="preserve">. </w:t>
      </w:r>
      <w:r w:rsidR="00BF59BA">
        <w:t xml:space="preserve">The valid length is </w:t>
      </w:r>
      <w:r w:rsidRPr="00D95E6D">
        <w:t xml:space="preserve">4 bytes. </w:t>
      </w:r>
      <w:r w:rsidR="00BF59BA">
        <w:t>E.g.</w:t>
      </w:r>
      <w:r w:rsidRPr="00D95E6D">
        <w:t xml:space="preserve"> if the ISP version number is 5, 0x00000005 is returned</w:t>
      </w:r>
      <w:r w:rsidRPr="00F45CC5">
        <w:t>.</w:t>
      </w:r>
    </w:p>
    <w:p w:rsidR="00BF59BA" w:rsidRDefault="00BF59BA" w:rsidP="00BF59BA">
      <w:pPr>
        <w:pStyle w:val="3"/>
      </w:pPr>
      <w:bookmarkStart w:id="27" w:name="_Toc161247531"/>
      <w:r>
        <w:t>Sav</w:t>
      </w:r>
      <w:r w:rsidR="00944B9C">
        <w:t>ing</w:t>
      </w:r>
      <w:r>
        <w:t xml:space="preserve"> Current Settings (Write-Only)</w:t>
      </w:r>
      <w:bookmarkEnd w:id="27"/>
    </w:p>
    <w:p w:rsidR="00D95E6D" w:rsidRDefault="00BF59BA" w:rsidP="00BF59BA">
      <w:pPr>
        <w:pStyle w:val="E-Content"/>
      </w:pPr>
      <w:r>
        <w:t>Save the current settings of the module via this command.</w:t>
      </w:r>
    </w:p>
    <w:p w:rsidR="00BF59BA" w:rsidRDefault="00BF59BA" w:rsidP="00BF59BA">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BF59BA" w:rsidRPr="006E552D" w:rsidTr="008B64AD">
        <w:trPr>
          <w:trHeight w:val="569"/>
        </w:trPr>
        <w:tc>
          <w:tcPr>
            <w:tcW w:w="125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lang w:val="zh-CN"/>
              </w:rPr>
              <w:t>CHK</w:t>
            </w:r>
          </w:p>
        </w:tc>
      </w:tr>
      <w:tr w:rsidR="00BF59BA" w:rsidRPr="006E552D" w:rsidTr="008B64AD">
        <w:trPr>
          <w:trHeight w:val="427"/>
        </w:trPr>
        <w:tc>
          <w:tcPr>
            <w:tcW w:w="1251" w:type="dxa"/>
            <w:vAlign w:val="center"/>
          </w:tcPr>
          <w:p w:rsidR="00BF59BA" w:rsidRPr="006E552D" w:rsidRDefault="00BF59BA" w:rsidP="00BF59BA">
            <w:pPr>
              <w:pStyle w:val="E-TableText"/>
              <w:jc w:val="both"/>
              <w:rPr>
                <w:sz w:val="18"/>
                <w:szCs w:val="18"/>
                <w:lang w:val="zh-CN"/>
              </w:rPr>
            </w:pPr>
            <w:r w:rsidRPr="006E552D">
              <w:rPr>
                <w:sz w:val="18"/>
                <w:szCs w:val="18"/>
                <w:lang w:val="zh-CN"/>
              </w:rPr>
              <w:t>Host Transmitting</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rFonts w:hint="eastAsia"/>
                <w:sz w:val="21"/>
              </w:rPr>
              <w:t>4</w:t>
            </w:r>
          </w:p>
        </w:tc>
        <w:tc>
          <w:tcPr>
            <w:tcW w:w="960" w:type="dxa"/>
            <w:vAlign w:val="center"/>
          </w:tcPr>
          <w:p w:rsidR="00BF59BA" w:rsidRPr="001D071C" w:rsidRDefault="00BF59BA" w:rsidP="00BF59BA">
            <w:pPr>
              <w:pStyle w:val="TableText"/>
              <w:rPr>
                <w:sz w:val="21"/>
              </w:rPr>
            </w:pPr>
            <w:r w:rsidRPr="001D071C">
              <w:rPr>
                <w:rFonts w:hint="eastAsia"/>
                <w:sz w:val="21"/>
              </w:rPr>
              <w:t>0x1</w:t>
            </w:r>
            <w:r>
              <w:rPr>
                <w:sz w:val="21"/>
              </w:rPr>
              <w:t>0</w:t>
            </w:r>
          </w:p>
        </w:tc>
        <w:tc>
          <w:tcPr>
            <w:tcW w:w="709" w:type="dxa"/>
            <w:vAlign w:val="center"/>
          </w:tcPr>
          <w:p w:rsidR="00BF59BA" w:rsidRPr="001D071C" w:rsidRDefault="00BF59BA" w:rsidP="00BF59BA">
            <w:pPr>
              <w:pStyle w:val="TableText"/>
              <w:rPr>
                <w:sz w:val="21"/>
              </w:rPr>
            </w:pPr>
            <w:r w:rsidRPr="001D071C">
              <w:rPr>
                <w:rFonts w:hint="eastAsia"/>
                <w:sz w:val="21"/>
              </w:rPr>
              <w:t>0x00</w:t>
            </w:r>
          </w:p>
        </w:tc>
        <w:tc>
          <w:tcPr>
            <w:tcW w:w="1964" w:type="dxa"/>
            <w:vAlign w:val="center"/>
          </w:tcPr>
          <w:p w:rsidR="00BF59BA" w:rsidRDefault="00BF59BA" w:rsidP="00BF59BA">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BF59BA" w:rsidRPr="00185301" w:rsidRDefault="00BF59BA" w:rsidP="00BF59BA">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r w:rsidR="00BF59BA" w:rsidRPr="006E552D" w:rsidTr="008B64AD">
        <w:trPr>
          <w:trHeight w:val="427"/>
        </w:trPr>
        <w:tc>
          <w:tcPr>
            <w:tcW w:w="1251" w:type="dxa"/>
            <w:vAlign w:val="center"/>
          </w:tcPr>
          <w:p w:rsidR="00BF59BA" w:rsidRPr="00DA61F2" w:rsidRDefault="00BF59BA" w:rsidP="00BF59BA">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rFonts w:hint="eastAsia"/>
                <w:sz w:val="21"/>
              </w:rPr>
              <w:t>4</w:t>
            </w:r>
          </w:p>
        </w:tc>
        <w:tc>
          <w:tcPr>
            <w:tcW w:w="960" w:type="dxa"/>
            <w:vAlign w:val="center"/>
          </w:tcPr>
          <w:p w:rsidR="00BF59BA" w:rsidRPr="001D071C" w:rsidRDefault="00BF59BA" w:rsidP="00BF59BA">
            <w:pPr>
              <w:pStyle w:val="TableText"/>
              <w:rPr>
                <w:sz w:val="21"/>
              </w:rPr>
            </w:pPr>
            <w:r w:rsidRPr="001D071C">
              <w:rPr>
                <w:rFonts w:hint="eastAsia"/>
                <w:sz w:val="21"/>
              </w:rPr>
              <w:t>0x1</w:t>
            </w:r>
            <w:r>
              <w:rPr>
                <w:sz w:val="21"/>
              </w:rPr>
              <w:t>0</w:t>
            </w:r>
          </w:p>
        </w:tc>
        <w:tc>
          <w:tcPr>
            <w:tcW w:w="709" w:type="dxa"/>
            <w:vAlign w:val="center"/>
          </w:tcPr>
          <w:p w:rsidR="00BF59BA" w:rsidRPr="001D071C" w:rsidRDefault="00BF59BA" w:rsidP="00BF59BA">
            <w:pPr>
              <w:pStyle w:val="TableText"/>
              <w:rPr>
                <w:sz w:val="21"/>
              </w:rPr>
            </w:pPr>
            <w:r w:rsidRPr="001D071C">
              <w:rPr>
                <w:rFonts w:hint="eastAsia"/>
                <w:sz w:val="21"/>
              </w:rPr>
              <w:t>0x03</w:t>
            </w:r>
          </w:p>
        </w:tc>
        <w:tc>
          <w:tcPr>
            <w:tcW w:w="1964" w:type="dxa"/>
            <w:vAlign w:val="center"/>
          </w:tcPr>
          <w:p w:rsidR="00BF59BA" w:rsidRPr="006E552D" w:rsidRDefault="00BF59BA" w:rsidP="00BF59BA">
            <w:pPr>
              <w:pStyle w:val="E-TableText"/>
              <w:rPr>
                <w:sz w:val="18"/>
                <w:szCs w:val="18"/>
              </w:rPr>
            </w:pPr>
            <w:r w:rsidRPr="001D071C">
              <w:rPr>
                <w:rFonts w:hint="eastAsia"/>
                <w:sz w:val="21"/>
              </w:rPr>
              <w:t>0x01</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bl>
    <w:p w:rsidR="00BF59BA" w:rsidRPr="00BE00F4" w:rsidRDefault="00BF59BA" w:rsidP="00BF59BA">
      <w:pPr>
        <w:pStyle w:val="4E-Heading4AltF4"/>
      </w:pPr>
      <w:r>
        <w:t>Command</w:t>
      </w:r>
      <w:r w:rsidRPr="00BE00F4">
        <w:t xml:space="preserve"> </w:t>
      </w:r>
      <w:r>
        <w:t>D</w:t>
      </w:r>
      <w:r w:rsidRPr="00BE00F4">
        <w:t>escription</w:t>
      </w:r>
      <w:r>
        <w:t>s</w:t>
      </w:r>
    </w:p>
    <w:p w:rsidR="00BF59BA" w:rsidRPr="00BE00F4" w:rsidRDefault="00BF59BA" w:rsidP="00BF59BA">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BF59BA" w:rsidRDefault="00BF59BA" w:rsidP="00BF59BA">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rsidRPr="00BF59BA">
        <w:t>.</w:t>
      </w:r>
    </w:p>
    <w:p w:rsidR="00BF59BA" w:rsidRDefault="00BF59BA" w:rsidP="00BF59BA">
      <w:pPr>
        <w:pStyle w:val="3"/>
      </w:pPr>
      <w:bookmarkStart w:id="28" w:name="_Toc161247532"/>
      <w:r>
        <w:t>Factory Reset (Write-Only)</w:t>
      </w:r>
      <w:bookmarkEnd w:id="28"/>
    </w:p>
    <w:p w:rsidR="00BF59BA" w:rsidRDefault="00BF59BA" w:rsidP="00BF59BA">
      <w:pPr>
        <w:pStyle w:val="E-Content"/>
      </w:pPr>
      <w:r>
        <w:t>Restore the module to factory settings via this command.</w:t>
      </w:r>
    </w:p>
    <w:p w:rsidR="00BF59BA" w:rsidRDefault="00BF59BA" w:rsidP="00BF59BA">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BF59BA" w:rsidRPr="006E552D" w:rsidTr="008B64AD">
        <w:trPr>
          <w:trHeight w:val="569"/>
        </w:trPr>
        <w:tc>
          <w:tcPr>
            <w:tcW w:w="125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lang w:val="zh-CN"/>
              </w:rPr>
              <w:t>CHK</w:t>
            </w:r>
          </w:p>
        </w:tc>
      </w:tr>
      <w:tr w:rsidR="00BF59BA" w:rsidRPr="006E552D" w:rsidTr="008B64AD">
        <w:trPr>
          <w:trHeight w:val="427"/>
        </w:trPr>
        <w:tc>
          <w:tcPr>
            <w:tcW w:w="1251" w:type="dxa"/>
            <w:vAlign w:val="center"/>
          </w:tcPr>
          <w:p w:rsidR="00BF59BA" w:rsidRPr="006E552D" w:rsidRDefault="00BF59BA" w:rsidP="00BF59BA">
            <w:pPr>
              <w:pStyle w:val="E-TableText"/>
              <w:jc w:val="both"/>
              <w:rPr>
                <w:sz w:val="18"/>
                <w:szCs w:val="18"/>
                <w:lang w:val="zh-CN"/>
              </w:rPr>
            </w:pPr>
            <w:r w:rsidRPr="006E552D">
              <w:rPr>
                <w:sz w:val="18"/>
                <w:szCs w:val="18"/>
                <w:lang w:val="zh-CN"/>
              </w:rPr>
              <w:t>Host Transmitting</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rFonts w:hint="eastAsia"/>
                <w:sz w:val="21"/>
              </w:rPr>
              <w:t>4</w:t>
            </w:r>
          </w:p>
        </w:tc>
        <w:tc>
          <w:tcPr>
            <w:tcW w:w="960" w:type="dxa"/>
            <w:vAlign w:val="center"/>
          </w:tcPr>
          <w:p w:rsidR="00BF59BA" w:rsidRPr="001D071C" w:rsidRDefault="00BF59BA" w:rsidP="00BF59BA">
            <w:pPr>
              <w:pStyle w:val="TableText"/>
              <w:rPr>
                <w:sz w:val="21"/>
              </w:rPr>
            </w:pPr>
            <w:r>
              <w:rPr>
                <w:rFonts w:hint="eastAsia"/>
                <w:sz w:val="21"/>
              </w:rPr>
              <w:t>0x0</w:t>
            </w:r>
            <w:r>
              <w:rPr>
                <w:sz w:val="21"/>
              </w:rPr>
              <w:t>F</w:t>
            </w:r>
          </w:p>
        </w:tc>
        <w:tc>
          <w:tcPr>
            <w:tcW w:w="709" w:type="dxa"/>
            <w:vAlign w:val="center"/>
          </w:tcPr>
          <w:p w:rsidR="00BF59BA" w:rsidRPr="001D071C" w:rsidRDefault="00BF59BA" w:rsidP="00BF59BA">
            <w:pPr>
              <w:pStyle w:val="TableText"/>
              <w:rPr>
                <w:sz w:val="21"/>
              </w:rPr>
            </w:pPr>
            <w:r w:rsidRPr="001D071C">
              <w:rPr>
                <w:rFonts w:hint="eastAsia"/>
                <w:sz w:val="21"/>
              </w:rPr>
              <w:t>0x00</w:t>
            </w:r>
          </w:p>
        </w:tc>
        <w:tc>
          <w:tcPr>
            <w:tcW w:w="1964" w:type="dxa"/>
            <w:vAlign w:val="center"/>
          </w:tcPr>
          <w:p w:rsidR="00BF59BA" w:rsidRDefault="00BF59BA" w:rsidP="00BF59BA">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BF59BA" w:rsidRPr="00185301" w:rsidRDefault="00BF59BA" w:rsidP="00BF59BA">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r w:rsidR="00BF59BA" w:rsidRPr="006E552D" w:rsidTr="008B64AD">
        <w:trPr>
          <w:trHeight w:val="427"/>
        </w:trPr>
        <w:tc>
          <w:tcPr>
            <w:tcW w:w="1251" w:type="dxa"/>
            <w:vAlign w:val="center"/>
          </w:tcPr>
          <w:p w:rsidR="00BF59BA" w:rsidRPr="00DA61F2" w:rsidRDefault="00BF59BA" w:rsidP="00BF59BA">
            <w:pPr>
              <w:pStyle w:val="E-TableText"/>
              <w:jc w:val="both"/>
              <w:rPr>
                <w:sz w:val="18"/>
                <w:szCs w:val="18"/>
                <w:lang w:val="zh-CN"/>
              </w:rPr>
            </w:pPr>
            <w:r>
              <w:rPr>
                <w:rFonts w:eastAsiaTheme="minorEastAsia"/>
                <w:sz w:val="18"/>
                <w:szCs w:val="18"/>
                <w:lang w:val="zh-CN"/>
              </w:rPr>
              <w:lastRenderedPageBreak/>
              <w:t>Module</w:t>
            </w:r>
            <w:r w:rsidRPr="00DA61F2">
              <w:rPr>
                <w:sz w:val="18"/>
                <w:szCs w:val="18"/>
                <w:lang w:val="zh-CN"/>
              </w:rPr>
              <w:t xml:space="preserve"> Feedback</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rFonts w:hint="eastAsia"/>
                <w:sz w:val="21"/>
              </w:rPr>
              <w:t>4</w:t>
            </w:r>
          </w:p>
        </w:tc>
        <w:tc>
          <w:tcPr>
            <w:tcW w:w="960" w:type="dxa"/>
            <w:vAlign w:val="center"/>
          </w:tcPr>
          <w:p w:rsidR="00BF59BA" w:rsidRPr="001D071C" w:rsidRDefault="00BF59BA" w:rsidP="00BF59BA">
            <w:pPr>
              <w:pStyle w:val="TableText"/>
              <w:rPr>
                <w:sz w:val="21"/>
              </w:rPr>
            </w:pPr>
            <w:r w:rsidRPr="001D071C">
              <w:rPr>
                <w:rFonts w:hint="eastAsia"/>
                <w:sz w:val="21"/>
              </w:rPr>
              <w:t>0x</w:t>
            </w:r>
            <w:r>
              <w:rPr>
                <w:sz w:val="21"/>
              </w:rPr>
              <w:t>0F</w:t>
            </w:r>
          </w:p>
        </w:tc>
        <w:tc>
          <w:tcPr>
            <w:tcW w:w="709" w:type="dxa"/>
            <w:vAlign w:val="center"/>
          </w:tcPr>
          <w:p w:rsidR="00BF59BA" w:rsidRPr="001D071C" w:rsidRDefault="00BF59BA" w:rsidP="00BF59BA">
            <w:pPr>
              <w:pStyle w:val="TableText"/>
              <w:rPr>
                <w:sz w:val="21"/>
              </w:rPr>
            </w:pPr>
            <w:r w:rsidRPr="001D071C">
              <w:rPr>
                <w:rFonts w:hint="eastAsia"/>
                <w:sz w:val="21"/>
              </w:rPr>
              <w:t>0x03</w:t>
            </w:r>
          </w:p>
        </w:tc>
        <w:tc>
          <w:tcPr>
            <w:tcW w:w="1964" w:type="dxa"/>
            <w:vAlign w:val="center"/>
          </w:tcPr>
          <w:p w:rsidR="00BF59BA" w:rsidRPr="006E552D" w:rsidRDefault="00BF59BA" w:rsidP="00BF59BA">
            <w:pPr>
              <w:pStyle w:val="E-TableText"/>
              <w:rPr>
                <w:sz w:val="18"/>
                <w:szCs w:val="18"/>
              </w:rPr>
            </w:pPr>
            <w:r w:rsidRPr="001D071C">
              <w:rPr>
                <w:rFonts w:hint="eastAsia"/>
                <w:sz w:val="21"/>
              </w:rPr>
              <w:t>0x01</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bl>
    <w:p w:rsidR="00BF59BA" w:rsidRPr="00BE00F4" w:rsidRDefault="00BF59BA" w:rsidP="00BF59BA">
      <w:pPr>
        <w:pStyle w:val="4E-Heading4AltF4"/>
      </w:pPr>
      <w:r>
        <w:t>Command</w:t>
      </w:r>
      <w:r w:rsidRPr="00BE00F4">
        <w:t xml:space="preserve"> </w:t>
      </w:r>
      <w:r>
        <w:t>D</w:t>
      </w:r>
      <w:r w:rsidRPr="00BE00F4">
        <w:t>escription</w:t>
      </w:r>
      <w:r>
        <w:t>s</w:t>
      </w:r>
    </w:p>
    <w:p w:rsidR="00BF59BA" w:rsidRPr="00BE00F4" w:rsidRDefault="00BF59BA" w:rsidP="00BF59BA">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BF59BA" w:rsidRDefault="00BF59BA" w:rsidP="00BF59BA">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BF59BA" w:rsidRDefault="00BF59BA" w:rsidP="00BF59BA">
      <w:pPr>
        <w:pStyle w:val="3"/>
      </w:pPr>
      <w:bookmarkStart w:id="29" w:name="_Toc161247533"/>
      <w:r>
        <w:t>Manual Shutter Calibration (Write-Only)</w:t>
      </w:r>
      <w:bookmarkEnd w:id="29"/>
    </w:p>
    <w:p w:rsidR="00BF59BA" w:rsidRDefault="00BF59BA" w:rsidP="00BF59BA">
      <w:pPr>
        <w:pStyle w:val="E-Content"/>
      </w:pPr>
      <w:r>
        <w:t xml:space="preserve">This command is </w:t>
      </w:r>
      <w:r w:rsidR="00504E9A">
        <w:t xml:space="preserve">used </w:t>
      </w:r>
      <w:r>
        <w:t>to perform a manual shutter calibration for the module, known as Flat Field Calibration (FFC), which is used to correct the non-uniformity of the image and improve the image quality.</w:t>
      </w:r>
    </w:p>
    <w:p w:rsidR="00BF59BA" w:rsidRDefault="00BF59BA" w:rsidP="00BF59BA">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BF59BA" w:rsidRPr="006E552D" w:rsidTr="008B64AD">
        <w:trPr>
          <w:trHeight w:val="569"/>
        </w:trPr>
        <w:tc>
          <w:tcPr>
            <w:tcW w:w="125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BF59BA" w:rsidRPr="006E552D" w:rsidRDefault="00BF59BA" w:rsidP="00504E9A">
            <w:pPr>
              <w:pStyle w:val="E-TableHeading"/>
              <w:jc w:val="both"/>
              <w:rPr>
                <w:sz w:val="18"/>
                <w:szCs w:val="18"/>
                <w:lang w:val="zh-CN"/>
              </w:rPr>
            </w:pPr>
            <w:r w:rsidRPr="006E552D">
              <w:rPr>
                <w:sz w:val="18"/>
                <w:szCs w:val="18"/>
                <w:lang w:val="zh-CN"/>
              </w:rPr>
              <w:t>CHK</w:t>
            </w:r>
          </w:p>
        </w:tc>
      </w:tr>
      <w:tr w:rsidR="00BF59BA" w:rsidRPr="006E552D" w:rsidTr="008B64AD">
        <w:trPr>
          <w:trHeight w:val="427"/>
        </w:trPr>
        <w:tc>
          <w:tcPr>
            <w:tcW w:w="1251" w:type="dxa"/>
            <w:vAlign w:val="center"/>
          </w:tcPr>
          <w:p w:rsidR="00BF59BA" w:rsidRPr="006E552D" w:rsidRDefault="00BF59BA" w:rsidP="00BF59BA">
            <w:pPr>
              <w:pStyle w:val="E-TableText"/>
              <w:jc w:val="both"/>
              <w:rPr>
                <w:sz w:val="18"/>
                <w:szCs w:val="18"/>
                <w:lang w:val="zh-CN"/>
              </w:rPr>
            </w:pPr>
            <w:r w:rsidRPr="006E552D">
              <w:rPr>
                <w:sz w:val="18"/>
                <w:szCs w:val="18"/>
                <w:lang w:val="zh-CN"/>
              </w:rPr>
              <w:t>Host Transmitting</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sz w:val="21"/>
              </w:rPr>
              <w:t>C</w:t>
            </w:r>
          </w:p>
        </w:tc>
        <w:tc>
          <w:tcPr>
            <w:tcW w:w="960" w:type="dxa"/>
            <w:vAlign w:val="center"/>
          </w:tcPr>
          <w:p w:rsidR="00BF59BA" w:rsidRPr="001D071C" w:rsidRDefault="00BF59BA" w:rsidP="00BF59BA">
            <w:pPr>
              <w:pStyle w:val="TableText"/>
              <w:rPr>
                <w:sz w:val="21"/>
              </w:rPr>
            </w:pPr>
            <w:r>
              <w:rPr>
                <w:rFonts w:hint="eastAsia"/>
                <w:sz w:val="21"/>
              </w:rPr>
              <w:t>0x0</w:t>
            </w:r>
            <w:r>
              <w:rPr>
                <w:sz w:val="21"/>
              </w:rPr>
              <w:t>2</w:t>
            </w:r>
          </w:p>
        </w:tc>
        <w:tc>
          <w:tcPr>
            <w:tcW w:w="709" w:type="dxa"/>
            <w:vAlign w:val="center"/>
          </w:tcPr>
          <w:p w:rsidR="00BF59BA" w:rsidRPr="001D071C" w:rsidRDefault="00BF59BA" w:rsidP="00BF59BA">
            <w:pPr>
              <w:pStyle w:val="TableText"/>
              <w:rPr>
                <w:sz w:val="21"/>
              </w:rPr>
            </w:pPr>
            <w:r w:rsidRPr="001D071C">
              <w:rPr>
                <w:rFonts w:hint="eastAsia"/>
                <w:sz w:val="21"/>
              </w:rPr>
              <w:t>0x00</w:t>
            </w:r>
          </w:p>
        </w:tc>
        <w:tc>
          <w:tcPr>
            <w:tcW w:w="1964" w:type="dxa"/>
            <w:vAlign w:val="center"/>
          </w:tcPr>
          <w:p w:rsidR="00BF59BA" w:rsidRDefault="00BF59BA" w:rsidP="00BF59BA">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BF59BA" w:rsidRPr="00185301" w:rsidRDefault="00BF59BA" w:rsidP="00BF59BA">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r w:rsidR="00BF59BA" w:rsidRPr="006E552D" w:rsidTr="008B64AD">
        <w:trPr>
          <w:trHeight w:val="427"/>
        </w:trPr>
        <w:tc>
          <w:tcPr>
            <w:tcW w:w="1251" w:type="dxa"/>
            <w:vAlign w:val="center"/>
          </w:tcPr>
          <w:p w:rsidR="00BF59BA" w:rsidRPr="00DA61F2" w:rsidRDefault="00BF59BA" w:rsidP="00BF59BA">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BF59BA" w:rsidRPr="001D071C" w:rsidRDefault="00BF59BA" w:rsidP="00BF59BA">
            <w:pPr>
              <w:pStyle w:val="TableText"/>
              <w:rPr>
                <w:sz w:val="21"/>
              </w:rPr>
            </w:pPr>
            <w:r>
              <w:rPr>
                <w:rFonts w:hint="eastAsia"/>
                <w:sz w:val="21"/>
              </w:rPr>
              <w:t>0</w:t>
            </w:r>
            <w:r>
              <w:rPr>
                <w:sz w:val="21"/>
              </w:rPr>
              <w:t>x05</w:t>
            </w:r>
          </w:p>
        </w:tc>
        <w:tc>
          <w:tcPr>
            <w:tcW w:w="876" w:type="dxa"/>
            <w:vAlign w:val="center"/>
          </w:tcPr>
          <w:p w:rsidR="00BF59BA" w:rsidRPr="001D071C" w:rsidRDefault="00BF59BA" w:rsidP="00BF59BA">
            <w:pPr>
              <w:pStyle w:val="TableText"/>
              <w:rPr>
                <w:sz w:val="21"/>
              </w:rPr>
            </w:pPr>
            <w:r w:rsidRPr="001D071C">
              <w:rPr>
                <w:rFonts w:hint="eastAsia"/>
                <w:sz w:val="21"/>
              </w:rPr>
              <w:t>0x36</w:t>
            </w:r>
          </w:p>
        </w:tc>
        <w:tc>
          <w:tcPr>
            <w:tcW w:w="876" w:type="dxa"/>
            <w:vAlign w:val="center"/>
          </w:tcPr>
          <w:p w:rsidR="00BF59BA" w:rsidRPr="001D071C" w:rsidRDefault="00BF59BA" w:rsidP="00BF59BA">
            <w:pPr>
              <w:pStyle w:val="TableText"/>
              <w:rPr>
                <w:sz w:val="21"/>
              </w:rPr>
            </w:pPr>
            <w:r w:rsidRPr="001D071C">
              <w:rPr>
                <w:rFonts w:hint="eastAsia"/>
                <w:sz w:val="21"/>
              </w:rPr>
              <w:t>0x7</w:t>
            </w:r>
            <w:r>
              <w:rPr>
                <w:sz w:val="21"/>
              </w:rPr>
              <w:t>C</w:t>
            </w:r>
          </w:p>
        </w:tc>
        <w:tc>
          <w:tcPr>
            <w:tcW w:w="960" w:type="dxa"/>
            <w:vAlign w:val="center"/>
          </w:tcPr>
          <w:p w:rsidR="00BF59BA" w:rsidRPr="001D071C" w:rsidRDefault="00BF59BA" w:rsidP="00BF59BA">
            <w:pPr>
              <w:pStyle w:val="TableText"/>
              <w:rPr>
                <w:sz w:val="21"/>
              </w:rPr>
            </w:pPr>
            <w:r w:rsidRPr="001D071C">
              <w:rPr>
                <w:rFonts w:hint="eastAsia"/>
                <w:sz w:val="21"/>
              </w:rPr>
              <w:t>0x</w:t>
            </w:r>
            <w:r>
              <w:rPr>
                <w:sz w:val="21"/>
              </w:rPr>
              <w:t>02</w:t>
            </w:r>
          </w:p>
        </w:tc>
        <w:tc>
          <w:tcPr>
            <w:tcW w:w="709" w:type="dxa"/>
            <w:vAlign w:val="center"/>
          </w:tcPr>
          <w:p w:rsidR="00BF59BA" w:rsidRPr="001D071C" w:rsidRDefault="00BF59BA" w:rsidP="00BF59BA">
            <w:pPr>
              <w:pStyle w:val="TableText"/>
              <w:rPr>
                <w:sz w:val="21"/>
              </w:rPr>
            </w:pPr>
            <w:r w:rsidRPr="001D071C">
              <w:rPr>
                <w:rFonts w:hint="eastAsia"/>
                <w:sz w:val="21"/>
              </w:rPr>
              <w:t>0x03</w:t>
            </w:r>
          </w:p>
        </w:tc>
        <w:tc>
          <w:tcPr>
            <w:tcW w:w="1964" w:type="dxa"/>
            <w:vAlign w:val="center"/>
          </w:tcPr>
          <w:p w:rsidR="00BF59BA" w:rsidRPr="006E552D" w:rsidRDefault="00BF59BA" w:rsidP="00BF59BA">
            <w:pPr>
              <w:pStyle w:val="E-TableText"/>
              <w:rPr>
                <w:sz w:val="18"/>
                <w:szCs w:val="18"/>
              </w:rPr>
            </w:pPr>
            <w:r w:rsidRPr="001D071C">
              <w:rPr>
                <w:rFonts w:hint="eastAsia"/>
                <w:sz w:val="21"/>
              </w:rPr>
              <w:t>0x01</w:t>
            </w:r>
          </w:p>
        </w:tc>
        <w:tc>
          <w:tcPr>
            <w:tcW w:w="581" w:type="dxa"/>
            <w:vAlign w:val="center"/>
          </w:tcPr>
          <w:p w:rsidR="00BF59BA" w:rsidRDefault="00BF59BA" w:rsidP="00BF59BA">
            <w:r w:rsidRPr="00B34E03">
              <w:rPr>
                <w:rFonts w:eastAsiaTheme="minorEastAsia" w:hint="eastAsia"/>
                <w:sz w:val="18"/>
                <w:szCs w:val="18"/>
              </w:rPr>
              <w:t>T</w:t>
            </w:r>
            <w:r w:rsidRPr="00B34E03">
              <w:rPr>
                <w:rFonts w:eastAsiaTheme="minorEastAsia"/>
                <w:sz w:val="18"/>
                <w:szCs w:val="18"/>
              </w:rPr>
              <w:t>BD</w:t>
            </w:r>
          </w:p>
        </w:tc>
      </w:tr>
    </w:tbl>
    <w:p w:rsidR="00BF59BA" w:rsidRPr="00BE00F4" w:rsidRDefault="00BF59BA" w:rsidP="00BF59BA">
      <w:pPr>
        <w:pStyle w:val="4E-Heading4AltF4"/>
      </w:pPr>
      <w:r>
        <w:t>Command</w:t>
      </w:r>
      <w:r w:rsidRPr="00BE00F4">
        <w:t xml:space="preserve"> </w:t>
      </w:r>
      <w:r>
        <w:t>D</w:t>
      </w:r>
      <w:r w:rsidRPr="00BE00F4">
        <w:t>escription</w:t>
      </w:r>
      <w:r>
        <w:t>s</w:t>
      </w:r>
    </w:p>
    <w:p w:rsidR="00BF59BA" w:rsidRPr="00BE00F4" w:rsidRDefault="00BF59BA" w:rsidP="00BF59BA">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BF59BA" w:rsidRDefault="00BF59BA" w:rsidP="00BF59BA">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504E9A" w:rsidRDefault="00504E9A" w:rsidP="00504E9A">
      <w:pPr>
        <w:pStyle w:val="3"/>
      </w:pPr>
      <w:bookmarkStart w:id="30" w:name="_Toc161247534"/>
      <w:r>
        <w:t>Manual Background Correction (Write-Only)</w:t>
      </w:r>
      <w:bookmarkEnd w:id="30"/>
    </w:p>
    <w:p w:rsidR="00BF59BA" w:rsidRDefault="00504E9A" w:rsidP="00504E9A">
      <w:pPr>
        <w:pStyle w:val="E-Content"/>
      </w:pPr>
      <w:r>
        <w:t xml:space="preserve">This command is used to perform a background correction for the module. Background correction </w:t>
      </w:r>
      <w:r w:rsidR="00F91B9E" w:rsidRPr="00F91B9E">
        <w:t>reduce</w:t>
      </w:r>
      <w:r w:rsidR="00F91B9E">
        <w:t>s</w:t>
      </w:r>
      <w:r>
        <w:t xml:space="preserve"> the distortion of the background image to make it display normally.</w:t>
      </w:r>
    </w:p>
    <w:p w:rsidR="00F91B9E" w:rsidRDefault="00F91B9E" w:rsidP="00F91B9E">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F91B9E" w:rsidRPr="006E552D" w:rsidTr="008B64AD">
        <w:trPr>
          <w:trHeight w:val="569"/>
        </w:trPr>
        <w:tc>
          <w:tcPr>
            <w:tcW w:w="1251"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F91B9E" w:rsidRPr="006E552D" w:rsidRDefault="00F91B9E" w:rsidP="009A3971">
            <w:pPr>
              <w:pStyle w:val="E-TableHeading"/>
              <w:jc w:val="both"/>
              <w:rPr>
                <w:sz w:val="18"/>
                <w:szCs w:val="18"/>
                <w:lang w:val="zh-CN"/>
              </w:rPr>
            </w:pPr>
            <w:r w:rsidRPr="006E552D">
              <w:rPr>
                <w:sz w:val="18"/>
                <w:szCs w:val="18"/>
                <w:lang w:val="zh-CN"/>
              </w:rPr>
              <w:t>CHK</w:t>
            </w:r>
          </w:p>
        </w:tc>
      </w:tr>
      <w:tr w:rsidR="00F91B9E" w:rsidRPr="006E552D" w:rsidTr="008B64AD">
        <w:trPr>
          <w:trHeight w:val="427"/>
        </w:trPr>
        <w:tc>
          <w:tcPr>
            <w:tcW w:w="1251" w:type="dxa"/>
            <w:vAlign w:val="center"/>
          </w:tcPr>
          <w:p w:rsidR="00F91B9E" w:rsidRPr="006E552D" w:rsidRDefault="00F91B9E" w:rsidP="00F91B9E">
            <w:pPr>
              <w:pStyle w:val="E-TableText"/>
              <w:jc w:val="both"/>
              <w:rPr>
                <w:sz w:val="18"/>
                <w:szCs w:val="18"/>
                <w:lang w:val="zh-CN"/>
              </w:rPr>
            </w:pPr>
            <w:r w:rsidRPr="006E552D">
              <w:rPr>
                <w:sz w:val="18"/>
                <w:szCs w:val="18"/>
                <w:lang w:val="zh-CN"/>
              </w:rPr>
              <w:t>Host Transmitting</w:t>
            </w:r>
          </w:p>
        </w:tc>
        <w:tc>
          <w:tcPr>
            <w:tcW w:w="710" w:type="dxa"/>
            <w:vAlign w:val="center"/>
          </w:tcPr>
          <w:p w:rsidR="00F91B9E" w:rsidRDefault="00F91B9E" w:rsidP="00F91B9E">
            <w:pPr>
              <w:pStyle w:val="TableText"/>
              <w:rPr>
                <w:rFonts w:eastAsia="宋体"/>
                <w:sz w:val="21"/>
              </w:rPr>
            </w:pPr>
            <w:r>
              <w:rPr>
                <w:sz w:val="21"/>
              </w:rPr>
              <w:t>0x05</w:t>
            </w:r>
          </w:p>
        </w:tc>
        <w:tc>
          <w:tcPr>
            <w:tcW w:w="876" w:type="dxa"/>
            <w:vAlign w:val="center"/>
          </w:tcPr>
          <w:p w:rsidR="00F91B9E" w:rsidRDefault="00F91B9E" w:rsidP="00F91B9E">
            <w:pPr>
              <w:pStyle w:val="TableText"/>
              <w:rPr>
                <w:sz w:val="21"/>
              </w:rPr>
            </w:pPr>
            <w:r>
              <w:rPr>
                <w:sz w:val="21"/>
              </w:rPr>
              <w:t>0x36</w:t>
            </w:r>
          </w:p>
        </w:tc>
        <w:tc>
          <w:tcPr>
            <w:tcW w:w="876" w:type="dxa"/>
            <w:vAlign w:val="center"/>
          </w:tcPr>
          <w:p w:rsidR="00F91B9E" w:rsidRDefault="00F91B9E" w:rsidP="00F91B9E">
            <w:pPr>
              <w:pStyle w:val="TableText"/>
              <w:rPr>
                <w:sz w:val="21"/>
              </w:rPr>
            </w:pPr>
            <w:r>
              <w:rPr>
                <w:sz w:val="21"/>
              </w:rPr>
              <w:t>0x7C</w:t>
            </w:r>
          </w:p>
        </w:tc>
        <w:tc>
          <w:tcPr>
            <w:tcW w:w="960" w:type="dxa"/>
            <w:vAlign w:val="center"/>
          </w:tcPr>
          <w:p w:rsidR="00F91B9E" w:rsidRDefault="00F91B9E" w:rsidP="00F91B9E">
            <w:pPr>
              <w:pStyle w:val="TableText"/>
              <w:rPr>
                <w:sz w:val="21"/>
              </w:rPr>
            </w:pPr>
            <w:r>
              <w:rPr>
                <w:sz w:val="21"/>
              </w:rPr>
              <w:t>0x03</w:t>
            </w:r>
          </w:p>
        </w:tc>
        <w:tc>
          <w:tcPr>
            <w:tcW w:w="709" w:type="dxa"/>
            <w:vAlign w:val="center"/>
          </w:tcPr>
          <w:p w:rsidR="00F91B9E" w:rsidRDefault="00F91B9E" w:rsidP="00F91B9E">
            <w:pPr>
              <w:pStyle w:val="TableText"/>
              <w:rPr>
                <w:sz w:val="21"/>
              </w:rPr>
            </w:pPr>
            <w:r>
              <w:rPr>
                <w:sz w:val="21"/>
              </w:rPr>
              <w:t>0x00</w:t>
            </w:r>
          </w:p>
        </w:tc>
        <w:tc>
          <w:tcPr>
            <w:tcW w:w="1964" w:type="dxa"/>
            <w:vAlign w:val="center"/>
          </w:tcPr>
          <w:p w:rsidR="00F91B9E" w:rsidRDefault="00F91B9E" w:rsidP="00F91B9E">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F91B9E" w:rsidRPr="00185301" w:rsidRDefault="00F91B9E" w:rsidP="00F91B9E">
            <w:pPr>
              <w:pStyle w:val="E-TableText"/>
              <w:jc w:val="both"/>
              <w:rPr>
                <w:rFonts w:eastAsiaTheme="minorEastAsia"/>
                <w:sz w:val="18"/>
                <w:szCs w:val="18"/>
              </w:rPr>
            </w:pPr>
            <w:r>
              <w:rPr>
                <w:rFonts w:eastAsiaTheme="minorEastAsia"/>
                <w:sz w:val="18"/>
                <w:szCs w:val="18"/>
              </w:rPr>
              <w:t>0x00 by default.</w:t>
            </w:r>
          </w:p>
        </w:tc>
        <w:tc>
          <w:tcPr>
            <w:tcW w:w="581" w:type="dxa"/>
            <w:vAlign w:val="center"/>
          </w:tcPr>
          <w:p w:rsidR="00F91B9E" w:rsidRDefault="00F91B9E" w:rsidP="00F91B9E">
            <w:r w:rsidRPr="00B34E03">
              <w:rPr>
                <w:rFonts w:eastAsiaTheme="minorEastAsia" w:hint="eastAsia"/>
                <w:sz w:val="18"/>
                <w:szCs w:val="18"/>
              </w:rPr>
              <w:t>T</w:t>
            </w:r>
            <w:r w:rsidRPr="00B34E03">
              <w:rPr>
                <w:rFonts w:eastAsiaTheme="minorEastAsia"/>
                <w:sz w:val="18"/>
                <w:szCs w:val="18"/>
              </w:rPr>
              <w:t>BD</w:t>
            </w:r>
          </w:p>
        </w:tc>
      </w:tr>
      <w:tr w:rsidR="00F91B9E" w:rsidRPr="006E552D" w:rsidTr="008B64AD">
        <w:trPr>
          <w:trHeight w:val="427"/>
        </w:trPr>
        <w:tc>
          <w:tcPr>
            <w:tcW w:w="1251" w:type="dxa"/>
            <w:vAlign w:val="center"/>
          </w:tcPr>
          <w:p w:rsidR="00F91B9E" w:rsidRPr="00DA61F2" w:rsidRDefault="00F91B9E" w:rsidP="00F91B9E">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F91B9E" w:rsidRDefault="00F91B9E" w:rsidP="00F91B9E">
            <w:pPr>
              <w:pStyle w:val="TableText"/>
              <w:rPr>
                <w:sz w:val="21"/>
              </w:rPr>
            </w:pPr>
            <w:r>
              <w:rPr>
                <w:sz w:val="21"/>
              </w:rPr>
              <w:t>0x05</w:t>
            </w:r>
          </w:p>
        </w:tc>
        <w:tc>
          <w:tcPr>
            <w:tcW w:w="876" w:type="dxa"/>
            <w:vAlign w:val="center"/>
          </w:tcPr>
          <w:p w:rsidR="00F91B9E" w:rsidRDefault="00F91B9E" w:rsidP="00F91B9E">
            <w:pPr>
              <w:pStyle w:val="TableText"/>
              <w:rPr>
                <w:sz w:val="21"/>
              </w:rPr>
            </w:pPr>
            <w:r>
              <w:rPr>
                <w:sz w:val="21"/>
              </w:rPr>
              <w:t>0x36</w:t>
            </w:r>
          </w:p>
        </w:tc>
        <w:tc>
          <w:tcPr>
            <w:tcW w:w="876" w:type="dxa"/>
            <w:vAlign w:val="center"/>
          </w:tcPr>
          <w:p w:rsidR="00F91B9E" w:rsidRDefault="00F91B9E" w:rsidP="00F91B9E">
            <w:pPr>
              <w:pStyle w:val="TableText"/>
              <w:rPr>
                <w:sz w:val="21"/>
              </w:rPr>
            </w:pPr>
            <w:r>
              <w:rPr>
                <w:sz w:val="21"/>
              </w:rPr>
              <w:t>0x7C</w:t>
            </w:r>
          </w:p>
        </w:tc>
        <w:tc>
          <w:tcPr>
            <w:tcW w:w="960" w:type="dxa"/>
            <w:vAlign w:val="center"/>
          </w:tcPr>
          <w:p w:rsidR="00F91B9E" w:rsidRDefault="00F91B9E" w:rsidP="00F91B9E">
            <w:pPr>
              <w:pStyle w:val="TableText"/>
              <w:rPr>
                <w:sz w:val="21"/>
              </w:rPr>
            </w:pPr>
            <w:r>
              <w:rPr>
                <w:sz w:val="21"/>
              </w:rPr>
              <w:t>0x03</w:t>
            </w:r>
          </w:p>
        </w:tc>
        <w:tc>
          <w:tcPr>
            <w:tcW w:w="709" w:type="dxa"/>
            <w:vAlign w:val="center"/>
          </w:tcPr>
          <w:p w:rsidR="00F91B9E" w:rsidRDefault="00F91B9E" w:rsidP="00F91B9E">
            <w:pPr>
              <w:pStyle w:val="TableText"/>
              <w:rPr>
                <w:sz w:val="21"/>
              </w:rPr>
            </w:pPr>
            <w:r>
              <w:rPr>
                <w:sz w:val="21"/>
              </w:rPr>
              <w:t>0x03</w:t>
            </w:r>
          </w:p>
        </w:tc>
        <w:tc>
          <w:tcPr>
            <w:tcW w:w="1964" w:type="dxa"/>
            <w:vAlign w:val="center"/>
          </w:tcPr>
          <w:p w:rsidR="00F91B9E" w:rsidRPr="006E552D" w:rsidRDefault="00F91B9E" w:rsidP="00F91B9E">
            <w:pPr>
              <w:pStyle w:val="E-TableText"/>
              <w:rPr>
                <w:sz w:val="18"/>
                <w:szCs w:val="18"/>
              </w:rPr>
            </w:pPr>
            <w:r w:rsidRPr="001D071C">
              <w:rPr>
                <w:rFonts w:hint="eastAsia"/>
                <w:sz w:val="21"/>
              </w:rPr>
              <w:t>0x01</w:t>
            </w:r>
          </w:p>
        </w:tc>
        <w:tc>
          <w:tcPr>
            <w:tcW w:w="581" w:type="dxa"/>
            <w:vAlign w:val="center"/>
          </w:tcPr>
          <w:p w:rsidR="00F91B9E" w:rsidRDefault="00F91B9E" w:rsidP="00F91B9E">
            <w:r w:rsidRPr="00B34E03">
              <w:rPr>
                <w:rFonts w:eastAsiaTheme="minorEastAsia" w:hint="eastAsia"/>
                <w:sz w:val="18"/>
                <w:szCs w:val="18"/>
              </w:rPr>
              <w:t>T</w:t>
            </w:r>
            <w:r w:rsidRPr="00B34E03">
              <w:rPr>
                <w:rFonts w:eastAsiaTheme="minorEastAsia"/>
                <w:sz w:val="18"/>
                <w:szCs w:val="18"/>
              </w:rPr>
              <w:t>BD</w:t>
            </w:r>
          </w:p>
        </w:tc>
      </w:tr>
    </w:tbl>
    <w:p w:rsidR="00F91B9E" w:rsidRPr="00BE00F4" w:rsidRDefault="00F91B9E" w:rsidP="00F91B9E">
      <w:pPr>
        <w:pStyle w:val="4E-Heading4AltF4"/>
      </w:pPr>
      <w:r>
        <w:lastRenderedPageBreak/>
        <w:t>Command</w:t>
      </w:r>
      <w:r w:rsidRPr="00BE00F4">
        <w:t xml:space="preserve"> </w:t>
      </w:r>
      <w:r>
        <w:t>D</w:t>
      </w:r>
      <w:r w:rsidRPr="00BE00F4">
        <w:t>escription</w:t>
      </w:r>
      <w:r>
        <w:t>s</w:t>
      </w:r>
    </w:p>
    <w:p w:rsidR="00F91B9E" w:rsidRPr="00BE00F4" w:rsidRDefault="00F91B9E" w:rsidP="00F91B9E">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F91B9E" w:rsidRDefault="00F91B9E" w:rsidP="00F91B9E">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F91B9E" w:rsidRDefault="00F91B9E" w:rsidP="00F91B9E">
      <w:pPr>
        <w:pStyle w:val="3"/>
      </w:pPr>
      <w:bookmarkStart w:id="31" w:name="_Toc161247535"/>
      <w:proofErr w:type="spellStart"/>
      <w:r>
        <w:t>Vignetting</w:t>
      </w:r>
      <w:proofErr w:type="spellEnd"/>
      <w:r>
        <w:t xml:space="preserve"> Correction (Write-Only)</w:t>
      </w:r>
      <w:bookmarkEnd w:id="31"/>
    </w:p>
    <w:p w:rsidR="00F91B9E" w:rsidRDefault="00F91B9E" w:rsidP="00F91B9E">
      <w:pPr>
        <w:pStyle w:val="E-Content"/>
      </w:pPr>
      <w:r>
        <w:t xml:space="preserve">This command allows you to manually perform </w:t>
      </w:r>
      <w:proofErr w:type="spellStart"/>
      <w:r>
        <w:t>vignetting</w:t>
      </w:r>
      <w:proofErr w:type="spellEnd"/>
      <w:r>
        <w:t xml:space="preserve"> correction.</w:t>
      </w:r>
    </w:p>
    <w:p w:rsidR="00F91B9E" w:rsidRDefault="00F91B9E" w:rsidP="00F91B9E">
      <w:pPr>
        <w:pStyle w:val="E-Content"/>
      </w:pPr>
      <w:proofErr w:type="spellStart"/>
      <w:r>
        <w:t>Vignetting</w:t>
      </w:r>
      <w:proofErr w:type="spellEnd"/>
      <w:r>
        <w:t xml:space="preserve"> correction is to correct image non-uniformity caused by the transmittance of the device's lens and internal radiation (pot lid defect) to make the image more uniform.</w:t>
      </w:r>
    </w:p>
    <w:p w:rsidR="00F91B9E" w:rsidRDefault="00F91B9E" w:rsidP="00F91B9E">
      <w:pPr>
        <w:pStyle w:val="E-Content"/>
      </w:pPr>
      <w:r>
        <w:t xml:space="preserve">When using this function, you need to face the lens towards a uniform surface. Otherwise the current lens scene will be superimposed, which will affect the </w:t>
      </w:r>
      <w:r w:rsidR="0063282D">
        <w:t>image display</w:t>
      </w:r>
      <w:r>
        <w:t>.</w:t>
      </w:r>
    </w:p>
    <w:p w:rsidR="0063282D" w:rsidRDefault="0063282D" w:rsidP="0063282D">
      <w:pPr>
        <w:pStyle w:val="4E-Heading4AltF4"/>
      </w:pPr>
      <w:r>
        <w:t>Commands and Parameters</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63282D" w:rsidRPr="006E552D" w:rsidTr="008B64AD">
        <w:trPr>
          <w:trHeight w:val="569"/>
        </w:trPr>
        <w:tc>
          <w:tcPr>
            <w:tcW w:w="1251"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63282D" w:rsidRPr="006E552D" w:rsidRDefault="0063282D" w:rsidP="009A3971">
            <w:pPr>
              <w:pStyle w:val="E-TableHeading"/>
              <w:jc w:val="both"/>
              <w:rPr>
                <w:sz w:val="18"/>
                <w:szCs w:val="18"/>
                <w:lang w:val="zh-CN"/>
              </w:rPr>
            </w:pPr>
            <w:r w:rsidRPr="006E552D">
              <w:rPr>
                <w:sz w:val="18"/>
                <w:szCs w:val="18"/>
                <w:lang w:val="zh-CN"/>
              </w:rPr>
              <w:t>CHK</w:t>
            </w:r>
          </w:p>
        </w:tc>
      </w:tr>
      <w:tr w:rsidR="0063282D" w:rsidRPr="006E552D" w:rsidTr="008B64AD">
        <w:trPr>
          <w:trHeight w:val="427"/>
        </w:trPr>
        <w:tc>
          <w:tcPr>
            <w:tcW w:w="1251" w:type="dxa"/>
            <w:vAlign w:val="center"/>
          </w:tcPr>
          <w:p w:rsidR="0063282D" w:rsidRPr="006E552D" w:rsidRDefault="0063282D" w:rsidP="0063282D">
            <w:pPr>
              <w:pStyle w:val="E-TableText"/>
              <w:jc w:val="both"/>
              <w:rPr>
                <w:sz w:val="18"/>
                <w:szCs w:val="18"/>
                <w:lang w:val="zh-CN"/>
              </w:rPr>
            </w:pPr>
            <w:r w:rsidRPr="006E552D">
              <w:rPr>
                <w:sz w:val="18"/>
                <w:szCs w:val="18"/>
                <w:lang w:val="zh-CN"/>
              </w:rPr>
              <w:t>Host Transmitting</w:t>
            </w:r>
          </w:p>
        </w:tc>
        <w:tc>
          <w:tcPr>
            <w:tcW w:w="710" w:type="dxa"/>
            <w:vAlign w:val="center"/>
          </w:tcPr>
          <w:p w:rsidR="0063282D" w:rsidRDefault="0063282D" w:rsidP="0063282D">
            <w:pPr>
              <w:pStyle w:val="TableText"/>
              <w:rPr>
                <w:rFonts w:eastAsia="宋体"/>
                <w:sz w:val="21"/>
              </w:rPr>
            </w:pPr>
            <w:r>
              <w:rPr>
                <w:sz w:val="21"/>
              </w:rPr>
              <w:t>0x05</w:t>
            </w:r>
          </w:p>
        </w:tc>
        <w:tc>
          <w:tcPr>
            <w:tcW w:w="876" w:type="dxa"/>
            <w:vAlign w:val="center"/>
          </w:tcPr>
          <w:p w:rsidR="0063282D" w:rsidRDefault="0063282D" w:rsidP="0063282D">
            <w:pPr>
              <w:pStyle w:val="TableText"/>
              <w:rPr>
                <w:sz w:val="21"/>
              </w:rPr>
            </w:pPr>
            <w:r>
              <w:rPr>
                <w:sz w:val="21"/>
              </w:rPr>
              <w:t>0x36</w:t>
            </w:r>
          </w:p>
        </w:tc>
        <w:tc>
          <w:tcPr>
            <w:tcW w:w="876" w:type="dxa"/>
            <w:vAlign w:val="center"/>
          </w:tcPr>
          <w:p w:rsidR="0063282D" w:rsidRDefault="0063282D" w:rsidP="0063282D">
            <w:pPr>
              <w:pStyle w:val="TableText"/>
              <w:rPr>
                <w:sz w:val="21"/>
              </w:rPr>
            </w:pPr>
            <w:r>
              <w:rPr>
                <w:sz w:val="21"/>
              </w:rPr>
              <w:t>0x7C</w:t>
            </w:r>
          </w:p>
        </w:tc>
        <w:tc>
          <w:tcPr>
            <w:tcW w:w="960" w:type="dxa"/>
            <w:vAlign w:val="center"/>
          </w:tcPr>
          <w:p w:rsidR="0063282D" w:rsidRDefault="0063282D" w:rsidP="0063282D">
            <w:pPr>
              <w:pStyle w:val="TableText"/>
              <w:rPr>
                <w:sz w:val="21"/>
              </w:rPr>
            </w:pPr>
            <w:r>
              <w:rPr>
                <w:sz w:val="21"/>
              </w:rPr>
              <w:t>0x0C</w:t>
            </w:r>
          </w:p>
        </w:tc>
        <w:tc>
          <w:tcPr>
            <w:tcW w:w="709" w:type="dxa"/>
            <w:vAlign w:val="center"/>
          </w:tcPr>
          <w:p w:rsidR="0063282D" w:rsidRDefault="0063282D" w:rsidP="0063282D">
            <w:pPr>
              <w:pStyle w:val="TableText"/>
              <w:rPr>
                <w:sz w:val="21"/>
              </w:rPr>
            </w:pPr>
            <w:r>
              <w:rPr>
                <w:sz w:val="21"/>
              </w:rPr>
              <w:t>0x00</w:t>
            </w:r>
          </w:p>
        </w:tc>
        <w:tc>
          <w:tcPr>
            <w:tcW w:w="1964" w:type="dxa"/>
            <w:vAlign w:val="center"/>
          </w:tcPr>
          <w:p w:rsidR="0063282D" w:rsidRPr="00185301" w:rsidRDefault="0063282D" w:rsidP="0063282D">
            <w:pPr>
              <w:pStyle w:val="E-TableText"/>
              <w:rPr>
                <w:rFonts w:eastAsiaTheme="minorEastAsia"/>
                <w:sz w:val="18"/>
                <w:szCs w:val="18"/>
              </w:rPr>
            </w:pPr>
            <w:r>
              <w:rPr>
                <w:rFonts w:eastAsiaTheme="minorEastAsia"/>
                <w:sz w:val="18"/>
                <w:szCs w:val="18"/>
              </w:rPr>
              <w:t xml:space="preserve">0x02: </w:t>
            </w:r>
            <w:r w:rsidRPr="0063282D">
              <w:rPr>
                <w:rFonts w:eastAsiaTheme="minorEastAsia"/>
                <w:sz w:val="18"/>
                <w:szCs w:val="18"/>
              </w:rPr>
              <w:t>Vignetting Correction</w:t>
            </w:r>
            <w:r>
              <w:rPr>
                <w:rFonts w:eastAsiaTheme="minorEastAsia"/>
                <w:sz w:val="18"/>
                <w:szCs w:val="18"/>
              </w:rPr>
              <w:t>.</w:t>
            </w:r>
          </w:p>
        </w:tc>
        <w:tc>
          <w:tcPr>
            <w:tcW w:w="581" w:type="dxa"/>
            <w:vAlign w:val="center"/>
          </w:tcPr>
          <w:p w:rsidR="0063282D" w:rsidRDefault="0063282D" w:rsidP="0063282D">
            <w:r w:rsidRPr="00B34E03">
              <w:rPr>
                <w:rFonts w:eastAsiaTheme="minorEastAsia" w:hint="eastAsia"/>
                <w:sz w:val="18"/>
                <w:szCs w:val="18"/>
              </w:rPr>
              <w:t>T</w:t>
            </w:r>
            <w:r w:rsidRPr="00B34E03">
              <w:rPr>
                <w:rFonts w:eastAsiaTheme="minorEastAsia"/>
                <w:sz w:val="18"/>
                <w:szCs w:val="18"/>
              </w:rPr>
              <w:t>BD</w:t>
            </w:r>
          </w:p>
        </w:tc>
      </w:tr>
      <w:tr w:rsidR="0063282D" w:rsidRPr="006E552D" w:rsidTr="008B64AD">
        <w:trPr>
          <w:trHeight w:val="427"/>
        </w:trPr>
        <w:tc>
          <w:tcPr>
            <w:tcW w:w="1251" w:type="dxa"/>
            <w:vAlign w:val="center"/>
          </w:tcPr>
          <w:p w:rsidR="0063282D" w:rsidRPr="00DA61F2" w:rsidRDefault="0063282D" w:rsidP="0063282D">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63282D" w:rsidRDefault="0063282D" w:rsidP="0063282D">
            <w:pPr>
              <w:pStyle w:val="TableText"/>
              <w:rPr>
                <w:sz w:val="21"/>
              </w:rPr>
            </w:pPr>
            <w:r>
              <w:rPr>
                <w:sz w:val="21"/>
              </w:rPr>
              <w:t>0x05</w:t>
            </w:r>
          </w:p>
        </w:tc>
        <w:tc>
          <w:tcPr>
            <w:tcW w:w="876" w:type="dxa"/>
            <w:vAlign w:val="center"/>
          </w:tcPr>
          <w:p w:rsidR="0063282D" w:rsidRDefault="0063282D" w:rsidP="0063282D">
            <w:pPr>
              <w:pStyle w:val="TableText"/>
              <w:rPr>
                <w:sz w:val="21"/>
              </w:rPr>
            </w:pPr>
            <w:r>
              <w:rPr>
                <w:sz w:val="21"/>
              </w:rPr>
              <w:t>0x36</w:t>
            </w:r>
          </w:p>
        </w:tc>
        <w:tc>
          <w:tcPr>
            <w:tcW w:w="876" w:type="dxa"/>
            <w:vAlign w:val="center"/>
          </w:tcPr>
          <w:p w:rsidR="0063282D" w:rsidRDefault="0063282D" w:rsidP="0063282D">
            <w:pPr>
              <w:pStyle w:val="TableText"/>
              <w:rPr>
                <w:sz w:val="21"/>
              </w:rPr>
            </w:pPr>
            <w:r>
              <w:rPr>
                <w:sz w:val="21"/>
              </w:rPr>
              <w:t>0x7C</w:t>
            </w:r>
          </w:p>
        </w:tc>
        <w:tc>
          <w:tcPr>
            <w:tcW w:w="960" w:type="dxa"/>
            <w:vAlign w:val="center"/>
          </w:tcPr>
          <w:p w:rsidR="0063282D" w:rsidRDefault="0063282D" w:rsidP="0063282D">
            <w:pPr>
              <w:pStyle w:val="TableText"/>
              <w:rPr>
                <w:sz w:val="21"/>
              </w:rPr>
            </w:pPr>
            <w:r>
              <w:rPr>
                <w:sz w:val="21"/>
              </w:rPr>
              <w:t>0x0C</w:t>
            </w:r>
          </w:p>
        </w:tc>
        <w:tc>
          <w:tcPr>
            <w:tcW w:w="709" w:type="dxa"/>
            <w:vAlign w:val="center"/>
          </w:tcPr>
          <w:p w:rsidR="0063282D" w:rsidRDefault="0063282D" w:rsidP="0063282D">
            <w:pPr>
              <w:pStyle w:val="TableText"/>
              <w:rPr>
                <w:sz w:val="21"/>
              </w:rPr>
            </w:pPr>
            <w:r>
              <w:rPr>
                <w:sz w:val="21"/>
              </w:rPr>
              <w:t>0x03</w:t>
            </w:r>
          </w:p>
        </w:tc>
        <w:tc>
          <w:tcPr>
            <w:tcW w:w="1964" w:type="dxa"/>
            <w:vAlign w:val="center"/>
          </w:tcPr>
          <w:p w:rsidR="0063282D" w:rsidRPr="006E552D" w:rsidRDefault="0063282D" w:rsidP="0063282D">
            <w:pPr>
              <w:pStyle w:val="E-TableText"/>
              <w:rPr>
                <w:sz w:val="18"/>
                <w:szCs w:val="18"/>
              </w:rPr>
            </w:pPr>
            <w:r w:rsidRPr="001D071C">
              <w:rPr>
                <w:rFonts w:hint="eastAsia"/>
                <w:sz w:val="21"/>
              </w:rPr>
              <w:t>0x01</w:t>
            </w:r>
          </w:p>
        </w:tc>
        <w:tc>
          <w:tcPr>
            <w:tcW w:w="581" w:type="dxa"/>
            <w:vAlign w:val="center"/>
          </w:tcPr>
          <w:p w:rsidR="0063282D" w:rsidRDefault="0063282D" w:rsidP="0063282D">
            <w:r w:rsidRPr="00B34E03">
              <w:rPr>
                <w:rFonts w:eastAsiaTheme="minorEastAsia" w:hint="eastAsia"/>
                <w:sz w:val="18"/>
                <w:szCs w:val="18"/>
              </w:rPr>
              <w:t>T</w:t>
            </w:r>
            <w:r w:rsidRPr="00B34E03">
              <w:rPr>
                <w:rFonts w:eastAsiaTheme="minorEastAsia"/>
                <w:sz w:val="18"/>
                <w:szCs w:val="18"/>
              </w:rPr>
              <w:t>BD</w:t>
            </w:r>
          </w:p>
        </w:tc>
      </w:tr>
    </w:tbl>
    <w:p w:rsidR="0063282D" w:rsidRPr="00BE00F4" w:rsidRDefault="0063282D" w:rsidP="0063282D">
      <w:pPr>
        <w:pStyle w:val="4E-Heading4AltF4"/>
      </w:pPr>
      <w:r>
        <w:t>Command</w:t>
      </w:r>
      <w:r w:rsidRPr="00BE00F4">
        <w:t xml:space="preserve"> </w:t>
      </w:r>
      <w:r>
        <w:t>D</w:t>
      </w:r>
      <w:r w:rsidRPr="00BE00F4">
        <w:t>escription</w:t>
      </w:r>
      <w:r>
        <w:t>s</w:t>
      </w:r>
    </w:p>
    <w:p w:rsidR="0063282D" w:rsidRPr="00BE00F4" w:rsidRDefault="0063282D" w:rsidP="0063282D">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63282D" w:rsidRDefault="0063282D" w:rsidP="0063282D">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63282D" w:rsidRDefault="0063282D" w:rsidP="0063282D">
      <w:pPr>
        <w:pStyle w:val="3"/>
      </w:pPr>
      <w:bookmarkStart w:id="32" w:name="_Ref161229745"/>
      <w:bookmarkStart w:id="33" w:name="_Toc161247536"/>
      <w:r>
        <w:t>Automatic Shutter Control (Read/Write)</w:t>
      </w:r>
      <w:bookmarkEnd w:id="32"/>
      <w:bookmarkEnd w:id="33"/>
    </w:p>
    <w:p w:rsidR="0063282D" w:rsidRDefault="0063282D" w:rsidP="0063282D">
      <w:pPr>
        <w:pStyle w:val="E-Content"/>
      </w:pPr>
      <w:r>
        <w:t xml:space="preserve">This command is used to switch the automatic shutter control mode of the module. 4 modes are selectable: </w:t>
      </w:r>
      <w:r w:rsidR="00B33F38">
        <w:t>a</w:t>
      </w:r>
      <w:r>
        <w:t xml:space="preserve">utomatic </w:t>
      </w:r>
      <w:r w:rsidR="00B33F38">
        <w:t>control off</w:t>
      </w:r>
      <w:r>
        <w:t xml:space="preserve">, timing control, temperature difference control and </w:t>
      </w:r>
      <w:r w:rsidR="00B33F38">
        <w:t>full-</w:t>
      </w:r>
      <w:r>
        <w:t>automatic control</w:t>
      </w:r>
      <w:r w:rsidR="00B33F38">
        <w:t xml:space="preserve"> (default, </w:t>
      </w:r>
      <w:r>
        <w:t>0x03</w:t>
      </w:r>
      <w:r w:rsidR="00B33F38">
        <w:t>).</w:t>
      </w:r>
      <w:r>
        <w:t xml:space="preserve"> </w:t>
      </w:r>
      <w:r w:rsidR="00B33F38">
        <w:t>I</w:t>
      </w:r>
      <w:r>
        <w:t xml:space="preserve">t is recommended to keep </w:t>
      </w:r>
      <w:r w:rsidR="00B33F38">
        <w:t>the default setting</w:t>
      </w:r>
      <w:r>
        <w:t>.</w:t>
      </w:r>
    </w:p>
    <w:p w:rsidR="0063282D" w:rsidRDefault="0063282D" w:rsidP="0063282D">
      <w:pPr>
        <w:pStyle w:val="E-Content"/>
      </w:pPr>
      <w:r>
        <w:t xml:space="preserve">After setting the switching mode (timing, temperature control, </w:t>
      </w:r>
      <w:r w:rsidR="00B33F38">
        <w:t>full-</w:t>
      </w:r>
      <w:r>
        <w:t xml:space="preserve">automatic), the </w:t>
      </w:r>
      <w:r w:rsidR="00B33F38">
        <w:t>shutter</w:t>
      </w:r>
      <w:r>
        <w:t xml:space="preserve"> is periodically </w:t>
      </w:r>
      <w:r w:rsidR="00B33F38">
        <w:t>closed</w:t>
      </w:r>
      <w:r>
        <w:t xml:space="preserve"> according to the set conditions, which helps to improve the uniformity of the thermal imaging.</w:t>
      </w:r>
    </w:p>
    <w:p w:rsidR="00B33F38" w:rsidRDefault="00B33F38" w:rsidP="00B33F38">
      <w:pPr>
        <w:pStyle w:val="4E-Heading4AltF4"/>
      </w:pPr>
      <w:r>
        <w:lastRenderedPageBreak/>
        <w:t>Commands and Parameters</w:t>
      </w:r>
    </w:p>
    <w:p w:rsidR="00B33F38" w:rsidRPr="00B33F38" w:rsidRDefault="00B33F38" w:rsidP="00B33F38">
      <w:pPr>
        <w:pStyle w:val="E-Content"/>
        <w:rPr>
          <w:rFonts w:eastAsiaTheme="minorEastAsia"/>
          <w:lang w:val="x-none"/>
        </w:rPr>
      </w:pPr>
      <w:r>
        <w:rPr>
          <w:rFonts w:eastAsiaTheme="minorEastAsia"/>
          <w:lang w:val="x-none"/>
        </w:rPr>
        <w:t xml:space="preserve">Write </w:t>
      </w:r>
      <w:r w:rsidRPr="00B33F38">
        <w:rPr>
          <w:rFonts w:eastAsiaTheme="minorEastAsia"/>
          <w:lang w:val="x-none"/>
        </w:rPr>
        <w:t>command</w:t>
      </w:r>
      <w:r>
        <w:rPr>
          <w:rFonts w:eastAsiaTheme="minorEastAsia"/>
          <w:lang w:val="x-none"/>
        </w:rPr>
        <w:t xml:space="preserve"> of </w:t>
      </w:r>
      <w:r w:rsidRPr="00B33F38">
        <w:rPr>
          <w:rFonts w:eastAsiaTheme="minorEastAsia"/>
          <w:lang w:val="x-none"/>
        </w:rPr>
        <w:t>auto</w:t>
      </w:r>
      <w:r>
        <w:rPr>
          <w:rFonts w:eastAsiaTheme="minorEastAsia"/>
          <w:lang w:val="x-none"/>
        </w:rPr>
        <w:t>matic s</w:t>
      </w:r>
      <w:r w:rsidRPr="00B33F38">
        <w:rPr>
          <w:rFonts w:eastAsiaTheme="minorEastAsia"/>
          <w:lang w:val="x-none"/>
        </w:rPr>
        <w:t>hutter control</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B33F38" w:rsidRPr="006E552D" w:rsidTr="008B64AD">
        <w:trPr>
          <w:trHeight w:val="569"/>
        </w:trPr>
        <w:tc>
          <w:tcPr>
            <w:tcW w:w="1251"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B33F38" w:rsidRPr="006E552D" w:rsidRDefault="00B33F38" w:rsidP="009A3971">
            <w:pPr>
              <w:pStyle w:val="E-TableHeading"/>
              <w:jc w:val="both"/>
              <w:rPr>
                <w:sz w:val="18"/>
                <w:szCs w:val="18"/>
                <w:lang w:val="zh-CN"/>
              </w:rPr>
            </w:pPr>
            <w:r w:rsidRPr="006E552D">
              <w:rPr>
                <w:sz w:val="18"/>
                <w:szCs w:val="18"/>
                <w:lang w:val="zh-CN"/>
              </w:rPr>
              <w:t>CHK</w:t>
            </w:r>
          </w:p>
        </w:tc>
      </w:tr>
      <w:tr w:rsidR="00B33F38" w:rsidRPr="006E552D" w:rsidTr="008B64AD">
        <w:trPr>
          <w:trHeight w:val="427"/>
        </w:trPr>
        <w:tc>
          <w:tcPr>
            <w:tcW w:w="1251" w:type="dxa"/>
            <w:vAlign w:val="center"/>
          </w:tcPr>
          <w:p w:rsidR="00B33F38" w:rsidRPr="006E552D" w:rsidRDefault="00B33F38" w:rsidP="00B33F38">
            <w:pPr>
              <w:pStyle w:val="E-TableText"/>
              <w:jc w:val="both"/>
              <w:rPr>
                <w:sz w:val="18"/>
                <w:szCs w:val="18"/>
                <w:lang w:val="zh-CN"/>
              </w:rPr>
            </w:pPr>
            <w:r w:rsidRPr="006E552D">
              <w:rPr>
                <w:sz w:val="18"/>
                <w:szCs w:val="18"/>
                <w:lang w:val="zh-CN"/>
              </w:rPr>
              <w:t>Host Transmitting</w:t>
            </w:r>
          </w:p>
        </w:tc>
        <w:tc>
          <w:tcPr>
            <w:tcW w:w="710" w:type="dxa"/>
            <w:vAlign w:val="center"/>
          </w:tcPr>
          <w:p w:rsidR="00B33F38" w:rsidRDefault="00B33F38" w:rsidP="00B33F38">
            <w:pPr>
              <w:pStyle w:val="TableText"/>
              <w:rPr>
                <w:rFonts w:eastAsia="宋体"/>
                <w:sz w:val="21"/>
              </w:rPr>
            </w:pPr>
            <w:r>
              <w:rPr>
                <w:sz w:val="21"/>
              </w:rPr>
              <w:t>0x05</w:t>
            </w:r>
          </w:p>
        </w:tc>
        <w:tc>
          <w:tcPr>
            <w:tcW w:w="876" w:type="dxa"/>
            <w:vAlign w:val="center"/>
          </w:tcPr>
          <w:p w:rsidR="00B33F38" w:rsidRDefault="00B33F38" w:rsidP="00B33F38">
            <w:pPr>
              <w:pStyle w:val="TableText"/>
              <w:rPr>
                <w:sz w:val="21"/>
              </w:rPr>
            </w:pPr>
            <w:r>
              <w:rPr>
                <w:sz w:val="21"/>
              </w:rPr>
              <w:t>0x36</w:t>
            </w:r>
          </w:p>
        </w:tc>
        <w:tc>
          <w:tcPr>
            <w:tcW w:w="876" w:type="dxa"/>
            <w:vAlign w:val="center"/>
          </w:tcPr>
          <w:p w:rsidR="00B33F38" w:rsidRDefault="00B33F38" w:rsidP="00B33F38">
            <w:pPr>
              <w:pStyle w:val="TableText"/>
              <w:rPr>
                <w:sz w:val="21"/>
              </w:rPr>
            </w:pPr>
            <w:r>
              <w:rPr>
                <w:sz w:val="21"/>
              </w:rPr>
              <w:t>0x7C</w:t>
            </w:r>
          </w:p>
        </w:tc>
        <w:tc>
          <w:tcPr>
            <w:tcW w:w="960" w:type="dxa"/>
            <w:vAlign w:val="center"/>
          </w:tcPr>
          <w:p w:rsidR="00B33F38" w:rsidRDefault="00B33F38" w:rsidP="00B33F38">
            <w:pPr>
              <w:pStyle w:val="TableText"/>
              <w:rPr>
                <w:sz w:val="21"/>
              </w:rPr>
            </w:pPr>
            <w:r>
              <w:rPr>
                <w:sz w:val="21"/>
              </w:rPr>
              <w:t>0x04</w:t>
            </w:r>
          </w:p>
        </w:tc>
        <w:tc>
          <w:tcPr>
            <w:tcW w:w="709" w:type="dxa"/>
            <w:vAlign w:val="center"/>
          </w:tcPr>
          <w:p w:rsidR="00B33F38" w:rsidRDefault="00B33F38" w:rsidP="00B33F38">
            <w:pPr>
              <w:pStyle w:val="TableText"/>
              <w:rPr>
                <w:sz w:val="21"/>
              </w:rPr>
            </w:pPr>
            <w:r>
              <w:rPr>
                <w:sz w:val="21"/>
              </w:rPr>
              <w:t>0x00</w:t>
            </w:r>
          </w:p>
        </w:tc>
        <w:tc>
          <w:tcPr>
            <w:tcW w:w="1964" w:type="dxa"/>
            <w:vAlign w:val="center"/>
          </w:tcPr>
          <w:p w:rsidR="00B33F38" w:rsidRPr="00B33F38" w:rsidRDefault="00B33F38" w:rsidP="00B33F38">
            <w:pPr>
              <w:pStyle w:val="E-TableText"/>
              <w:rPr>
                <w:rFonts w:eastAsiaTheme="minorEastAsia"/>
                <w:sz w:val="18"/>
                <w:szCs w:val="18"/>
              </w:rPr>
            </w:pPr>
            <w:r w:rsidRPr="00B33F38">
              <w:rPr>
                <w:rFonts w:eastAsiaTheme="minorEastAsia"/>
                <w:sz w:val="18"/>
                <w:szCs w:val="18"/>
              </w:rPr>
              <w:t xml:space="preserve">0x00: </w:t>
            </w:r>
            <w:r>
              <w:rPr>
                <w:rFonts w:eastAsiaTheme="minorEastAsia"/>
                <w:sz w:val="18"/>
                <w:szCs w:val="18"/>
              </w:rPr>
              <w:t>A</w:t>
            </w:r>
            <w:r w:rsidRPr="00B33F38">
              <w:rPr>
                <w:rFonts w:eastAsiaTheme="minorEastAsia"/>
                <w:sz w:val="18"/>
                <w:szCs w:val="18"/>
              </w:rPr>
              <w:t>utomatic control off</w:t>
            </w:r>
          </w:p>
          <w:p w:rsidR="00B33F38" w:rsidRPr="00B33F38" w:rsidRDefault="00B33F38" w:rsidP="00B33F38">
            <w:pPr>
              <w:pStyle w:val="E-TableText"/>
              <w:rPr>
                <w:rFonts w:eastAsiaTheme="minorEastAsia"/>
                <w:sz w:val="18"/>
                <w:szCs w:val="18"/>
              </w:rPr>
            </w:pPr>
            <w:r w:rsidRPr="00B33F38">
              <w:rPr>
                <w:rFonts w:eastAsiaTheme="minorEastAsia"/>
                <w:sz w:val="18"/>
                <w:szCs w:val="18"/>
              </w:rPr>
              <w:t>0x01: Automatic switching, timing control</w:t>
            </w:r>
          </w:p>
          <w:p w:rsidR="00B33F38" w:rsidRPr="00B33F38" w:rsidRDefault="00B33F38" w:rsidP="00B33F38">
            <w:pPr>
              <w:pStyle w:val="E-TableText"/>
              <w:rPr>
                <w:rFonts w:eastAsiaTheme="minorEastAsia"/>
                <w:sz w:val="18"/>
                <w:szCs w:val="18"/>
              </w:rPr>
            </w:pPr>
            <w:r w:rsidRPr="00B33F38">
              <w:rPr>
                <w:rFonts w:eastAsiaTheme="minorEastAsia"/>
                <w:sz w:val="18"/>
                <w:szCs w:val="18"/>
              </w:rPr>
              <w:t>0x02: Automatic switching, temperature difference control</w:t>
            </w:r>
          </w:p>
          <w:p w:rsidR="00B33F38" w:rsidRPr="00185301" w:rsidRDefault="00B33F38" w:rsidP="00B33F38">
            <w:pPr>
              <w:pStyle w:val="E-TableText"/>
              <w:rPr>
                <w:rFonts w:eastAsiaTheme="minorEastAsia"/>
                <w:sz w:val="18"/>
                <w:szCs w:val="18"/>
              </w:rPr>
            </w:pPr>
            <w:r w:rsidRPr="00B33F38">
              <w:rPr>
                <w:rFonts w:eastAsiaTheme="minorEastAsia"/>
                <w:sz w:val="18"/>
                <w:szCs w:val="18"/>
              </w:rPr>
              <w:t xml:space="preserve">0x03: </w:t>
            </w:r>
            <w:r>
              <w:rPr>
                <w:rFonts w:eastAsiaTheme="minorEastAsia"/>
                <w:sz w:val="18"/>
                <w:szCs w:val="18"/>
              </w:rPr>
              <w:t>F</w:t>
            </w:r>
            <w:r w:rsidRPr="00B33F38">
              <w:rPr>
                <w:rFonts w:eastAsiaTheme="minorEastAsia"/>
                <w:sz w:val="18"/>
                <w:szCs w:val="18"/>
              </w:rPr>
              <w:t>ull-automatic control</w:t>
            </w:r>
            <w:r w:rsidR="003A213A">
              <w:rPr>
                <w:rFonts w:eastAsiaTheme="minorEastAsia"/>
                <w:sz w:val="18"/>
                <w:szCs w:val="18"/>
              </w:rPr>
              <w:t xml:space="preserve"> (Default)</w:t>
            </w:r>
          </w:p>
        </w:tc>
        <w:tc>
          <w:tcPr>
            <w:tcW w:w="581" w:type="dxa"/>
            <w:vAlign w:val="center"/>
          </w:tcPr>
          <w:p w:rsidR="00B33F38" w:rsidRDefault="00B33F38" w:rsidP="00B33F38">
            <w:r w:rsidRPr="00B34E03">
              <w:rPr>
                <w:rFonts w:eastAsiaTheme="minorEastAsia" w:hint="eastAsia"/>
                <w:sz w:val="18"/>
                <w:szCs w:val="18"/>
              </w:rPr>
              <w:t>T</w:t>
            </w:r>
            <w:r w:rsidRPr="00B34E03">
              <w:rPr>
                <w:rFonts w:eastAsiaTheme="minorEastAsia"/>
                <w:sz w:val="18"/>
                <w:szCs w:val="18"/>
              </w:rPr>
              <w:t>BD</w:t>
            </w:r>
          </w:p>
        </w:tc>
      </w:tr>
      <w:tr w:rsidR="00B33F38" w:rsidRPr="006E552D" w:rsidTr="008B64AD">
        <w:trPr>
          <w:trHeight w:val="427"/>
        </w:trPr>
        <w:tc>
          <w:tcPr>
            <w:tcW w:w="1251" w:type="dxa"/>
            <w:vAlign w:val="center"/>
          </w:tcPr>
          <w:p w:rsidR="00B33F38" w:rsidRPr="00DA61F2" w:rsidRDefault="00B33F38" w:rsidP="00B33F38">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B33F38" w:rsidRDefault="00B33F38" w:rsidP="00B33F38">
            <w:pPr>
              <w:pStyle w:val="TableText"/>
              <w:rPr>
                <w:sz w:val="21"/>
              </w:rPr>
            </w:pPr>
            <w:r>
              <w:rPr>
                <w:sz w:val="21"/>
              </w:rPr>
              <w:t>0x05</w:t>
            </w:r>
          </w:p>
        </w:tc>
        <w:tc>
          <w:tcPr>
            <w:tcW w:w="876" w:type="dxa"/>
            <w:vAlign w:val="center"/>
          </w:tcPr>
          <w:p w:rsidR="00B33F38" w:rsidRDefault="00B33F38" w:rsidP="00B33F38">
            <w:pPr>
              <w:pStyle w:val="TableText"/>
              <w:rPr>
                <w:sz w:val="21"/>
              </w:rPr>
            </w:pPr>
            <w:r>
              <w:rPr>
                <w:sz w:val="21"/>
              </w:rPr>
              <w:t>0x36</w:t>
            </w:r>
          </w:p>
        </w:tc>
        <w:tc>
          <w:tcPr>
            <w:tcW w:w="876" w:type="dxa"/>
            <w:vAlign w:val="center"/>
          </w:tcPr>
          <w:p w:rsidR="00B33F38" w:rsidRDefault="00B33F38" w:rsidP="00B33F38">
            <w:pPr>
              <w:pStyle w:val="TableText"/>
              <w:rPr>
                <w:sz w:val="21"/>
              </w:rPr>
            </w:pPr>
            <w:r>
              <w:rPr>
                <w:sz w:val="21"/>
              </w:rPr>
              <w:t>0x7C</w:t>
            </w:r>
          </w:p>
        </w:tc>
        <w:tc>
          <w:tcPr>
            <w:tcW w:w="960" w:type="dxa"/>
            <w:vAlign w:val="center"/>
          </w:tcPr>
          <w:p w:rsidR="00B33F38" w:rsidRDefault="00B33F38" w:rsidP="00B33F38">
            <w:pPr>
              <w:pStyle w:val="TableText"/>
              <w:rPr>
                <w:sz w:val="21"/>
              </w:rPr>
            </w:pPr>
            <w:r>
              <w:rPr>
                <w:sz w:val="21"/>
              </w:rPr>
              <w:t>0x04</w:t>
            </w:r>
          </w:p>
        </w:tc>
        <w:tc>
          <w:tcPr>
            <w:tcW w:w="709" w:type="dxa"/>
            <w:vAlign w:val="center"/>
          </w:tcPr>
          <w:p w:rsidR="00B33F38" w:rsidRDefault="00B33F38" w:rsidP="00B33F38">
            <w:pPr>
              <w:pStyle w:val="TableText"/>
              <w:rPr>
                <w:sz w:val="21"/>
              </w:rPr>
            </w:pPr>
            <w:r>
              <w:rPr>
                <w:sz w:val="21"/>
              </w:rPr>
              <w:t>0x03</w:t>
            </w:r>
          </w:p>
        </w:tc>
        <w:tc>
          <w:tcPr>
            <w:tcW w:w="1964" w:type="dxa"/>
            <w:vAlign w:val="center"/>
          </w:tcPr>
          <w:p w:rsidR="00B33F38" w:rsidRPr="006E552D" w:rsidRDefault="00B33F38" w:rsidP="00B33F38">
            <w:pPr>
              <w:pStyle w:val="E-TableText"/>
              <w:rPr>
                <w:sz w:val="18"/>
                <w:szCs w:val="18"/>
              </w:rPr>
            </w:pPr>
            <w:r w:rsidRPr="001D071C">
              <w:rPr>
                <w:rFonts w:hint="eastAsia"/>
                <w:sz w:val="21"/>
              </w:rPr>
              <w:t>0x01</w:t>
            </w:r>
          </w:p>
        </w:tc>
        <w:tc>
          <w:tcPr>
            <w:tcW w:w="581" w:type="dxa"/>
            <w:vAlign w:val="center"/>
          </w:tcPr>
          <w:p w:rsidR="00B33F38" w:rsidRDefault="00B33F38" w:rsidP="00B33F38">
            <w:r w:rsidRPr="00B34E03">
              <w:rPr>
                <w:rFonts w:eastAsiaTheme="minorEastAsia" w:hint="eastAsia"/>
                <w:sz w:val="18"/>
                <w:szCs w:val="18"/>
              </w:rPr>
              <w:t>T</w:t>
            </w:r>
            <w:r w:rsidRPr="00B34E03">
              <w:rPr>
                <w:rFonts w:eastAsiaTheme="minorEastAsia"/>
                <w:sz w:val="18"/>
                <w:szCs w:val="18"/>
              </w:rPr>
              <w:t>BD</w:t>
            </w:r>
          </w:p>
        </w:tc>
      </w:tr>
    </w:tbl>
    <w:p w:rsidR="003A213A" w:rsidRPr="00B33F38" w:rsidRDefault="003A213A" w:rsidP="003A213A">
      <w:pPr>
        <w:pStyle w:val="E-Content"/>
        <w:rPr>
          <w:rFonts w:eastAsiaTheme="minorEastAsia"/>
          <w:lang w:val="x-none"/>
        </w:rPr>
      </w:pPr>
      <w:r>
        <w:rPr>
          <w:rFonts w:eastAsiaTheme="minorEastAsia"/>
          <w:lang w:val="x-none"/>
        </w:rPr>
        <w:t xml:space="preserve">Read </w:t>
      </w:r>
      <w:r w:rsidRPr="00B33F38">
        <w:rPr>
          <w:rFonts w:eastAsiaTheme="minorEastAsia"/>
          <w:lang w:val="x-none"/>
        </w:rPr>
        <w:t>command</w:t>
      </w:r>
      <w:r>
        <w:rPr>
          <w:rFonts w:eastAsiaTheme="minorEastAsia"/>
          <w:lang w:val="x-none"/>
        </w:rPr>
        <w:t xml:space="preserve"> of </w:t>
      </w:r>
      <w:r w:rsidRPr="00B33F38">
        <w:rPr>
          <w:rFonts w:eastAsiaTheme="minorEastAsia"/>
          <w:lang w:val="x-none"/>
        </w:rPr>
        <w:t>auto</w:t>
      </w:r>
      <w:r>
        <w:rPr>
          <w:rFonts w:eastAsiaTheme="minorEastAsia"/>
          <w:lang w:val="x-none"/>
        </w:rPr>
        <w:t>matic s</w:t>
      </w:r>
      <w:r w:rsidRPr="00B33F38">
        <w:rPr>
          <w:rFonts w:eastAsiaTheme="minorEastAsia"/>
          <w:lang w:val="x-none"/>
        </w:rPr>
        <w:t>hutter control</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3A213A" w:rsidRPr="006E552D" w:rsidTr="008B64AD">
        <w:trPr>
          <w:trHeight w:val="569"/>
        </w:trPr>
        <w:tc>
          <w:tcPr>
            <w:tcW w:w="1251"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3A213A" w:rsidRPr="006E552D" w:rsidRDefault="003A213A" w:rsidP="009A3971">
            <w:pPr>
              <w:pStyle w:val="E-TableHeading"/>
              <w:jc w:val="both"/>
              <w:rPr>
                <w:sz w:val="18"/>
                <w:szCs w:val="18"/>
                <w:lang w:val="zh-CN"/>
              </w:rPr>
            </w:pPr>
            <w:r w:rsidRPr="006E552D">
              <w:rPr>
                <w:sz w:val="18"/>
                <w:szCs w:val="18"/>
                <w:lang w:val="zh-CN"/>
              </w:rPr>
              <w:t>CHK</w:t>
            </w:r>
          </w:p>
        </w:tc>
      </w:tr>
      <w:tr w:rsidR="003A213A" w:rsidRPr="006E552D" w:rsidTr="008B64AD">
        <w:trPr>
          <w:trHeight w:val="427"/>
        </w:trPr>
        <w:tc>
          <w:tcPr>
            <w:tcW w:w="1251" w:type="dxa"/>
            <w:vAlign w:val="center"/>
          </w:tcPr>
          <w:p w:rsidR="003A213A" w:rsidRPr="006E552D" w:rsidRDefault="003A213A" w:rsidP="003A213A">
            <w:pPr>
              <w:pStyle w:val="E-TableText"/>
              <w:jc w:val="both"/>
              <w:rPr>
                <w:sz w:val="18"/>
                <w:szCs w:val="18"/>
                <w:lang w:val="zh-CN"/>
              </w:rPr>
            </w:pPr>
            <w:r w:rsidRPr="006E552D">
              <w:rPr>
                <w:sz w:val="18"/>
                <w:szCs w:val="18"/>
                <w:lang w:val="zh-CN"/>
              </w:rPr>
              <w:t>Host Transmitting</w:t>
            </w:r>
          </w:p>
        </w:tc>
        <w:tc>
          <w:tcPr>
            <w:tcW w:w="710" w:type="dxa"/>
            <w:vAlign w:val="center"/>
          </w:tcPr>
          <w:p w:rsidR="003A213A" w:rsidRDefault="003A213A" w:rsidP="003A213A">
            <w:pPr>
              <w:pStyle w:val="TableText"/>
              <w:rPr>
                <w:rFonts w:eastAsia="宋体"/>
                <w:sz w:val="21"/>
              </w:rPr>
            </w:pPr>
            <w:r>
              <w:rPr>
                <w:sz w:val="21"/>
              </w:rPr>
              <w:t>0x05</w:t>
            </w:r>
          </w:p>
        </w:tc>
        <w:tc>
          <w:tcPr>
            <w:tcW w:w="876" w:type="dxa"/>
            <w:vAlign w:val="center"/>
          </w:tcPr>
          <w:p w:rsidR="003A213A" w:rsidRDefault="003A213A" w:rsidP="003A213A">
            <w:pPr>
              <w:pStyle w:val="TableText"/>
              <w:rPr>
                <w:sz w:val="21"/>
              </w:rPr>
            </w:pPr>
            <w:r>
              <w:rPr>
                <w:sz w:val="21"/>
              </w:rPr>
              <w:t>0x36</w:t>
            </w:r>
          </w:p>
        </w:tc>
        <w:tc>
          <w:tcPr>
            <w:tcW w:w="876" w:type="dxa"/>
            <w:vAlign w:val="center"/>
          </w:tcPr>
          <w:p w:rsidR="003A213A" w:rsidRDefault="003A213A" w:rsidP="003A213A">
            <w:pPr>
              <w:pStyle w:val="TableText"/>
              <w:rPr>
                <w:sz w:val="21"/>
              </w:rPr>
            </w:pPr>
            <w:r>
              <w:rPr>
                <w:sz w:val="21"/>
              </w:rPr>
              <w:t>0x7C</w:t>
            </w:r>
          </w:p>
        </w:tc>
        <w:tc>
          <w:tcPr>
            <w:tcW w:w="960" w:type="dxa"/>
            <w:vAlign w:val="center"/>
          </w:tcPr>
          <w:p w:rsidR="003A213A" w:rsidRDefault="003A213A" w:rsidP="003A213A">
            <w:pPr>
              <w:pStyle w:val="TableText"/>
              <w:rPr>
                <w:sz w:val="21"/>
              </w:rPr>
            </w:pPr>
            <w:r>
              <w:rPr>
                <w:sz w:val="21"/>
              </w:rPr>
              <w:t>0x04</w:t>
            </w:r>
          </w:p>
        </w:tc>
        <w:tc>
          <w:tcPr>
            <w:tcW w:w="709" w:type="dxa"/>
            <w:vAlign w:val="center"/>
          </w:tcPr>
          <w:p w:rsidR="003A213A" w:rsidRDefault="003A213A" w:rsidP="003A213A">
            <w:pPr>
              <w:pStyle w:val="TableText"/>
              <w:rPr>
                <w:sz w:val="21"/>
              </w:rPr>
            </w:pPr>
            <w:r>
              <w:rPr>
                <w:sz w:val="21"/>
              </w:rPr>
              <w:t>0x01</w:t>
            </w:r>
          </w:p>
        </w:tc>
        <w:tc>
          <w:tcPr>
            <w:tcW w:w="1964" w:type="dxa"/>
            <w:vAlign w:val="center"/>
          </w:tcPr>
          <w:p w:rsidR="003A213A" w:rsidRDefault="003A213A" w:rsidP="003A213A">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3A213A" w:rsidRPr="00185301" w:rsidRDefault="003A213A" w:rsidP="003A213A">
            <w:pPr>
              <w:pStyle w:val="E-TableText"/>
              <w:rPr>
                <w:rFonts w:eastAsiaTheme="minorEastAsia"/>
                <w:sz w:val="18"/>
                <w:szCs w:val="18"/>
              </w:rPr>
            </w:pPr>
            <w:r>
              <w:rPr>
                <w:rFonts w:eastAsiaTheme="minorEastAsia"/>
                <w:sz w:val="18"/>
                <w:szCs w:val="18"/>
              </w:rPr>
              <w:t>0x00 by default.</w:t>
            </w:r>
          </w:p>
        </w:tc>
        <w:tc>
          <w:tcPr>
            <w:tcW w:w="581" w:type="dxa"/>
            <w:vAlign w:val="center"/>
          </w:tcPr>
          <w:p w:rsidR="003A213A" w:rsidRDefault="003A213A" w:rsidP="003A213A">
            <w:r w:rsidRPr="00B34E03">
              <w:rPr>
                <w:rFonts w:eastAsiaTheme="minorEastAsia" w:hint="eastAsia"/>
                <w:sz w:val="18"/>
                <w:szCs w:val="18"/>
              </w:rPr>
              <w:t>T</w:t>
            </w:r>
            <w:r w:rsidRPr="00B34E03">
              <w:rPr>
                <w:rFonts w:eastAsiaTheme="minorEastAsia"/>
                <w:sz w:val="18"/>
                <w:szCs w:val="18"/>
              </w:rPr>
              <w:t>BD</w:t>
            </w:r>
          </w:p>
        </w:tc>
      </w:tr>
      <w:tr w:rsidR="003A213A" w:rsidRPr="006E552D" w:rsidTr="008B64AD">
        <w:trPr>
          <w:trHeight w:val="427"/>
        </w:trPr>
        <w:tc>
          <w:tcPr>
            <w:tcW w:w="1251" w:type="dxa"/>
            <w:vAlign w:val="center"/>
          </w:tcPr>
          <w:p w:rsidR="003A213A" w:rsidRPr="00DA61F2" w:rsidRDefault="003A213A" w:rsidP="003A213A">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3A213A" w:rsidRDefault="003A213A" w:rsidP="003A213A">
            <w:pPr>
              <w:pStyle w:val="TableText"/>
              <w:rPr>
                <w:sz w:val="21"/>
              </w:rPr>
            </w:pPr>
            <w:r>
              <w:rPr>
                <w:sz w:val="21"/>
              </w:rPr>
              <w:t>0x05</w:t>
            </w:r>
          </w:p>
        </w:tc>
        <w:tc>
          <w:tcPr>
            <w:tcW w:w="876" w:type="dxa"/>
            <w:vAlign w:val="center"/>
          </w:tcPr>
          <w:p w:rsidR="003A213A" w:rsidRDefault="003A213A" w:rsidP="003A213A">
            <w:pPr>
              <w:pStyle w:val="TableText"/>
              <w:rPr>
                <w:sz w:val="21"/>
              </w:rPr>
            </w:pPr>
            <w:r>
              <w:rPr>
                <w:sz w:val="21"/>
              </w:rPr>
              <w:t>0x36</w:t>
            </w:r>
          </w:p>
        </w:tc>
        <w:tc>
          <w:tcPr>
            <w:tcW w:w="876" w:type="dxa"/>
            <w:vAlign w:val="center"/>
          </w:tcPr>
          <w:p w:rsidR="003A213A" w:rsidRDefault="003A213A" w:rsidP="003A213A">
            <w:pPr>
              <w:pStyle w:val="TableText"/>
              <w:rPr>
                <w:sz w:val="21"/>
              </w:rPr>
            </w:pPr>
            <w:r>
              <w:rPr>
                <w:sz w:val="21"/>
              </w:rPr>
              <w:t>0x7C</w:t>
            </w:r>
          </w:p>
        </w:tc>
        <w:tc>
          <w:tcPr>
            <w:tcW w:w="960" w:type="dxa"/>
            <w:vAlign w:val="center"/>
          </w:tcPr>
          <w:p w:rsidR="003A213A" w:rsidRDefault="003A213A" w:rsidP="003A213A">
            <w:pPr>
              <w:pStyle w:val="TableText"/>
              <w:rPr>
                <w:sz w:val="21"/>
              </w:rPr>
            </w:pPr>
            <w:r>
              <w:rPr>
                <w:sz w:val="21"/>
              </w:rPr>
              <w:t>0x04</w:t>
            </w:r>
          </w:p>
        </w:tc>
        <w:tc>
          <w:tcPr>
            <w:tcW w:w="709" w:type="dxa"/>
            <w:vAlign w:val="center"/>
          </w:tcPr>
          <w:p w:rsidR="003A213A" w:rsidRDefault="003A213A" w:rsidP="003A213A">
            <w:pPr>
              <w:pStyle w:val="TableText"/>
              <w:rPr>
                <w:sz w:val="21"/>
              </w:rPr>
            </w:pPr>
            <w:r>
              <w:rPr>
                <w:sz w:val="21"/>
              </w:rPr>
              <w:t>0x03</w:t>
            </w:r>
          </w:p>
        </w:tc>
        <w:tc>
          <w:tcPr>
            <w:tcW w:w="1964" w:type="dxa"/>
            <w:vAlign w:val="center"/>
          </w:tcPr>
          <w:p w:rsidR="003A213A" w:rsidRPr="00B33F38" w:rsidRDefault="003A213A" w:rsidP="003A213A">
            <w:pPr>
              <w:pStyle w:val="E-TableText"/>
              <w:rPr>
                <w:rFonts w:eastAsiaTheme="minorEastAsia"/>
                <w:sz w:val="18"/>
                <w:szCs w:val="18"/>
              </w:rPr>
            </w:pPr>
            <w:r w:rsidRPr="00B33F38">
              <w:rPr>
                <w:rFonts w:eastAsiaTheme="minorEastAsia"/>
                <w:sz w:val="18"/>
                <w:szCs w:val="18"/>
              </w:rPr>
              <w:t xml:space="preserve">0x00: </w:t>
            </w:r>
            <w:r>
              <w:rPr>
                <w:rFonts w:eastAsiaTheme="minorEastAsia"/>
                <w:sz w:val="18"/>
                <w:szCs w:val="18"/>
              </w:rPr>
              <w:t>A</w:t>
            </w:r>
            <w:r w:rsidRPr="00B33F38">
              <w:rPr>
                <w:rFonts w:eastAsiaTheme="minorEastAsia"/>
                <w:sz w:val="18"/>
                <w:szCs w:val="18"/>
              </w:rPr>
              <w:t>utomatic control off</w:t>
            </w:r>
          </w:p>
          <w:p w:rsidR="003A213A" w:rsidRPr="00B33F38" w:rsidRDefault="003A213A" w:rsidP="003A213A">
            <w:pPr>
              <w:pStyle w:val="E-TableText"/>
              <w:rPr>
                <w:rFonts w:eastAsiaTheme="minorEastAsia"/>
                <w:sz w:val="18"/>
                <w:szCs w:val="18"/>
              </w:rPr>
            </w:pPr>
            <w:r w:rsidRPr="00B33F38">
              <w:rPr>
                <w:rFonts w:eastAsiaTheme="minorEastAsia"/>
                <w:sz w:val="18"/>
                <w:szCs w:val="18"/>
              </w:rPr>
              <w:t>0x01: Automatic switching, timing control</w:t>
            </w:r>
          </w:p>
          <w:p w:rsidR="003A213A" w:rsidRPr="00B33F38" w:rsidRDefault="003A213A" w:rsidP="003A213A">
            <w:pPr>
              <w:pStyle w:val="E-TableText"/>
              <w:rPr>
                <w:rFonts w:eastAsiaTheme="minorEastAsia"/>
                <w:sz w:val="18"/>
                <w:szCs w:val="18"/>
              </w:rPr>
            </w:pPr>
            <w:r w:rsidRPr="00B33F38">
              <w:rPr>
                <w:rFonts w:eastAsiaTheme="minorEastAsia"/>
                <w:sz w:val="18"/>
                <w:szCs w:val="18"/>
              </w:rPr>
              <w:t>0x02: Automatic switching, temperature difference control</w:t>
            </w:r>
          </w:p>
          <w:p w:rsidR="003A213A" w:rsidRPr="006E552D" w:rsidRDefault="003A213A" w:rsidP="003A213A">
            <w:pPr>
              <w:pStyle w:val="E-TableText"/>
              <w:rPr>
                <w:sz w:val="18"/>
                <w:szCs w:val="18"/>
              </w:rPr>
            </w:pPr>
            <w:r w:rsidRPr="00B33F38">
              <w:rPr>
                <w:rFonts w:eastAsiaTheme="minorEastAsia"/>
                <w:sz w:val="18"/>
                <w:szCs w:val="18"/>
              </w:rPr>
              <w:t xml:space="preserve">0x03: </w:t>
            </w:r>
            <w:r>
              <w:rPr>
                <w:rFonts w:eastAsiaTheme="minorEastAsia"/>
                <w:sz w:val="18"/>
                <w:szCs w:val="18"/>
              </w:rPr>
              <w:t>F</w:t>
            </w:r>
            <w:r w:rsidRPr="00B33F38">
              <w:rPr>
                <w:rFonts w:eastAsiaTheme="minorEastAsia"/>
                <w:sz w:val="18"/>
                <w:szCs w:val="18"/>
              </w:rPr>
              <w:t>ull-automatic control</w:t>
            </w:r>
          </w:p>
        </w:tc>
        <w:tc>
          <w:tcPr>
            <w:tcW w:w="581" w:type="dxa"/>
            <w:vAlign w:val="center"/>
          </w:tcPr>
          <w:p w:rsidR="003A213A" w:rsidRDefault="003A213A" w:rsidP="003A213A">
            <w:r w:rsidRPr="00B34E03">
              <w:rPr>
                <w:rFonts w:eastAsiaTheme="minorEastAsia" w:hint="eastAsia"/>
                <w:sz w:val="18"/>
                <w:szCs w:val="18"/>
              </w:rPr>
              <w:t>T</w:t>
            </w:r>
            <w:r w:rsidRPr="00B34E03">
              <w:rPr>
                <w:rFonts w:eastAsiaTheme="minorEastAsia"/>
                <w:sz w:val="18"/>
                <w:szCs w:val="18"/>
              </w:rPr>
              <w:t>BD</w:t>
            </w:r>
          </w:p>
        </w:tc>
      </w:tr>
    </w:tbl>
    <w:p w:rsidR="00B33F38" w:rsidRPr="00BE00F4" w:rsidRDefault="00B33F38" w:rsidP="00B33F38">
      <w:pPr>
        <w:pStyle w:val="4E-Heading4AltF4"/>
      </w:pPr>
      <w:r>
        <w:t>Command</w:t>
      </w:r>
      <w:r w:rsidRPr="00BE00F4">
        <w:t xml:space="preserve"> </w:t>
      </w:r>
      <w:r>
        <w:t>D</w:t>
      </w:r>
      <w:r w:rsidRPr="00BE00F4">
        <w:t>escription</w:t>
      </w:r>
      <w:r>
        <w:t>s</w:t>
      </w:r>
    </w:p>
    <w:p w:rsidR="00B33F38" w:rsidRPr="00BE00F4" w:rsidRDefault="00B33F38" w:rsidP="00B33F38">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B33F38" w:rsidRDefault="00B33F38" w:rsidP="00B33F38">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3A213A" w:rsidRDefault="003A213A" w:rsidP="003A213A">
      <w:pPr>
        <w:pStyle w:val="E-ItemListinText"/>
      </w:pPr>
      <w:r>
        <w:t>There are 4 values for the DATA field.</w:t>
      </w:r>
    </w:p>
    <w:p w:rsidR="003A213A" w:rsidRDefault="003A213A" w:rsidP="003A213A">
      <w:pPr>
        <w:pStyle w:val="E-SubItemList"/>
      </w:pPr>
      <w:r>
        <w:t>0x00: The automatic shutter control is turned off.</w:t>
      </w:r>
    </w:p>
    <w:p w:rsidR="003A213A" w:rsidRDefault="003A213A" w:rsidP="003A213A">
      <w:pPr>
        <w:pStyle w:val="E-SubItemList"/>
      </w:pPr>
      <w:r>
        <w:t>0x01: The timing control is enabled, and the default shutter switching interval is 10 minutes</w:t>
      </w:r>
      <w:r w:rsidR="00811D2C">
        <w:t>, which is not recommended for users to modify</w:t>
      </w:r>
      <w:r>
        <w:t xml:space="preserve">. </w:t>
      </w:r>
      <w:r w:rsidR="00811D2C">
        <w:t>R</w:t>
      </w:r>
      <w:r>
        <w:t xml:space="preserve">efer to </w:t>
      </w:r>
      <w:r w:rsidR="001C49FF" w:rsidRPr="001C49FF">
        <w:rPr>
          <w:b/>
          <w:i/>
        </w:rPr>
        <w:fldChar w:fldCharType="begin" w:fldLock="1"/>
      </w:r>
      <w:r w:rsidR="001C49FF" w:rsidRPr="001C49FF">
        <w:rPr>
          <w:b/>
          <w:i/>
        </w:rPr>
        <w:instrText xml:space="preserve"> REF _Ref161230175 \h  \* MERGEFORMAT </w:instrText>
      </w:r>
      <w:r w:rsidR="001C49FF" w:rsidRPr="001C49FF">
        <w:rPr>
          <w:b/>
          <w:i/>
        </w:rPr>
      </w:r>
      <w:r w:rsidR="001C49FF" w:rsidRPr="001C49FF">
        <w:rPr>
          <w:b/>
          <w:i/>
        </w:rPr>
        <w:fldChar w:fldCharType="separate"/>
      </w:r>
      <w:r w:rsidR="001C49FF" w:rsidRPr="001C49FF">
        <w:rPr>
          <w:b/>
          <w:i/>
        </w:rPr>
        <w:t>Setting the Automatic Shutter Switching Interval</w:t>
      </w:r>
      <w:r w:rsidR="001C49FF" w:rsidRPr="001C49FF">
        <w:rPr>
          <w:b/>
          <w:i/>
        </w:rPr>
        <w:fldChar w:fldCharType="end"/>
      </w:r>
      <w:r>
        <w:t>.</w:t>
      </w:r>
    </w:p>
    <w:p w:rsidR="003A213A" w:rsidRDefault="003A213A" w:rsidP="003A213A">
      <w:pPr>
        <w:pStyle w:val="E-SubItemList"/>
      </w:pPr>
      <w:r>
        <w:lastRenderedPageBreak/>
        <w:t xml:space="preserve">0x02: </w:t>
      </w:r>
      <w:r w:rsidR="00811D2C">
        <w:t>T</w:t>
      </w:r>
      <w:r>
        <w:t>he temperature difference shutter control is turned on. The</w:t>
      </w:r>
      <w:r w:rsidR="00811D2C">
        <w:t xml:space="preserve"> module</w:t>
      </w:r>
      <w:r>
        <w:t xml:space="preserve"> automatically controls the shutter</w:t>
      </w:r>
      <w:r w:rsidR="00811D2C">
        <w:t xml:space="preserve"> </w:t>
      </w:r>
      <w:r>
        <w:t>according to the temperature difference. No additional user setup is required.</w:t>
      </w:r>
    </w:p>
    <w:p w:rsidR="003A213A" w:rsidRDefault="003A213A" w:rsidP="009A3971">
      <w:pPr>
        <w:pStyle w:val="E-SubItemList"/>
      </w:pPr>
      <w:r>
        <w:t xml:space="preserve">0x03: Default setting. </w:t>
      </w:r>
      <w:r w:rsidR="00811D2C">
        <w:t>T</w:t>
      </w:r>
      <w:r>
        <w:t>he tim</w:t>
      </w:r>
      <w:r w:rsidR="00811D2C">
        <w:t>ing</w:t>
      </w:r>
      <w:r>
        <w:t xml:space="preserve"> control and temperature difference</w:t>
      </w:r>
      <w:r w:rsidR="00811D2C">
        <w:t xml:space="preserve"> </w:t>
      </w:r>
      <w:r>
        <w:t xml:space="preserve">control </w:t>
      </w:r>
      <w:r w:rsidR="00811D2C">
        <w:t xml:space="preserve">for the shutter </w:t>
      </w:r>
      <w:r>
        <w:t>are turned on at the same time. The default shutter switching interval is 10 minutes, which is not recommended for users to modify</w:t>
      </w:r>
      <w:r w:rsidR="00811D2C">
        <w:t>.</w:t>
      </w:r>
      <w:r w:rsidR="00811D2C" w:rsidRPr="00811D2C">
        <w:t xml:space="preserve"> </w:t>
      </w:r>
      <w:r w:rsidR="00811D2C">
        <w:t xml:space="preserve">Refer to </w:t>
      </w:r>
      <w:r w:rsidR="001C49FF" w:rsidRPr="001C49FF">
        <w:rPr>
          <w:b/>
          <w:i/>
        </w:rPr>
        <w:fldChar w:fldCharType="begin" w:fldLock="1"/>
      </w:r>
      <w:r w:rsidR="001C49FF" w:rsidRPr="001C49FF">
        <w:rPr>
          <w:b/>
          <w:i/>
        </w:rPr>
        <w:instrText xml:space="preserve"> REF _Ref161230175 \h  \* MERGEFORMAT </w:instrText>
      </w:r>
      <w:r w:rsidR="001C49FF" w:rsidRPr="001C49FF">
        <w:rPr>
          <w:b/>
          <w:i/>
        </w:rPr>
      </w:r>
      <w:r w:rsidR="001C49FF" w:rsidRPr="001C49FF">
        <w:rPr>
          <w:b/>
          <w:i/>
        </w:rPr>
        <w:fldChar w:fldCharType="separate"/>
      </w:r>
      <w:r w:rsidR="001C49FF" w:rsidRPr="001C49FF">
        <w:rPr>
          <w:b/>
          <w:i/>
        </w:rPr>
        <w:t>Setting the Automatic Shutter Switching Interval</w:t>
      </w:r>
      <w:r w:rsidR="001C49FF" w:rsidRPr="001C49FF">
        <w:rPr>
          <w:b/>
          <w:i/>
        </w:rPr>
        <w:fldChar w:fldCharType="end"/>
      </w:r>
      <w:r w:rsidR="00811D2C">
        <w:t xml:space="preserve">. </w:t>
      </w:r>
      <w:r>
        <w:t xml:space="preserve">The temperature </w:t>
      </w:r>
      <w:r w:rsidR="00811D2C">
        <w:t xml:space="preserve">difference control </w:t>
      </w:r>
      <w:r>
        <w:t xml:space="preserve">is controlled by the </w:t>
      </w:r>
      <w:r w:rsidR="00811D2C">
        <w:t>module</w:t>
      </w:r>
      <w:r>
        <w:t xml:space="preserve"> and does not require user settings.</w:t>
      </w:r>
    </w:p>
    <w:p w:rsidR="00811D2C" w:rsidRDefault="00811D2C" w:rsidP="00811D2C">
      <w:pPr>
        <w:pStyle w:val="3"/>
      </w:pPr>
      <w:bookmarkStart w:id="34" w:name="_Ref161230175"/>
      <w:bookmarkStart w:id="35" w:name="_Toc161247537"/>
      <w:r>
        <w:t>Setting the Automatic Shutter Switching Interval (Read/Write)</w:t>
      </w:r>
      <w:bookmarkEnd w:id="34"/>
      <w:bookmarkEnd w:id="35"/>
    </w:p>
    <w:p w:rsidR="00B33F38" w:rsidRDefault="00811D2C" w:rsidP="00811D2C">
      <w:pPr>
        <w:pStyle w:val="E-Content"/>
      </w:pPr>
      <w:r>
        <w:t xml:space="preserve">When the automatic shutter control is set to 0x01 or 0x03 (refer to </w:t>
      </w:r>
      <w:r w:rsidRPr="00811D2C">
        <w:rPr>
          <w:b/>
          <w:i/>
        </w:rPr>
        <w:fldChar w:fldCharType="begin" w:fldLock="1"/>
      </w:r>
      <w:r w:rsidRPr="00811D2C">
        <w:rPr>
          <w:b/>
          <w:i/>
        </w:rPr>
        <w:instrText xml:space="preserve"> REF _Ref161229745 \h  \* MERGEFORMAT </w:instrText>
      </w:r>
      <w:r w:rsidRPr="00811D2C">
        <w:rPr>
          <w:b/>
          <w:i/>
        </w:rPr>
      </w:r>
      <w:r w:rsidRPr="00811D2C">
        <w:rPr>
          <w:b/>
          <w:i/>
        </w:rPr>
        <w:fldChar w:fldCharType="separate"/>
      </w:r>
      <w:r w:rsidRPr="00811D2C">
        <w:rPr>
          <w:b/>
          <w:i/>
        </w:rPr>
        <w:t>Automatic Shutter Control</w:t>
      </w:r>
      <w:r w:rsidRPr="00811D2C">
        <w:rPr>
          <w:b/>
          <w:i/>
        </w:rPr>
        <w:fldChar w:fldCharType="end"/>
      </w:r>
      <w:r>
        <w:t>), the automatic shutter switching interval can be adjusted as needed. The module will close the shutter at a set interval, 10 minutes by default, and it is not recommended to modify it.</w:t>
      </w:r>
    </w:p>
    <w:p w:rsidR="001C49FF" w:rsidRDefault="001C49FF" w:rsidP="001C49FF">
      <w:pPr>
        <w:pStyle w:val="4E-Heading4AltF4"/>
      </w:pPr>
      <w:r>
        <w:t>Commands and Parameters</w:t>
      </w:r>
    </w:p>
    <w:p w:rsidR="001C49FF" w:rsidRPr="00B33F38" w:rsidRDefault="001C49FF" w:rsidP="001C49FF">
      <w:pPr>
        <w:pStyle w:val="E-Content"/>
        <w:rPr>
          <w:rFonts w:eastAsiaTheme="minorEastAsia"/>
          <w:lang w:val="x-none"/>
        </w:rPr>
      </w:pPr>
      <w:r>
        <w:rPr>
          <w:rFonts w:eastAsiaTheme="minorEastAsia"/>
          <w:lang w:val="x-none"/>
        </w:rPr>
        <w:t xml:space="preserve">Write </w:t>
      </w:r>
      <w:r w:rsidRPr="00B33F38">
        <w:rPr>
          <w:rFonts w:eastAsiaTheme="minorEastAsia"/>
          <w:lang w:val="x-none"/>
        </w:rPr>
        <w:t>command</w:t>
      </w:r>
      <w:r>
        <w:rPr>
          <w:rFonts w:eastAsiaTheme="minorEastAsia"/>
          <w:lang w:val="x-none"/>
        </w:rPr>
        <w:t xml:space="preserve"> of </w:t>
      </w:r>
      <w:r>
        <w:t>automatic shutter switching interval</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1C49FF" w:rsidRPr="006E552D" w:rsidTr="008B64AD">
        <w:trPr>
          <w:trHeight w:val="569"/>
        </w:trPr>
        <w:tc>
          <w:tcPr>
            <w:tcW w:w="1251"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lang w:val="zh-CN"/>
              </w:rPr>
              <w:t>CHK</w:t>
            </w:r>
          </w:p>
        </w:tc>
      </w:tr>
      <w:tr w:rsidR="001C49FF" w:rsidRPr="006E552D" w:rsidTr="008B64AD">
        <w:trPr>
          <w:trHeight w:val="427"/>
        </w:trPr>
        <w:tc>
          <w:tcPr>
            <w:tcW w:w="1251" w:type="dxa"/>
            <w:vAlign w:val="center"/>
          </w:tcPr>
          <w:p w:rsidR="001C49FF" w:rsidRPr="006E552D" w:rsidRDefault="001C49FF" w:rsidP="001C49FF">
            <w:pPr>
              <w:pStyle w:val="E-TableText"/>
              <w:jc w:val="both"/>
              <w:rPr>
                <w:sz w:val="18"/>
                <w:szCs w:val="18"/>
                <w:lang w:val="zh-CN"/>
              </w:rPr>
            </w:pPr>
            <w:r w:rsidRPr="006E552D">
              <w:rPr>
                <w:sz w:val="18"/>
                <w:szCs w:val="18"/>
                <w:lang w:val="zh-CN"/>
              </w:rPr>
              <w:t>Host Transmitting</w:t>
            </w:r>
          </w:p>
        </w:tc>
        <w:tc>
          <w:tcPr>
            <w:tcW w:w="710" w:type="dxa"/>
            <w:vAlign w:val="center"/>
          </w:tcPr>
          <w:p w:rsidR="001C49FF" w:rsidRDefault="001C49FF" w:rsidP="001C49FF">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1C49FF" w:rsidRDefault="001C49FF" w:rsidP="001C49FF">
            <w:pPr>
              <w:pStyle w:val="TableText"/>
              <w:rPr>
                <w:rFonts w:eastAsia="宋体"/>
                <w:sz w:val="21"/>
              </w:rPr>
            </w:pPr>
            <w:r>
              <w:rPr>
                <w:sz w:val="21"/>
              </w:rPr>
              <w:t>0x36</w:t>
            </w:r>
          </w:p>
        </w:tc>
        <w:tc>
          <w:tcPr>
            <w:tcW w:w="876" w:type="dxa"/>
            <w:vAlign w:val="center"/>
          </w:tcPr>
          <w:p w:rsidR="001C49FF" w:rsidRDefault="001C49FF" w:rsidP="001C49FF">
            <w:pPr>
              <w:pStyle w:val="TableText"/>
              <w:rPr>
                <w:sz w:val="21"/>
              </w:rPr>
            </w:pPr>
            <w:r>
              <w:rPr>
                <w:sz w:val="21"/>
              </w:rPr>
              <w:t>0x7C</w:t>
            </w:r>
          </w:p>
        </w:tc>
        <w:tc>
          <w:tcPr>
            <w:tcW w:w="960" w:type="dxa"/>
            <w:vAlign w:val="center"/>
          </w:tcPr>
          <w:p w:rsidR="001C49FF" w:rsidRDefault="001C49FF" w:rsidP="001C49FF">
            <w:pPr>
              <w:pStyle w:val="TableText"/>
              <w:rPr>
                <w:sz w:val="21"/>
              </w:rPr>
            </w:pPr>
            <w:r>
              <w:rPr>
                <w:sz w:val="21"/>
              </w:rPr>
              <w:t>0x0</w:t>
            </w:r>
          </w:p>
        </w:tc>
        <w:tc>
          <w:tcPr>
            <w:tcW w:w="709" w:type="dxa"/>
            <w:vAlign w:val="center"/>
          </w:tcPr>
          <w:p w:rsidR="001C49FF" w:rsidRDefault="001C49FF" w:rsidP="001C49FF">
            <w:pPr>
              <w:pStyle w:val="TableText"/>
              <w:rPr>
                <w:sz w:val="21"/>
              </w:rPr>
            </w:pPr>
            <w:r>
              <w:rPr>
                <w:sz w:val="21"/>
              </w:rPr>
              <w:t>0x00</w:t>
            </w:r>
          </w:p>
        </w:tc>
        <w:tc>
          <w:tcPr>
            <w:tcW w:w="1964" w:type="dxa"/>
            <w:vAlign w:val="center"/>
          </w:tcPr>
          <w:p w:rsidR="001C49FF" w:rsidRPr="00185301" w:rsidRDefault="001C49FF" w:rsidP="001C49FF">
            <w:pPr>
              <w:pStyle w:val="E-TableText"/>
              <w:rPr>
                <w:rFonts w:eastAsiaTheme="minorEastAsia"/>
                <w:sz w:val="18"/>
                <w:szCs w:val="18"/>
              </w:rPr>
            </w:pPr>
            <w:r w:rsidRPr="001C49FF">
              <w:rPr>
                <w:rFonts w:eastAsiaTheme="minorEastAsia"/>
                <w:sz w:val="18"/>
                <w:szCs w:val="18"/>
              </w:rPr>
              <w:t>{DATA0,DATA1}: shutter interval, in minutes, valid for 2 bytes.</w:t>
            </w:r>
          </w:p>
        </w:tc>
        <w:tc>
          <w:tcPr>
            <w:tcW w:w="581" w:type="dxa"/>
            <w:vAlign w:val="center"/>
          </w:tcPr>
          <w:p w:rsidR="001C49FF" w:rsidRDefault="001C49FF" w:rsidP="001C49FF">
            <w:r w:rsidRPr="00B34E03">
              <w:rPr>
                <w:rFonts w:eastAsiaTheme="minorEastAsia" w:hint="eastAsia"/>
                <w:sz w:val="18"/>
                <w:szCs w:val="18"/>
              </w:rPr>
              <w:t>T</w:t>
            </w:r>
            <w:r w:rsidRPr="00B34E03">
              <w:rPr>
                <w:rFonts w:eastAsiaTheme="minorEastAsia"/>
                <w:sz w:val="18"/>
                <w:szCs w:val="18"/>
              </w:rPr>
              <w:t>BD</w:t>
            </w:r>
          </w:p>
        </w:tc>
      </w:tr>
      <w:tr w:rsidR="001C49FF" w:rsidRPr="006E552D" w:rsidTr="008B64AD">
        <w:trPr>
          <w:trHeight w:val="427"/>
        </w:trPr>
        <w:tc>
          <w:tcPr>
            <w:tcW w:w="1251" w:type="dxa"/>
            <w:vAlign w:val="center"/>
          </w:tcPr>
          <w:p w:rsidR="001C49FF" w:rsidRPr="00DA61F2" w:rsidRDefault="001C49FF" w:rsidP="001C49FF">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1C49FF" w:rsidRDefault="001C49FF" w:rsidP="001C49FF">
            <w:pPr>
              <w:pStyle w:val="TableText"/>
              <w:rPr>
                <w:sz w:val="21"/>
              </w:rPr>
            </w:pPr>
            <w:r>
              <w:rPr>
                <w:sz w:val="21"/>
              </w:rPr>
              <w:t>0x05</w:t>
            </w:r>
          </w:p>
        </w:tc>
        <w:tc>
          <w:tcPr>
            <w:tcW w:w="876" w:type="dxa"/>
            <w:vAlign w:val="center"/>
          </w:tcPr>
          <w:p w:rsidR="001C49FF" w:rsidRDefault="001C49FF" w:rsidP="001C49FF">
            <w:pPr>
              <w:pStyle w:val="TableText"/>
              <w:rPr>
                <w:sz w:val="21"/>
              </w:rPr>
            </w:pPr>
            <w:r>
              <w:rPr>
                <w:sz w:val="21"/>
              </w:rPr>
              <w:t>0x36</w:t>
            </w:r>
          </w:p>
        </w:tc>
        <w:tc>
          <w:tcPr>
            <w:tcW w:w="876" w:type="dxa"/>
            <w:vAlign w:val="center"/>
          </w:tcPr>
          <w:p w:rsidR="001C49FF" w:rsidRDefault="001C49FF" w:rsidP="001C49FF">
            <w:pPr>
              <w:pStyle w:val="TableText"/>
              <w:rPr>
                <w:sz w:val="21"/>
              </w:rPr>
            </w:pPr>
            <w:r>
              <w:rPr>
                <w:sz w:val="21"/>
              </w:rPr>
              <w:t>0x7C</w:t>
            </w:r>
          </w:p>
        </w:tc>
        <w:tc>
          <w:tcPr>
            <w:tcW w:w="960" w:type="dxa"/>
            <w:vAlign w:val="center"/>
          </w:tcPr>
          <w:p w:rsidR="001C49FF" w:rsidRDefault="001C49FF" w:rsidP="001C49FF">
            <w:pPr>
              <w:pStyle w:val="TableText"/>
              <w:rPr>
                <w:sz w:val="21"/>
              </w:rPr>
            </w:pPr>
            <w:r>
              <w:rPr>
                <w:sz w:val="21"/>
              </w:rPr>
              <w:t>0x05</w:t>
            </w:r>
          </w:p>
        </w:tc>
        <w:tc>
          <w:tcPr>
            <w:tcW w:w="709" w:type="dxa"/>
            <w:vAlign w:val="center"/>
          </w:tcPr>
          <w:p w:rsidR="001C49FF" w:rsidRDefault="001C49FF" w:rsidP="001C49FF">
            <w:pPr>
              <w:pStyle w:val="TableText"/>
              <w:rPr>
                <w:sz w:val="21"/>
              </w:rPr>
            </w:pPr>
            <w:r>
              <w:rPr>
                <w:sz w:val="21"/>
              </w:rPr>
              <w:t>0x03</w:t>
            </w:r>
          </w:p>
        </w:tc>
        <w:tc>
          <w:tcPr>
            <w:tcW w:w="1964" w:type="dxa"/>
            <w:vAlign w:val="center"/>
          </w:tcPr>
          <w:p w:rsidR="001C49FF" w:rsidRPr="006E552D" w:rsidRDefault="001C49FF" w:rsidP="001C49FF">
            <w:pPr>
              <w:pStyle w:val="E-TableText"/>
              <w:rPr>
                <w:sz w:val="18"/>
                <w:szCs w:val="18"/>
              </w:rPr>
            </w:pPr>
            <w:r w:rsidRPr="001D071C">
              <w:rPr>
                <w:rFonts w:hint="eastAsia"/>
                <w:sz w:val="21"/>
              </w:rPr>
              <w:t>0x01</w:t>
            </w:r>
          </w:p>
        </w:tc>
        <w:tc>
          <w:tcPr>
            <w:tcW w:w="581" w:type="dxa"/>
            <w:vAlign w:val="center"/>
          </w:tcPr>
          <w:p w:rsidR="001C49FF" w:rsidRDefault="001C49FF" w:rsidP="001C49FF">
            <w:r w:rsidRPr="00B34E03">
              <w:rPr>
                <w:rFonts w:eastAsiaTheme="minorEastAsia" w:hint="eastAsia"/>
                <w:sz w:val="18"/>
                <w:szCs w:val="18"/>
              </w:rPr>
              <w:t>T</w:t>
            </w:r>
            <w:r w:rsidRPr="00B34E03">
              <w:rPr>
                <w:rFonts w:eastAsiaTheme="minorEastAsia"/>
                <w:sz w:val="18"/>
                <w:szCs w:val="18"/>
              </w:rPr>
              <w:t>BD</w:t>
            </w:r>
          </w:p>
        </w:tc>
      </w:tr>
    </w:tbl>
    <w:p w:rsidR="001C49FF" w:rsidRPr="00B33F38" w:rsidRDefault="001C49FF" w:rsidP="001C49FF">
      <w:pPr>
        <w:pStyle w:val="E-Content"/>
        <w:rPr>
          <w:rFonts w:eastAsiaTheme="minorEastAsia"/>
          <w:lang w:val="x-none"/>
        </w:rPr>
      </w:pPr>
      <w:r>
        <w:rPr>
          <w:rFonts w:eastAsiaTheme="minorEastAsia"/>
          <w:lang w:val="x-none"/>
        </w:rPr>
        <w:t xml:space="preserve">Read </w:t>
      </w:r>
      <w:r w:rsidRPr="00B33F38">
        <w:rPr>
          <w:rFonts w:eastAsiaTheme="minorEastAsia"/>
          <w:lang w:val="x-none"/>
        </w:rPr>
        <w:t>command</w:t>
      </w:r>
      <w:r>
        <w:rPr>
          <w:rFonts w:eastAsiaTheme="minorEastAsia"/>
          <w:lang w:val="x-none"/>
        </w:rPr>
        <w:t xml:space="preserve"> of </w:t>
      </w:r>
      <w:r>
        <w:t>automatic shutter switching interval</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1C49FF" w:rsidRPr="006E552D" w:rsidTr="008B64AD">
        <w:trPr>
          <w:trHeight w:val="569"/>
        </w:trPr>
        <w:tc>
          <w:tcPr>
            <w:tcW w:w="1251"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1C49FF" w:rsidRPr="006E552D" w:rsidRDefault="001C49FF" w:rsidP="009A3971">
            <w:pPr>
              <w:pStyle w:val="E-TableHeading"/>
              <w:jc w:val="both"/>
              <w:rPr>
                <w:sz w:val="18"/>
                <w:szCs w:val="18"/>
                <w:lang w:val="zh-CN"/>
              </w:rPr>
            </w:pPr>
            <w:r w:rsidRPr="006E552D">
              <w:rPr>
                <w:sz w:val="18"/>
                <w:szCs w:val="18"/>
                <w:lang w:val="zh-CN"/>
              </w:rPr>
              <w:t>CHK</w:t>
            </w:r>
          </w:p>
        </w:tc>
      </w:tr>
      <w:tr w:rsidR="001C49FF" w:rsidRPr="006E552D" w:rsidTr="008B64AD">
        <w:trPr>
          <w:trHeight w:val="427"/>
        </w:trPr>
        <w:tc>
          <w:tcPr>
            <w:tcW w:w="1251" w:type="dxa"/>
            <w:vAlign w:val="center"/>
          </w:tcPr>
          <w:p w:rsidR="001C49FF" w:rsidRPr="006E552D" w:rsidRDefault="001C49FF" w:rsidP="001C49FF">
            <w:pPr>
              <w:pStyle w:val="E-TableText"/>
              <w:jc w:val="both"/>
              <w:rPr>
                <w:sz w:val="18"/>
                <w:szCs w:val="18"/>
                <w:lang w:val="zh-CN"/>
              </w:rPr>
            </w:pPr>
            <w:r w:rsidRPr="006E552D">
              <w:rPr>
                <w:sz w:val="18"/>
                <w:szCs w:val="18"/>
                <w:lang w:val="zh-CN"/>
              </w:rPr>
              <w:t>Host Transmitting</w:t>
            </w:r>
          </w:p>
        </w:tc>
        <w:tc>
          <w:tcPr>
            <w:tcW w:w="710" w:type="dxa"/>
            <w:vAlign w:val="center"/>
          </w:tcPr>
          <w:p w:rsidR="001C49FF" w:rsidRDefault="001C49FF" w:rsidP="001C49FF">
            <w:pPr>
              <w:pStyle w:val="TableText"/>
              <w:rPr>
                <w:rFonts w:eastAsia="宋体"/>
                <w:sz w:val="21"/>
              </w:rPr>
            </w:pPr>
            <w:r>
              <w:rPr>
                <w:sz w:val="21"/>
              </w:rPr>
              <w:t>0x05</w:t>
            </w:r>
          </w:p>
        </w:tc>
        <w:tc>
          <w:tcPr>
            <w:tcW w:w="876" w:type="dxa"/>
            <w:vAlign w:val="center"/>
          </w:tcPr>
          <w:p w:rsidR="001C49FF" w:rsidRDefault="001C49FF" w:rsidP="001C49FF">
            <w:pPr>
              <w:pStyle w:val="TableText"/>
              <w:rPr>
                <w:rFonts w:eastAsia="宋体"/>
                <w:sz w:val="21"/>
              </w:rPr>
            </w:pPr>
            <w:r>
              <w:rPr>
                <w:sz w:val="21"/>
              </w:rPr>
              <w:t>0x36</w:t>
            </w:r>
          </w:p>
        </w:tc>
        <w:tc>
          <w:tcPr>
            <w:tcW w:w="876" w:type="dxa"/>
            <w:vAlign w:val="center"/>
          </w:tcPr>
          <w:p w:rsidR="001C49FF" w:rsidRDefault="001C49FF" w:rsidP="001C49FF">
            <w:pPr>
              <w:pStyle w:val="TableText"/>
              <w:rPr>
                <w:sz w:val="21"/>
              </w:rPr>
            </w:pPr>
            <w:r>
              <w:rPr>
                <w:sz w:val="21"/>
              </w:rPr>
              <w:t>0x7C</w:t>
            </w:r>
          </w:p>
        </w:tc>
        <w:tc>
          <w:tcPr>
            <w:tcW w:w="960" w:type="dxa"/>
            <w:vAlign w:val="center"/>
          </w:tcPr>
          <w:p w:rsidR="001C49FF" w:rsidRDefault="001C49FF" w:rsidP="001C49FF">
            <w:pPr>
              <w:pStyle w:val="TableText"/>
              <w:rPr>
                <w:sz w:val="21"/>
              </w:rPr>
            </w:pPr>
            <w:r>
              <w:rPr>
                <w:sz w:val="21"/>
              </w:rPr>
              <w:t>0x05</w:t>
            </w:r>
          </w:p>
        </w:tc>
        <w:tc>
          <w:tcPr>
            <w:tcW w:w="709" w:type="dxa"/>
            <w:vAlign w:val="center"/>
          </w:tcPr>
          <w:p w:rsidR="001C49FF" w:rsidRDefault="001C49FF" w:rsidP="001C49FF">
            <w:pPr>
              <w:pStyle w:val="TableText"/>
              <w:rPr>
                <w:sz w:val="21"/>
              </w:rPr>
            </w:pPr>
            <w:r>
              <w:rPr>
                <w:sz w:val="21"/>
              </w:rPr>
              <w:t>0x01</w:t>
            </w:r>
          </w:p>
        </w:tc>
        <w:tc>
          <w:tcPr>
            <w:tcW w:w="1964" w:type="dxa"/>
            <w:vAlign w:val="center"/>
          </w:tcPr>
          <w:p w:rsidR="001C49FF" w:rsidRDefault="001C49FF" w:rsidP="001C49FF">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1C49FF" w:rsidRPr="00185301" w:rsidRDefault="001C49FF" w:rsidP="001C49FF">
            <w:pPr>
              <w:pStyle w:val="E-TableText"/>
              <w:rPr>
                <w:rFonts w:eastAsiaTheme="minorEastAsia"/>
                <w:sz w:val="18"/>
                <w:szCs w:val="18"/>
              </w:rPr>
            </w:pPr>
            <w:r>
              <w:rPr>
                <w:rFonts w:eastAsiaTheme="minorEastAsia"/>
                <w:sz w:val="18"/>
                <w:szCs w:val="18"/>
              </w:rPr>
              <w:t>0x00 by default.</w:t>
            </w:r>
          </w:p>
        </w:tc>
        <w:tc>
          <w:tcPr>
            <w:tcW w:w="581" w:type="dxa"/>
            <w:vAlign w:val="center"/>
          </w:tcPr>
          <w:p w:rsidR="001C49FF" w:rsidRDefault="001C49FF" w:rsidP="001C49FF">
            <w:r w:rsidRPr="00B34E03">
              <w:rPr>
                <w:rFonts w:eastAsiaTheme="minorEastAsia" w:hint="eastAsia"/>
                <w:sz w:val="18"/>
                <w:szCs w:val="18"/>
              </w:rPr>
              <w:t>T</w:t>
            </w:r>
            <w:r w:rsidRPr="00B34E03">
              <w:rPr>
                <w:rFonts w:eastAsiaTheme="minorEastAsia"/>
                <w:sz w:val="18"/>
                <w:szCs w:val="18"/>
              </w:rPr>
              <w:t>BD</w:t>
            </w:r>
          </w:p>
        </w:tc>
      </w:tr>
      <w:tr w:rsidR="001C49FF" w:rsidRPr="006E552D" w:rsidTr="008B64AD">
        <w:trPr>
          <w:trHeight w:val="427"/>
        </w:trPr>
        <w:tc>
          <w:tcPr>
            <w:tcW w:w="1251" w:type="dxa"/>
            <w:vAlign w:val="center"/>
          </w:tcPr>
          <w:p w:rsidR="001C49FF" w:rsidRPr="00DA61F2" w:rsidRDefault="001C49FF" w:rsidP="001C49FF">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1C49FF" w:rsidRDefault="001C49FF" w:rsidP="001C49FF">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1C49FF" w:rsidRDefault="001C49FF" w:rsidP="001C49FF">
            <w:pPr>
              <w:pStyle w:val="TableText"/>
              <w:rPr>
                <w:sz w:val="21"/>
              </w:rPr>
            </w:pPr>
            <w:r>
              <w:rPr>
                <w:sz w:val="21"/>
              </w:rPr>
              <w:t>0x36</w:t>
            </w:r>
          </w:p>
        </w:tc>
        <w:tc>
          <w:tcPr>
            <w:tcW w:w="876" w:type="dxa"/>
            <w:vAlign w:val="center"/>
          </w:tcPr>
          <w:p w:rsidR="001C49FF" w:rsidRDefault="001C49FF" w:rsidP="001C49FF">
            <w:pPr>
              <w:pStyle w:val="TableText"/>
              <w:rPr>
                <w:sz w:val="21"/>
              </w:rPr>
            </w:pPr>
            <w:r>
              <w:rPr>
                <w:sz w:val="21"/>
              </w:rPr>
              <w:t>0x7C</w:t>
            </w:r>
          </w:p>
        </w:tc>
        <w:tc>
          <w:tcPr>
            <w:tcW w:w="960" w:type="dxa"/>
            <w:vAlign w:val="center"/>
          </w:tcPr>
          <w:p w:rsidR="001C49FF" w:rsidRDefault="001C49FF" w:rsidP="001C49FF">
            <w:pPr>
              <w:pStyle w:val="TableText"/>
              <w:rPr>
                <w:sz w:val="21"/>
              </w:rPr>
            </w:pPr>
            <w:r>
              <w:rPr>
                <w:sz w:val="21"/>
              </w:rPr>
              <w:t>0x05</w:t>
            </w:r>
          </w:p>
        </w:tc>
        <w:tc>
          <w:tcPr>
            <w:tcW w:w="709" w:type="dxa"/>
            <w:vAlign w:val="center"/>
          </w:tcPr>
          <w:p w:rsidR="001C49FF" w:rsidRDefault="001C49FF" w:rsidP="001C49FF">
            <w:pPr>
              <w:pStyle w:val="TableText"/>
              <w:rPr>
                <w:sz w:val="21"/>
              </w:rPr>
            </w:pPr>
            <w:r>
              <w:rPr>
                <w:sz w:val="21"/>
              </w:rPr>
              <w:t>0x03</w:t>
            </w:r>
          </w:p>
        </w:tc>
        <w:tc>
          <w:tcPr>
            <w:tcW w:w="1964" w:type="dxa"/>
            <w:vAlign w:val="center"/>
          </w:tcPr>
          <w:p w:rsidR="001C49FF" w:rsidRPr="006E552D" w:rsidRDefault="001C49FF" w:rsidP="001C49FF">
            <w:pPr>
              <w:pStyle w:val="E-TableText"/>
              <w:rPr>
                <w:sz w:val="18"/>
                <w:szCs w:val="18"/>
              </w:rPr>
            </w:pPr>
            <w:r w:rsidRPr="001C49FF">
              <w:rPr>
                <w:rFonts w:eastAsiaTheme="minorEastAsia"/>
                <w:sz w:val="18"/>
                <w:szCs w:val="18"/>
              </w:rPr>
              <w:t>{DATA0,DATA1}: shutter interval, in minutes, valid for 2 bytes.</w:t>
            </w:r>
          </w:p>
        </w:tc>
        <w:tc>
          <w:tcPr>
            <w:tcW w:w="581" w:type="dxa"/>
            <w:vAlign w:val="center"/>
          </w:tcPr>
          <w:p w:rsidR="001C49FF" w:rsidRDefault="001C49FF" w:rsidP="001C49FF">
            <w:r w:rsidRPr="00B34E03">
              <w:rPr>
                <w:rFonts w:eastAsiaTheme="minorEastAsia" w:hint="eastAsia"/>
                <w:sz w:val="18"/>
                <w:szCs w:val="18"/>
              </w:rPr>
              <w:t>T</w:t>
            </w:r>
            <w:r w:rsidRPr="00B34E03">
              <w:rPr>
                <w:rFonts w:eastAsiaTheme="minorEastAsia"/>
                <w:sz w:val="18"/>
                <w:szCs w:val="18"/>
              </w:rPr>
              <w:t>BD</w:t>
            </w:r>
          </w:p>
        </w:tc>
      </w:tr>
    </w:tbl>
    <w:p w:rsidR="001C49FF" w:rsidRPr="00BE00F4" w:rsidRDefault="001C49FF" w:rsidP="001C49FF">
      <w:pPr>
        <w:pStyle w:val="4E-Heading4AltF4"/>
      </w:pPr>
      <w:r>
        <w:t>Command</w:t>
      </w:r>
      <w:r w:rsidRPr="00BE00F4">
        <w:t xml:space="preserve"> </w:t>
      </w:r>
      <w:r>
        <w:t>D</w:t>
      </w:r>
      <w:r w:rsidRPr="00BE00F4">
        <w:t>escription</w:t>
      </w:r>
      <w:r>
        <w:t>s</w:t>
      </w:r>
    </w:p>
    <w:p w:rsidR="001C49FF" w:rsidRPr="00BE00F4" w:rsidRDefault="001C49FF" w:rsidP="001C49FF">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1C49FF" w:rsidRDefault="001C49FF" w:rsidP="001C49FF">
      <w:pPr>
        <w:pStyle w:val="E-ItemListinText"/>
      </w:pPr>
      <w:r>
        <w:lastRenderedPageBreak/>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1C49FF" w:rsidRDefault="001C49FF" w:rsidP="001C49FF">
      <w:pPr>
        <w:pStyle w:val="E-ItemListinText"/>
      </w:pPr>
      <w:r w:rsidRPr="001C49FF">
        <w:t>The shutter interval is in minutes, and 2 bytes are valid. The default setting is 10 minutes</w:t>
      </w:r>
      <w:r>
        <w:t xml:space="preserve"> (</w:t>
      </w:r>
      <w:r w:rsidRPr="001C49FF">
        <w:t>0x00</w:t>
      </w:r>
      <w:r>
        <w:t xml:space="preserve"> </w:t>
      </w:r>
      <w:r w:rsidRPr="001C49FF">
        <w:t>0A</w:t>
      </w:r>
      <w:r>
        <w:t>)</w:t>
      </w:r>
    </w:p>
    <w:p w:rsidR="001C49FF" w:rsidRDefault="001C49FF" w:rsidP="001C49FF">
      <w:pPr>
        <w:pStyle w:val="3"/>
      </w:pPr>
      <w:bookmarkStart w:id="36" w:name="_Toc161247538"/>
      <w:r>
        <w:t>D</w:t>
      </w:r>
      <w:r w:rsidR="008F5B0C">
        <w:t>efective</w:t>
      </w:r>
      <w:r>
        <w:t xml:space="preserve"> Pixel Correction (Write-Only)</w:t>
      </w:r>
      <w:bookmarkEnd w:id="36"/>
    </w:p>
    <w:p w:rsidR="001C49FF" w:rsidRDefault="001C49FF" w:rsidP="001C49FF">
      <w:pPr>
        <w:pStyle w:val="E-Content"/>
      </w:pPr>
      <w:r>
        <w:t>D</w:t>
      </w:r>
      <w:r w:rsidR="008F5B0C">
        <w:t>efective</w:t>
      </w:r>
      <w:r>
        <w:t xml:space="preserve"> pixels are pixels on the detector that are insensitive to thermal radiation and cannot reflect the temperature changes of the measured target. During the integration of the module into the host, new dead pixels may arise that need to be corrected.</w:t>
      </w:r>
    </w:p>
    <w:p w:rsidR="001C49FF" w:rsidRDefault="001C49FF" w:rsidP="001C49FF">
      <w:pPr>
        <w:pStyle w:val="E-Content"/>
      </w:pPr>
      <w:r>
        <w:t>This module can correct d</w:t>
      </w:r>
      <w:r w:rsidR="008F5B0C">
        <w:t>efective</w:t>
      </w:r>
      <w:r>
        <w:t xml:space="preserve"> pixels on the client software, </w:t>
      </w:r>
      <w:r w:rsidR="0043128B">
        <w:t>as well as via</w:t>
      </w:r>
      <w:r>
        <w:t xml:space="preserve"> serial port commands. The following describes how to correct d</w:t>
      </w:r>
      <w:r w:rsidR="008F5B0C">
        <w:t>efective</w:t>
      </w:r>
      <w:r>
        <w:t xml:space="preserve"> pixels by using serial commands.</w:t>
      </w:r>
    </w:p>
    <w:p w:rsidR="0043128B" w:rsidRDefault="001C49FF" w:rsidP="0043128B">
      <w:pPr>
        <w:pStyle w:val="E-SectionHeading"/>
      </w:pPr>
      <w:r>
        <w:t>Step</w:t>
      </w:r>
      <w:r w:rsidR="0043128B">
        <w:t>s</w:t>
      </w:r>
    </w:p>
    <w:p w:rsidR="001C49FF" w:rsidRDefault="001C49FF" w:rsidP="0043128B">
      <w:pPr>
        <w:pStyle w:val="E-Step"/>
      </w:pPr>
      <w:r>
        <w:t xml:space="preserve">Turn on the cursor display: </w:t>
      </w:r>
      <w:r w:rsidR="0043128B">
        <w:t xml:space="preserve">0x </w:t>
      </w:r>
      <w:r>
        <w:t>F0 05 36 78 1A 00 0F D7 FF</w:t>
      </w:r>
    </w:p>
    <w:p w:rsidR="001C49FF" w:rsidRDefault="001C49FF" w:rsidP="0043128B">
      <w:pPr>
        <w:pStyle w:val="E-Step"/>
      </w:pPr>
      <w:r>
        <w:t>Move the cursor to the d</w:t>
      </w:r>
      <w:r w:rsidR="008F5B0C">
        <w:t>efective</w:t>
      </w:r>
      <w:r>
        <w:t xml:space="preserve"> pixel position. The cursor movement command</w:t>
      </w:r>
      <w:r w:rsidR="0043128B">
        <w:t>s</w:t>
      </w:r>
      <w:r>
        <w:t xml:space="preserve"> </w:t>
      </w:r>
      <w:r w:rsidR="0043128B">
        <w:t>are</w:t>
      </w:r>
      <w:r>
        <w:t xml:space="preserve"> as follows:</w:t>
      </w:r>
    </w:p>
    <w:p w:rsidR="001C49FF" w:rsidRDefault="0043128B" w:rsidP="0043128B">
      <w:pPr>
        <w:pStyle w:val="E-UnorderedList"/>
      </w:pPr>
      <w:r>
        <w:t>Cursor</w:t>
      </w:r>
      <w:r w:rsidR="001C49FF">
        <w:t xml:space="preserve"> up: F0 05 36 78 1A 00 02 CA FF</w:t>
      </w:r>
    </w:p>
    <w:p w:rsidR="001C49FF" w:rsidRDefault="0043128B" w:rsidP="0043128B">
      <w:pPr>
        <w:pStyle w:val="E-UnorderedList"/>
      </w:pPr>
      <w:r>
        <w:t>Cursor</w:t>
      </w:r>
      <w:r w:rsidR="001C49FF">
        <w:t xml:space="preserve"> up</w:t>
      </w:r>
      <w:r>
        <w:t xml:space="preserve"> </w:t>
      </w:r>
      <w:r w:rsidR="0039681A">
        <w:t>for</w:t>
      </w:r>
      <w:r w:rsidR="001C49FF">
        <w:t xml:space="preserve"> N </w:t>
      </w:r>
      <w:r>
        <w:t>pixel</w:t>
      </w:r>
      <w:r w:rsidR="001C49FF">
        <w:t xml:space="preserve">s: F0 05 36 78 1A 00 2N CHK FF (N is the step size, CHK is the check </w:t>
      </w:r>
      <w:r>
        <w:t>field</w:t>
      </w:r>
      <w:r w:rsidR="001C49FF">
        <w:t>)</w:t>
      </w:r>
    </w:p>
    <w:p w:rsidR="001C49FF" w:rsidRDefault="0043128B" w:rsidP="0043128B">
      <w:pPr>
        <w:pStyle w:val="E-UnorderedList"/>
      </w:pPr>
      <w:r>
        <w:t>Cursor</w:t>
      </w:r>
      <w:r w:rsidR="001C49FF">
        <w:t xml:space="preserve"> down: F0 05 36 78 1A 00 03 CB FF</w:t>
      </w:r>
    </w:p>
    <w:p w:rsidR="001C49FF" w:rsidRDefault="0043128B" w:rsidP="0043128B">
      <w:pPr>
        <w:pStyle w:val="E-UnorderedList"/>
      </w:pPr>
      <w:r>
        <w:t>Cursor</w:t>
      </w:r>
      <w:r w:rsidR="001C49FF">
        <w:t xml:space="preserve"> </w:t>
      </w:r>
      <w:r>
        <w:t>down for N pixels</w:t>
      </w:r>
      <w:r w:rsidR="001C49FF">
        <w:t xml:space="preserve">: F0 05 36 78 1A 00 3N CHK FF (N is the step size, CHK is the check </w:t>
      </w:r>
      <w:r>
        <w:t>field</w:t>
      </w:r>
      <w:r w:rsidR="001C49FF">
        <w:t>)</w:t>
      </w:r>
    </w:p>
    <w:p w:rsidR="001C49FF" w:rsidRDefault="0043128B" w:rsidP="0043128B">
      <w:pPr>
        <w:pStyle w:val="E-UnorderedList"/>
      </w:pPr>
      <w:r>
        <w:t>Cursor</w:t>
      </w:r>
      <w:r w:rsidR="001C49FF">
        <w:t xml:space="preserve"> shift</w:t>
      </w:r>
      <w:r w:rsidR="0039681A">
        <w:t>ed</w:t>
      </w:r>
      <w:r w:rsidR="001C49FF">
        <w:t xml:space="preserve"> left: F0 05 36 78 1A 00 04 CC FF</w:t>
      </w:r>
    </w:p>
    <w:p w:rsidR="001C49FF" w:rsidRDefault="0043128B" w:rsidP="0043128B">
      <w:pPr>
        <w:pStyle w:val="E-UnorderedList"/>
      </w:pPr>
      <w:r>
        <w:t>Cursor</w:t>
      </w:r>
      <w:r w:rsidR="001C49FF">
        <w:t xml:space="preserve"> shift</w:t>
      </w:r>
      <w:r w:rsidR="0039681A">
        <w:t>ed</w:t>
      </w:r>
      <w:r w:rsidR="001C49FF">
        <w:t xml:space="preserve"> </w:t>
      </w:r>
      <w:r>
        <w:t xml:space="preserve">left for </w:t>
      </w:r>
      <w:r w:rsidR="001C49FF">
        <w:t xml:space="preserve">N </w:t>
      </w:r>
      <w:r>
        <w:t>pixels</w:t>
      </w:r>
      <w:r w:rsidR="001C49FF">
        <w:t xml:space="preserve">: F0 05 36 78 1A 00 4N CHK FF </w:t>
      </w:r>
      <w:r>
        <w:t>(N is the step size, CHK is the check field)</w:t>
      </w:r>
    </w:p>
    <w:p w:rsidR="001C49FF" w:rsidRDefault="0043128B" w:rsidP="0043128B">
      <w:pPr>
        <w:pStyle w:val="E-UnorderedList"/>
      </w:pPr>
      <w:r>
        <w:t>Cursor</w:t>
      </w:r>
      <w:r w:rsidR="001C49FF">
        <w:t xml:space="preserve"> </w:t>
      </w:r>
      <w:r>
        <w:t>shift</w:t>
      </w:r>
      <w:r w:rsidR="0039681A">
        <w:t>ed</w:t>
      </w:r>
      <w:r>
        <w:t xml:space="preserve"> </w:t>
      </w:r>
      <w:r w:rsidR="001C49FF">
        <w:t>right: F0 05 36 78 1A 00 05 CD FF</w:t>
      </w:r>
    </w:p>
    <w:p w:rsidR="001C49FF" w:rsidRDefault="0043128B" w:rsidP="0043128B">
      <w:pPr>
        <w:pStyle w:val="E-UnorderedList"/>
      </w:pPr>
      <w:r>
        <w:t>Cursor</w:t>
      </w:r>
      <w:r w:rsidR="001C49FF">
        <w:t xml:space="preserve"> </w:t>
      </w:r>
      <w:r>
        <w:t>shift</w:t>
      </w:r>
      <w:r w:rsidR="0039681A">
        <w:t>ed</w:t>
      </w:r>
      <w:r>
        <w:t xml:space="preserve"> </w:t>
      </w:r>
      <w:r w:rsidR="001C49FF">
        <w:t xml:space="preserve">right </w:t>
      </w:r>
      <w:r>
        <w:t xml:space="preserve">for </w:t>
      </w:r>
      <w:r w:rsidR="001C49FF">
        <w:t xml:space="preserve">N </w:t>
      </w:r>
      <w:r>
        <w:t>pixels</w:t>
      </w:r>
      <w:r w:rsidR="001C49FF">
        <w:t xml:space="preserve">: F0 05 36 78 1A 00 5N CHK FF </w:t>
      </w:r>
      <w:r>
        <w:t>(N is the step size, CHK is the check field)</w:t>
      </w:r>
    </w:p>
    <w:p w:rsidR="001C49FF" w:rsidRDefault="0043128B" w:rsidP="0043128B">
      <w:pPr>
        <w:pStyle w:val="E-UnorderedList"/>
      </w:pPr>
      <w:r>
        <w:t>Cursor to the center</w:t>
      </w:r>
      <w:r w:rsidR="001C49FF">
        <w:t>: F0 05 36 78 1A 00 06 CE FF</w:t>
      </w:r>
    </w:p>
    <w:p w:rsidR="001C49FF" w:rsidRDefault="001C49FF" w:rsidP="0043128B">
      <w:pPr>
        <w:pStyle w:val="E-Step"/>
      </w:pPr>
      <w:r>
        <w:t>D</w:t>
      </w:r>
      <w:r w:rsidR="008F5B0C">
        <w:t>efective</w:t>
      </w:r>
      <w:r>
        <w:t xml:space="preserve"> pixel correction: F0 05 36 78 1A 00 0D D5 FF</w:t>
      </w:r>
    </w:p>
    <w:p w:rsidR="0043128B" w:rsidRDefault="009A3971" w:rsidP="0043128B">
      <w:pPr>
        <w:pStyle w:val="E-Note"/>
      </w:pPr>
      <w:r>
        <w:rPr>
          <w:rFonts w:eastAsiaTheme="minorEastAsia" w:hint="eastAsia"/>
        </w:rPr>
        <w:t>N</w:t>
      </w:r>
      <w:r>
        <w:rPr>
          <w:rFonts w:eastAsiaTheme="minorEastAsia"/>
        </w:rPr>
        <w:t>ote</w:t>
      </w:r>
    </w:p>
    <w:p w:rsidR="001C49FF" w:rsidRDefault="001C49FF" w:rsidP="009A3971">
      <w:pPr>
        <w:pStyle w:val="E-NoteCautionDangerText"/>
      </w:pPr>
      <w:r>
        <w:t>When a d</w:t>
      </w:r>
      <w:r w:rsidR="008F5B0C">
        <w:t>efective</w:t>
      </w:r>
      <w:r>
        <w:t xml:space="preserve"> pixel appears in the image, you can </w:t>
      </w:r>
      <w:r w:rsidR="009A3971">
        <w:t>use</w:t>
      </w:r>
      <w:r>
        <w:t xml:space="preserve"> this command to add the</w:t>
      </w:r>
      <w:r w:rsidR="009A3971">
        <w:t xml:space="preserve"> </w:t>
      </w:r>
      <w:r>
        <w:t>pixel to the d</w:t>
      </w:r>
      <w:r w:rsidR="008F5B0C">
        <w:t>efective</w:t>
      </w:r>
      <w:r>
        <w:t xml:space="preserve"> pixel sequence </w:t>
      </w:r>
      <w:r w:rsidR="009A3971">
        <w:t>and the</w:t>
      </w:r>
      <w:r w:rsidR="008F5B0C">
        <w:t xml:space="preserve"> </w:t>
      </w:r>
      <w:r w:rsidR="009A3971">
        <w:t xml:space="preserve">pixel will be </w:t>
      </w:r>
      <w:r>
        <w:t>remove</w:t>
      </w:r>
      <w:r w:rsidR="009A3971">
        <w:t>d</w:t>
      </w:r>
      <w:r>
        <w:t xml:space="preserve"> in the image.</w:t>
      </w:r>
    </w:p>
    <w:p w:rsidR="001C49FF" w:rsidRDefault="001C49FF" w:rsidP="009A3971">
      <w:pPr>
        <w:pStyle w:val="E-Step"/>
      </w:pPr>
      <w:r>
        <w:t xml:space="preserve">Cancel </w:t>
      </w:r>
      <w:r w:rsidR="009A3971">
        <w:t>d</w:t>
      </w:r>
      <w:r w:rsidR="008F5B0C">
        <w:t>efective</w:t>
      </w:r>
      <w:r>
        <w:t xml:space="preserve"> </w:t>
      </w:r>
      <w:r w:rsidR="009A3971">
        <w:t>p</w:t>
      </w:r>
      <w:r>
        <w:t xml:space="preserve">ixel </w:t>
      </w:r>
      <w:r w:rsidR="009A3971">
        <w:t>c</w:t>
      </w:r>
      <w:r>
        <w:t>orrection: F0 05 36 78 1A 00 0E D6 FF</w:t>
      </w:r>
    </w:p>
    <w:p w:rsidR="001C49FF" w:rsidRDefault="009A3971" w:rsidP="009A3971">
      <w:pPr>
        <w:pStyle w:val="E-Note"/>
      </w:pPr>
      <w:r>
        <w:lastRenderedPageBreak/>
        <w:t>Note</w:t>
      </w:r>
    </w:p>
    <w:p w:rsidR="00811D2C" w:rsidRPr="001C49FF" w:rsidRDefault="001C49FF" w:rsidP="009A3971">
      <w:pPr>
        <w:pStyle w:val="E-NoteCautionDangerText"/>
      </w:pPr>
      <w:r>
        <w:t>When a non-</w:t>
      </w:r>
      <w:r w:rsidR="008F5B0C">
        <w:t>defective</w:t>
      </w:r>
      <w:r>
        <w:t xml:space="preserve"> pixel is corrected and the p</w:t>
      </w:r>
      <w:r w:rsidR="009A3971">
        <w:t>ixel</w:t>
      </w:r>
      <w:r>
        <w:t xml:space="preserve"> is mistakenly removed from the image, you can send this command to remove the p</w:t>
      </w:r>
      <w:r w:rsidR="009A3971">
        <w:t>ixel</w:t>
      </w:r>
      <w:r>
        <w:t xml:space="preserve"> from the </w:t>
      </w:r>
      <w:r w:rsidR="008F5B0C">
        <w:t>defective</w:t>
      </w:r>
      <w:r w:rsidR="009A3971">
        <w:t xml:space="preserve"> pixel sequence and restore i</w:t>
      </w:r>
      <w:r>
        <w:t>t in the image.</w:t>
      </w:r>
    </w:p>
    <w:p w:rsidR="009A3971" w:rsidRDefault="009A3971" w:rsidP="009A3971">
      <w:pPr>
        <w:pStyle w:val="4E-Heading4AltF4"/>
      </w:pPr>
      <w:r>
        <w:t>Commands and Parameters</w:t>
      </w:r>
    </w:p>
    <w:p w:rsidR="009A3971" w:rsidRPr="00B33F38" w:rsidRDefault="0039681A" w:rsidP="009A3971">
      <w:pPr>
        <w:pStyle w:val="E-Content"/>
        <w:rPr>
          <w:rFonts w:eastAsiaTheme="minorEastAsia"/>
          <w:lang w:val="x-none"/>
        </w:rPr>
      </w:pPr>
      <w:r w:rsidRPr="0039681A">
        <w:rPr>
          <w:rFonts w:eastAsiaTheme="minorEastAsia"/>
          <w:lang w:val="x-none"/>
        </w:rPr>
        <w:t>Turn on</w:t>
      </w:r>
      <w:r>
        <w:rPr>
          <w:rFonts w:eastAsiaTheme="minorEastAsia"/>
          <w:lang w:val="x-none"/>
        </w:rPr>
        <w:t>/off</w:t>
      </w:r>
      <w:r w:rsidRPr="0039681A">
        <w:rPr>
          <w:rFonts w:eastAsiaTheme="minorEastAsia"/>
          <w:lang w:val="x-none"/>
        </w:rPr>
        <w:t xml:space="preserve"> the cursor display</w:t>
      </w:r>
      <w:r w:rsidR="009A3971">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9A3971" w:rsidRPr="006E552D" w:rsidTr="008B64AD">
        <w:trPr>
          <w:trHeight w:val="569"/>
        </w:trPr>
        <w:tc>
          <w:tcPr>
            <w:tcW w:w="1251"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lang w:val="zh-CN"/>
              </w:rPr>
              <w:t>CHK</w:t>
            </w:r>
          </w:p>
        </w:tc>
      </w:tr>
      <w:tr w:rsidR="009A3971" w:rsidRPr="006E552D" w:rsidTr="008B64AD">
        <w:trPr>
          <w:trHeight w:val="427"/>
        </w:trPr>
        <w:tc>
          <w:tcPr>
            <w:tcW w:w="1251" w:type="dxa"/>
            <w:vAlign w:val="center"/>
          </w:tcPr>
          <w:p w:rsidR="009A3971" w:rsidRPr="006E552D" w:rsidRDefault="009A3971" w:rsidP="009A3971">
            <w:pPr>
              <w:pStyle w:val="E-TableText"/>
              <w:jc w:val="both"/>
              <w:rPr>
                <w:sz w:val="18"/>
                <w:szCs w:val="18"/>
                <w:lang w:val="zh-CN"/>
              </w:rPr>
            </w:pPr>
            <w:r w:rsidRPr="006E552D">
              <w:rPr>
                <w:sz w:val="18"/>
                <w:szCs w:val="18"/>
                <w:lang w:val="zh-CN"/>
              </w:rPr>
              <w:t>Host Transmitting</w:t>
            </w:r>
          </w:p>
        </w:tc>
        <w:tc>
          <w:tcPr>
            <w:tcW w:w="710" w:type="dxa"/>
            <w:vAlign w:val="center"/>
          </w:tcPr>
          <w:p w:rsidR="009A3971" w:rsidRDefault="009A3971" w:rsidP="009A3971">
            <w:pPr>
              <w:pStyle w:val="TableText"/>
              <w:rPr>
                <w:rFonts w:eastAsia="宋体"/>
                <w:sz w:val="21"/>
              </w:rPr>
            </w:pPr>
            <w:r>
              <w:rPr>
                <w:sz w:val="21"/>
              </w:rPr>
              <w:t>0x05</w:t>
            </w:r>
          </w:p>
        </w:tc>
        <w:tc>
          <w:tcPr>
            <w:tcW w:w="876" w:type="dxa"/>
            <w:vAlign w:val="center"/>
          </w:tcPr>
          <w:p w:rsidR="009A3971" w:rsidRDefault="009A3971" w:rsidP="009A3971">
            <w:pPr>
              <w:pStyle w:val="TableText"/>
              <w:rPr>
                <w:sz w:val="21"/>
              </w:rPr>
            </w:pPr>
            <w:r>
              <w:rPr>
                <w:sz w:val="21"/>
              </w:rPr>
              <w:t>0x36</w:t>
            </w:r>
          </w:p>
        </w:tc>
        <w:tc>
          <w:tcPr>
            <w:tcW w:w="876" w:type="dxa"/>
            <w:vAlign w:val="center"/>
          </w:tcPr>
          <w:p w:rsidR="009A3971" w:rsidRDefault="009A3971" w:rsidP="009A3971">
            <w:pPr>
              <w:pStyle w:val="TableText"/>
              <w:rPr>
                <w:sz w:val="21"/>
              </w:rPr>
            </w:pPr>
            <w:r>
              <w:rPr>
                <w:sz w:val="21"/>
              </w:rPr>
              <w:t>0x78</w:t>
            </w:r>
          </w:p>
        </w:tc>
        <w:tc>
          <w:tcPr>
            <w:tcW w:w="960" w:type="dxa"/>
            <w:vAlign w:val="center"/>
          </w:tcPr>
          <w:p w:rsidR="009A3971" w:rsidRDefault="009A3971" w:rsidP="009A3971">
            <w:pPr>
              <w:pStyle w:val="TableText"/>
              <w:rPr>
                <w:sz w:val="21"/>
              </w:rPr>
            </w:pPr>
            <w:r>
              <w:rPr>
                <w:sz w:val="21"/>
              </w:rPr>
              <w:t>0x1A</w:t>
            </w:r>
          </w:p>
        </w:tc>
        <w:tc>
          <w:tcPr>
            <w:tcW w:w="709" w:type="dxa"/>
            <w:vAlign w:val="center"/>
          </w:tcPr>
          <w:p w:rsidR="009A3971" w:rsidRDefault="009A3971" w:rsidP="009A3971">
            <w:pPr>
              <w:pStyle w:val="TableText"/>
              <w:rPr>
                <w:sz w:val="21"/>
              </w:rPr>
            </w:pPr>
            <w:r>
              <w:rPr>
                <w:sz w:val="21"/>
              </w:rPr>
              <w:t>0x00</w:t>
            </w:r>
          </w:p>
        </w:tc>
        <w:tc>
          <w:tcPr>
            <w:tcW w:w="1964" w:type="dxa"/>
            <w:vAlign w:val="center"/>
          </w:tcPr>
          <w:p w:rsidR="0039681A" w:rsidRPr="0039681A" w:rsidRDefault="0039681A" w:rsidP="0039681A">
            <w:pPr>
              <w:pStyle w:val="E-TableText"/>
              <w:rPr>
                <w:rFonts w:eastAsiaTheme="minorEastAsia"/>
                <w:sz w:val="18"/>
                <w:szCs w:val="18"/>
              </w:rPr>
            </w:pPr>
            <w:r w:rsidRPr="0039681A">
              <w:rPr>
                <w:rFonts w:eastAsiaTheme="minorEastAsia"/>
                <w:sz w:val="18"/>
                <w:szCs w:val="18"/>
              </w:rPr>
              <w:t>0x00: Turn off the cursor display</w:t>
            </w:r>
          </w:p>
          <w:p w:rsidR="009A3971" w:rsidRPr="00185301" w:rsidRDefault="0039681A" w:rsidP="0039681A">
            <w:pPr>
              <w:pStyle w:val="E-TableText"/>
              <w:rPr>
                <w:rFonts w:eastAsiaTheme="minorEastAsia"/>
                <w:sz w:val="18"/>
                <w:szCs w:val="18"/>
              </w:rPr>
            </w:pPr>
            <w:r w:rsidRPr="0039681A">
              <w:rPr>
                <w:rFonts w:eastAsiaTheme="minorEastAsia"/>
                <w:sz w:val="18"/>
                <w:szCs w:val="18"/>
              </w:rPr>
              <w:t xml:space="preserve">0x0F: Turn on </w:t>
            </w:r>
            <w:r>
              <w:rPr>
                <w:rFonts w:eastAsiaTheme="minorEastAsia"/>
                <w:sz w:val="18"/>
                <w:szCs w:val="18"/>
              </w:rPr>
              <w:t xml:space="preserve">the </w:t>
            </w:r>
            <w:r w:rsidRPr="0039681A">
              <w:rPr>
                <w:rFonts w:eastAsiaTheme="minorEastAsia"/>
                <w:sz w:val="18"/>
                <w:szCs w:val="18"/>
              </w:rPr>
              <w:t>cursor display</w:t>
            </w:r>
          </w:p>
        </w:tc>
        <w:tc>
          <w:tcPr>
            <w:tcW w:w="581" w:type="dxa"/>
            <w:vAlign w:val="center"/>
          </w:tcPr>
          <w:p w:rsidR="009A3971" w:rsidRDefault="009A3971" w:rsidP="009A3971">
            <w:r w:rsidRPr="00B34E03">
              <w:rPr>
                <w:rFonts w:eastAsiaTheme="minorEastAsia" w:hint="eastAsia"/>
                <w:sz w:val="18"/>
                <w:szCs w:val="18"/>
              </w:rPr>
              <w:t>T</w:t>
            </w:r>
            <w:r w:rsidRPr="00B34E03">
              <w:rPr>
                <w:rFonts w:eastAsiaTheme="minorEastAsia"/>
                <w:sz w:val="18"/>
                <w:szCs w:val="18"/>
              </w:rPr>
              <w:t>BD</w:t>
            </w:r>
          </w:p>
        </w:tc>
      </w:tr>
      <w:tr w:rsidR="009A3971" w:rsidRPr="006E552D" w:rsidTr="008B64AD">
        <w:trPr>
          <w:trHeight w:val="427"/>
        </w:trPr>
        <w:tc>
          <w:tcPr>
            <w:tcW w:w="1251" w:type="dxa"/>
            <w:vAlign w:val="center"/>
          </w:tcPr>
          <w:p w:rsidR="009A3971" w:rsidRPr="00DA61F2" w:rsidRDefault="009A3971" w:rsidP="009A3971">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9A3971" w:rsidRDefault="009A3971" w:rsidP="009A3971">
            <w:pPr>
              <w:pStyle w:val="TableText"/>
              <w:rPr>
                <w:sz w:val="21"/>
              </w:rPr>
            </w:pPr>
            <w:r>
              <w:rPr>
                <w:sz w:val="21"/>
              </w:rPr>
              <w:t>0x05</w:t>
            </w:r>
          </w:p>
        </w:tc>
        <w:tc>
          <w:tcPr>
            <w:tcW w:w="876" w:type="dxa"/>
            <w:vAlign w:val="center"/>
          </w:tcPr>
          <w:p w:rsidR="009A3971" w:rsidRDefault="009A3971" w:rsidP="009A3971">
            <w:pPr>
              <w:pStyle w:val="TableText"/>
              <w:rPr>
                <w:sz w:val="21"/>
              </w:rPr>
            </w:pPr>
            <w:r>
              <w:rPr>
                <w:sz w:val="21"/>
              </w:rPr>
              <w:t>0x36</w:t>
            </w:r>
          </w:p>
        </w:tc>
        <w:tc>
          <w:tcPr>
            <w:tcW w:w="876" w:type="dxa"/>
            <w:vAlign w:val="center"/>
          </w:tcPr>
          <w:p w:rsidR="009A3971" w:rsidRDefault="009A3971" w:rsidP="009A3971">
            <w:pPr>
              <w:pStyle w:val="TableText"/>
              <w:rPr>
                <w:sz w:val="21"/>
              </w:rPr>
            </w:pPr>
            <w:r>
              <w:rPr>
                <w:sz w:val="21"/>
              </w:rPr>
              <w:t>0x78</w:t>
            </w:r>
          </w:p>
        </w:tc>
        <w:tc>
          <w:tcPr>
            <w:tcW w:w="960" w:type="dxa"/>
            <w:vAlign w:val="center"/>
          </w:tcPr>
          <w:p w:rsidR="009A3971" w:rsidRDefault="009A3971" w:rsidP="009A3971">
            <w:pPr>
              <w:pStyle w:val="TableText"/>
              <w:rPr>
                <w:sz w:val="21"/>
              </w:rPr>
            </w:pPr>
            <w:r>
              <w:rPr>
                <w:sz w:val="21"/>
              </w:rPr>
              <w:t>0x1A</w:t>
            </w:r>
          </w:p>
        </w:tc>
        <w:tc>
          <w:tcPr>
            <w:tcW w:w="709" w:type="dxa"/>
            <w:vAlign w:val="center"/>
          </w:tcPr>
          <w:p w:rsidR="009A3971" w:rsidRDefault="009A3971" w:rsidP="009A3971">
            <w:pPr>
              <w:pStyle w:val="TableText"/>
              <w:rPr>
                <w:sz w:val="21"/>
              </w:rPr>
            </w:pPr>
            <w:r>
              <w:rPr>
                <w:sz w:val="21"/>
              </w:rPr>
              <w:t>0x03</w:t>
            </w:r>
          </w:p>
        </w:tc>
        <w:tc>
          <w:tcPr>
            <w:tcW w:w="1964" w:type="dxa"/>
            <w:vAlign w:val="center"/>
          </w:tcPr>
          <w:p w:rsidR="009A3971" w:rsidRPr="006E552D" w:rsidRDefault="009A3971" w:rsidP="009A3971">
            <w:pPr>
              <w:pStyle w:val="E-TableText"/>
              <w:rPr>
                <w:sz w:val="18"/>
                <w:szCs w:val="18"/>
              </w:rPr>
            </w:pPr>
            <w:r w:rsidRPr="001D071C">
              <w:rPr>
                <w:rFonts w:hint="eastAsia"/>
                <w:sz w:val="21"/>
              </w:rPr>
              <w:t>0x01</w:t>
            </w:r>
          </w:p>
        </w:tc>
        <w:tc>
          <w:tcPr>
            <w:tcW w:w="581" w:type="dxa"/>
            <w:vAlign w:val="center"/>
          </w:tcPr>
          <w:p w:rsidR="009A3971" w:rsidRDefault="009A3971" w:rsidP="009A3971">
            <w:r w:rsidRPr="00B34E03">
              <w:rPr>
                <w:rFonts w:eastAsiaTheme="minorEastAsia" w:hint="eastAsia"/>
                <w:sz w:val="18"/>
                <w:szCs w:val="18"/>
              </w:rPr>
              <w:t>T</w:t>
            </w:r>
            <w:r w:rsidRPr="00B34E03">
              <w:rPr>
                <w:rFonts w:eastAsiaTheme="minorEastAsia"/>
                <w:sz w:val="18"/>
                <w:szCs w:val="18"/>
              </w:rPr>
              <w:t>BD</w:t>
            </w:r>
          </w:p>
        </w:tc>
      </w:tr>
    </w:tbl>
    <w:p w:rsidR="009A3971" w:rsidRPr="00B33F38" w:rsidRDefault="0039681A" w:rsidP="009A3971">
      <w:pPr>
        <w:pStyle w:val="E-Content"/>
        <w:rPr>
          <w:rFonts w:eastAsiaTheme="minorEastAsia"/>
          <w:lang w:val="x-none"/>
        </w:rPr>
      </w:pPr>
      <w:r>
        <w:rPr>
          <w:rFonts w:eastAsiaTheme="minorEastAsia"/>
          <w:lang w:val="x-none"/>
        </w:rPr>
        <w:t xml:space="preserve">Move the </w:t>
      </w:r>
      <w:r w:rsidRPr="0039681A">
        <w:rPr>
          <w:rFonts w:eastAsiaTheme="minorEastAsia"/>
          <w:lang w:val="x-none"/>
        </w:rPr>
        <w:t>cursor</w:t>
      </w:r>
      <w:r w:rsidR="009A3971">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9A3971" w:rsidRPr="006E552D" w:rsidTr="008B64AD">
        <w:trPr>
          <w:trHeight w:val="569"/>
        </w:trPr>
        <w:tc>
          <w:tcPr>
            <w:tcW w:w="1251"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9A3971" w:rsidRPr="006E552D" w:rsidRDefault="009A3971" w:rsidP="009A3971">
            <w:pPr>
              <w:pStyle w:val="E-TableHeading"/>
              <w:jc w:val="both"/>
              <w:rPr>
                <w:sz w:val="18"/>
                <w:szCs w:val="18"/>
                <w:lang w:val="zh-CN"/>
              </w:rPr>
            </w:pPr>
            <w:r w:rsidRPr="006E552D">
              <w:rPr>
                <w:sz w:val="18"/>
                <w:szCs w:val="18"/>
                <w:lang w:val="zh-CN"/>
              </w:rPr>
              <w:t>CHK</w:t>
            </w:r>
          </w:p>
        </w:tc>
      </w:tr>
      <w:tr w:rsidR="0039681A" w:rsidRPr="006E552D" w:rsidTr="008B64AD">
        <w:trPr>
          <w:trHeight w:val="427"/>
        </w:trPr>
        <w:tc>
          <w:tcPr>
            <w:tcW w:w="1251" w:type="dxa"/>
            <w:vAlign w:val="center"/>
          </w:tcPr>
          <w:p w:rsidR="0039681A" w:rsidRPr="006E552D" w:rsidRDefault="0039681A" w:rsidP="0039681A">
            <w:pPr>
              <w:pStyle w:val="E-TableText"/>
              <w:jc w:val="both"/>
              <w:rPr>
                <w:sz w:val="18"/>
                <w:szCs w:val="18"/>
                <w:lang w:val="zh-CN"/>
              </w:rPr>
            </w:pPr>
            <w:r w:rsidRPr="006E552D">
              <w:rPr>
                <w:sz w:val="18"/>
                <w:szCs w:val="18"/>
                <w:lang w:val="zh-CN"/>
              </w:rPr>
              <w:t>Host Transmitting</w:t>
            </w:r>
          </w:p>
        </w:tc>
        <w:tc>
          <w:tcPr>
            <w:tcW w:w="710" w:type="dxa"/>
            <w:vAlign w:val="center"/>
          </w:tcPr>
          <w:p w:rsidR="0039681A" w:rsidRDefault="0039681A" w:rsidP="0039681A">
            <w:pPr>
              <w:pStyle w:val="TableText"/>
              <w:rPr>
                <w:rFonts w:eastAsia="宋体"/>
                <w:sz w:val="21"/>
              </w:rPr>
            </w:pPr>
            <w:r>
              <w:rPr>
                <w:sz w:val="21"/>
              </w:rPr>
              <w:t>0x05</w:t>
            </w:r>
          </w:p>
        </w:tc>
        <w:tc>
          <w:tcPr>
            <w:tcW w:w="876" w:type="dxa"/>
            <w:vAlign w:val="center"/>
          </w:tcPr>
          <w:p w:rsidR="0039681A" w:rsidRDefault="0039681A" w:rsidP="0039681A">
            <w:pPr>
              <w:pStyle w:val="TableText"/>
              <w:rPr>
                <w:sz w:val="21"/>
              </w:rPr>
            </w:pPr>
            <w:r>
              <w:rPr>
                <w:sz w:val="21"/>
              </w:rPr>
              <w:t>0x36</w:t>
            </w:r>
          </w:p>
        </w:tc>
        <w:tc>
          <w:tcPr>
            <w:tcW w:w="876" w:type="dxa"/>
            <w:vAlign w:val="center"/>
          </w:tcPr>
          <w:p w:rsidR="0039681A" w:rsidRDefault="0039681A" w:rsidP="0039681A">
            <w:pPr>
              <w:pStyle w:val="TableText"/>
              <w:rPr>
                <w:sz w:val="21"/>
              </w:rPr>
            </w:pPr>
            <w:r>
              <w:rPr>
                <w:sz w:val="21"/>
              </w:rPr>
              <w:t>0x78</w:t>
            </w:r>
          </w:p>
        </w:tc>
        <w:tc>
          <w:tcPr>
            <w:tcW w:w="960" w:type="dxa"/>
            <w:vAlign w:val="center"/>
          </w:tcPr>
          <w:p w:rsidR="0039681A" w:rsidRDefault="0039681A" w:rsidP="0039681A">
            <w:pPr>
              <w:pStyle w:val="TableText"/>
              <w:rPr>
                <w:sz w:val="21"/>
              </w:rPr>
            </w:pPr>
            <w:r>
              <w:rPr>
                <w:sz w:val="21"/>
              </w:rPr>
              <w:t>0x1A</w:t>
            </w:r>
          </w:p>
        </w:tc>
        <w:tc>
          <w:tcPr>
            <w:tcW w:w="709" w:type="dxa"/>
            <w:vAlign w:val="center"/>
          </w:tcPr>
          <w:p w:rsidR="0039681A" w:rsidRDefault="0039681A" w:rsidP="0039681A">
            <w:pPr>
              <w:pStyle w:val="TableText"/>
              <w:rPr>
                <w:sz w:val="21"/>
              </w:rPr>
            </w:pPr>
            <w:r>
              <w:rPr>
                <w:sz w:val="21"/>
              </w:rPr>
              <w:t>0x00</w:t>
            </w:r>
          </w:p>
        </w:tc>
        <w:tc>
          <w:tcPr>
            <w:tcW w:w="1964" w:type="dxa"/>
            <w:vAlign w:val="center"/>
          </w:tcPr>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0x02: </w:t>
            </w:r>
            <w:r>
              <w:rPr>
                <w:rFonts w:eastAsiaTheme="minorEastAsia"/>
                <w:sz w:val="18"/>
                <w:szCs w:val="18"/>
              </w:rPr>
              <w:t>C</w:t>
            </w:r>
            <w:r w:rsidRPr="0039681A">
              <w:rPr>
                <w:rFonts w:eastAsiaTheme="minorEastAsia"/>
                <w:sz w:val="18"/>
                <w:szCs w:val="18"/>
              </w:rPr>
              <w:t>ursor up</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0x03: </w:t>
            </w:r>
            <w:r>
              <w:rPr>
                <w:rFonts w:eastAsiaTheme="minorEastAsia"/>
                <w:sz w:val="18"/>
                <w:szCs w:val="18"/>
              </w:rPr>
              <w:t>C</w:t>
            </w:r>
            <w:r w:rsidRPr="0039681A">
              <w:rPr>
                <w:rFonts w:eastAsiaTheme="minorEastAsia"/>
                <w:sz w:val="18"/>
                <w:szCs w:val="18"/>
              </w:rPr>
              <w:t>ursor down</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0x04: </w:t>
            </w:r>
            <w:r>
              <w:rPr>
                <w:rFonts w:eastAsiaTheme="minorEastAsia"/>
                <w:sz w:val="18"/>
                <w:szCs w:val="18"/>
              </w:rPr>
              <w:t>C</w:t>
            </w:r>
            <w:r w:rsidRPr="0039681A">
              <w:rPr>
                <w:rFonts w:eastAsiaTheme="minorEastAsia"/>
                <w:sz w:val="18"/>
                <w:szCs w:val="18"/>
              </w:rPr>
              <w:t>ursor shifted left</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0x05: </w:t>
            </w:r>
            <w:r>
              <w:rPr>
                <w:rFonts w:eastAsiaTheme="minorEastAsia"/>
                <w:sz w:val="18"/>
                <w:szCs w:val="18"/>
              </w:rPr>
              <w:t>C</w:t>
            </w:r>
            <w:r w:rsidRPr="0039681A">
              <w:rPr>
                <w:rFonts w:eastAsiaTheme="minorEastAsia"/>
                <w:sz w:val="18"/>
                <w:szCs w:val="18"/>
              </w:rPr>
              <w:t>ursor shifted right</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0x06: </w:t>
            </w:r>
            <w:r>
              <w:rPr>
                <w:rFonts w:eastAsiaTheme="minorEastAsia"/>
                <w:sz w:val="18"/>
                <w:szCs w:val="18"/>
              </w:rPr>
              <w:t>C</w:t>
            </w:r>
            <w:r w:rsidRPr="0039681A">
              <w:rPr>
                <w:rFonts w:eastAsiaTheme="minorEastAsia"/>
                <w:sz w:val="18"/>
                <w:szCs w:val="18"/>
              </w:rPr>
              <w:t xml:space="preserve">ursor </w:t>
            </w:r>
            <w:r>
              <w:rPr>
                <w:rFonts w:eastAsiaTheme="minorEastAsia"/>
                <w:sz w:val="18"/>
                <w:szCs w:val="18"/>
              </w:rPr>
              <w:t>to the center</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0x2N: </w:t>
            </w:r>
            <w:r>
              <w:rPr>
                <w:rFonts w:eastAsiaTheme="minorEastAsia"/>
                <w:sz w:val="18"/>
                <w:szCs w:val="18"/>
              </w:rPr>
              <w:t>C</w:t>
            </w:r>
            <w:r w:rsidRPr="0039681A">
              <w:rPr>
                <w:rFonts w:eastAsiaTheme="minorEastAsia"/>
                <w:sz w:val="18"/>
                <w:szCs w:val="18"/>
              </w:rPr>
              <w:t>ursor up</w:t>
            </w:r>
            <w:r>
              <w:rPr>
                <w:rFonts w:eastAsiaTheme="minorEastAsia"/>
                <w:sz w:val="18"/>
                <w:szCs w:val="18"/>
              </w:rPr>
              <w:t xml:space="preserve"> for</w:t>
            </w:r>
            <w:r w:rsidRPr="0039681A">
              <w:rPr>
                <w:rFonts w:eastAsiaTheme="minorEastAsia"/>
                <w:sz w:val="18"/>
                <w:szCs w:val="18"/>
              </w:rPr>
              <w:t xml:space="preserve"> N </w:t>
            </w:r>
            <w:r>
              <w:rPr>
                <w:rFonts w:eastAsiaTheme="minorEastAsia"/>
                <w:sz w:val="18"/>
                <w:szCs w:val="18"/>
              </w:rPr>
              <w:t>pixels</w:t>
            </w:r>
            <w:r w:rsidRPr="0039681A">
              <w:rPr>
                <w:rFonts w:eastAsiaTheme="minorEastAsia"/>
                <w:sz w:val="18"/>
                <w:szCs w:val="18"/>
              </w:rPr>
              <w:t xml:space="preserve"> (N</w:t>
            </w:r>
            <w:r>
              <w:rPr>
                <w:rFonts w:eastAsiaTheme="minorEastAsia"/>
                <w:sz w:val="18"/>
                <w:szCs w:val="18"/>
              </w:rPr>
              <w:t xml:space="preserve">: </w:t>
            </w:r>
            <w:r w:rsidRPr="0039681A">
              <w:rPr>
                <w:rFonts w:eastAsiaTheme="minorEastAsia"/>
                <w:sz w:val="18"/>
                <w:szCs w:val="18"/>
              </w:rPr>
              <w:t>0x1~0xF)</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0x3N: </w:t>
            </w:r>
            <w:r>
              <w:rPr>
                <w:rFonts w:eastAsiaTheme="minorEastAsia"/>
                <w:sz w:val="18"/>
                <w:szCs w:val="18"/>
              </w:rPr>
              <w:t>C</w:t>
            </w:r>
            <w:r w:rsidRPr="0039681A">
              <w:rPr>
                <w:rFonts w:eastAsiaTheme="minorEastAsia"/>
                <w:sz w:val="18"/>
                <w:szCs w:val="18"/>
              </w:rPr>
              <w:t xml:space="preserve">ursor </w:t>
            </w:r>
            <w:r>
              <w:rPr>
                <w:rFonts w:eastAsiaTheme="minorEastAsia"/>
                <w:sz w:val="18"/>
                <w:szCs w:val="18"/>
              </w:rPr>
              <w:t>down for</w:t>
            </w:r>
            <w:r w:rsidRPr="0039681A">
              <w:rPr>
                <w:rFonts w:eastAsiaTheme="minorEastAsia"/>
                <w:sz w:val="18"/>
                <w:szCs w:val="18"/>
              </w:rPr>
              <w:t xml:space="preserve"> N </w:t>
            </w:r>
            <w:r>
              <w:rPr>
                <w:rFonts w:eastAsiaTheme="minorEastAsia"/>
                <w:sz w:val="18"/>
                <w:szCs w:val="18"/>
              </w:rPr>
              <w:t>pixels</w:t>
            </w:r>
            <w:r w:rsidRPr="0039681A">
              <w:rPr>
                <w:rFonts w:eastAsiaTheme="minorEastAsia"/>
                <w:sz w:val="18"/>
                <w:szCs w:val="18"/>
              </w:rPr>
              <w:t xml:space="preserve"> (N</w:t>
            </w:r>
            <w:r>
              <w:rPr>
                <w:rFonts w:eastAsiaTheme="minorEastAsia"/>
                <w:sz w:val="18"/>
                <w:szCs w:val="18"/>
              </w:rPr>
              <w:t xml:space="preserve">: </w:t>
            </w:r>
            <w:r w:rsidRPr="0039681A">
              <w:rPr>
                <w:rFonts w:eastAsiaTheme="minorEastAsia"/>
                <w:sz w:val="18"/>
                <w:szCs w:val="18"/>
              </w:rPr>
              <w:t>0x1~0xF)</w:t>
            </w:r>
          </w:p>
          <w:p w:rsidR="0039681A" w:rsidRPr="0039681A" w:rsidRDefault="0039681A" w:rsidP="0039681A">
            <w:pPr>
              <w:pStyle w:val="E-TableText"/>
              <w:rPr>
                <w:rFonts w:eastAsiaTheme="minorEastAsia"/>
                <w:sz w:val="18"/>
                <w:szCs w:val="18"/>
              </w:rPr>
            </w:pPr>
            <w:r w:rsidRPr="0039681A">
              <w:rPr>
                <w:rFonts w:eastAsiaTheme="minorEastAsia"/>
                <w:sz w:val="18"/>
                <w:szCs w:val="18"/>
              </w:rPr>
              <w:t xml:space="preserve">0x4N: Cursor </w:t>
            </w:r>
            <w:r>
              <w:rPr>
                <w:rFonts w:eastAsiaTheme="minorEastAsia"/>
                <w:sz w:val="18"/>
                <w:szCs w:val="18"/>
              </w:rPr>
              <w:t xml:space="preserve">shifted </w:t>
            </w:r>
            <w:r w:rsidRPr="0039681A">
              <w:rPr>
                <w:rFonts w:eastAsiaTheme="minorEastAsia"/>
                <w:sz w:val="18"/>
                <w:szCs w:val="18"/>
              </w:rPr>
              <w:t xml:space="preserve">left </w:t>
            </w:r>
            <w:r>
              <w:rPr>
                <w:rFonts w:eastAsiaTheme="minorEastAsia"/>
                <w:sz w:val="18"/>
                <w:szCs w:val="18"/>
              </w:rPr>
              <w:t xml:space="preserve">for </w:t>
            </w:r>
            <w:r w:rsidRPr="0039681A">
              <w:rPr>
                <w:rFonts w:eastAsiaTheme="minorEastAsia"/>
                <w:sz w:val="18"/>
                <w:szCs w:val="18"/>
              </w:rPr>
              <w:t xml:space="preserve">N </w:t>
            </w:r>
            <w:r>
              <w:rPr>
                <w:rFonts w:eastAsiaTheme="minorEastAsia"/>
                <w:sz w:val="18"/>
                <w:szCs w:val="18"/>
              </w:rPr>
              <w:t>pixel</w:t>
            </w:r>
            <w:r w:rsidRPr="0039681A">
              <w:rPr>
                <w:rFonts w:eastAsiaTheme="minorEastAsia"/>
                <w:sz w:val="18"/>
                <w:szCs w:val="18"/>
              </w:rPr>
              <w:t>s (N</w:t>
            </w:r>
            <w:r>
              <w:rPr>
                <w:rFonts w:eastAsiaTheme="minorEastAsia"/>
                <w:sz w:val="18"/>
                <w:szCs w:val="18"/>
              </w:rPr>
              <w:t xml:space="preserve">: </w:t>
            </w:r>
            <w:r w:rsidRPr="0039681A">
              <w:rPr>
                <w:rFonts w:eastAsiaTheme="minorEastAsia"/>
                <w:sz w:val="18"/>
                <w:szCs w:val="18"/>
              </w:rPr>
              <w:t>0x1~0xF)</w:t>
            </w:r>
          </w:p>
          <w:p w:rsidR="0039681A" w:rsidRPr="00185301" w:rsidRDefault="0039681A" w:rsidP="0039681A">
            <w:pPr>
              <w:pStyle w:val="E-TableText"/>
              <w:rPr>
                <w:rFonts w:eastAsiaTheme="minorEastAsia"/>
                <w:sz w:val="18"/>
                <w:szCs w:val="18"/>
              </w:rPr>
            </w:pPr>
            <w:r w:rsidRPr="0039681A">
              <w:rPr>
                <w:rFonts w:eastAsiaTheme="minorEastAsia"/>
                <w:sz w:val="18"/>
                <w:szCs w:val="18"/>
              </w:rPr>
              <w:t xml:space="preserve">0x5N: Cursor </w:t>
            </w:r>
            <w:r>
              <w:rPr>
                <w:rFonts w:eastAsiaTheme="minorEastAsia"/>
                <w:sz w:val="18"/>
                <w:szCs w:val="18"/>
              </w:rPr>
              <w:t>shifted right</w:t>
            </w:r>
            <w:r w:rsidRPr="0039681A">
              <w:rPr>
                <w:rFonts w:eastAsiaTheme="minorEastAsia"/>
                <w:sz w:val="18"/>
                <w:szCs w:val="18"/>
              </w:rPr>
              <w:t xml:space="preserve"> </w:t>
            </w:r>
            <w:r>
              <w:rPr>
                <w:rFonts w:eastAsiaTheme="minorEastAsia"/>
                <w:sz w:val="18"/>
                <w:szCs w:val="18"/>
              </w:rPr>
              <w:t xml:space="preserve">for </w:t>
            </w:r>
            <w:r w:rsidRPr="0039681A">
              <w:rPr>
                <w:rFonts w:eastAsiaTheme="minorEastAsia"/>
                <w:sz w:val="18"/>
                <w:szCs w:val="18"/>
              </w:rPr>
              <w:t xml:space="preserve">N </w:t>
            </w:r>
            <w:r>
              <w:rPr>
                <w:rFonts w:eastAsiaTheme="minorEastAsia"/>
                <w:sz w:val="18"/>
                <w:szCs w:val="18"/>
              </w:rPr>
              <w:t>pixel</w:t>
            </w:r>
            <w:r w:rsidRPr="0039681A">
              <w:rPr>
                <w:rFonts w:eastAsiaTheme="minorEastAsia"/>
                <w:sz w:val="18"/>
                <w:szCs w:val="18"/>
              </w:rPr>
              <w:t>s (N</w:t>
            </w:r>
            <w:r>
              <w:rPr>
                <w:rFonts w:eastAsiaTheme="minorEastAsia"/>
                <w:sz w:val="18"/>
                <w:szCs w:val="18"/>
              </w:rPr>
              <w:t xml:space="preserve">: </w:t>
            </w:r>
            <w:r w:rsidRPr="0039681A">
              <w:rPr>
                <w:rFonts w:eastAsiaTheme="minorEastAsia"/>
                <w:sz w:val="18"/>
                <w:szCs w:val="18"/>
              </w:rPr>
              <w:t>0x1~0xF)</w:t>
            </w:r>
          </w:p>
        </w:tc>
        <w:tc>
          <w:tcPr>
            <w:tcW w:w="581" w:type="dxa"/>
            <w:vAlign w:val="center"/>
          </w:tcPr>
          <w:p w:rsidR="0039681A" w:rsidRDefault="0039681A" w:rsidP="0039681A">
            <w:r w:rsidRPr="00B34E03">
              <w:rPr>
                <w:rFonts w:eastAsiaTheme="minorEastAsia" w:hint="eastAsia"/>
                <w:sz w:val="18"/>
                <w:szCs w:val="18"/>
              </w:rPr>
              <w:t>T</w:t>
            </w:r>
            <w:r w:rsidRPr="00B34E03">
              <w:rPr>
                <w:rFonts w:eastAsiaTheme="minorEastAsia"/>
                <w:sz w:val="18"/>
                <w:szCs w:val="18"/>
              </w:rPr>
              <w:t>BD</w:t>
            </w:r>
          </w:p>
        </w:tc>
      </w:tr>
      <w:tr w:rsidR="0039681A" w:rsidRPr="006E552D" w:rsidTr="008B64AD">
        <w:trPr>
          <w:trHeight w:val="427"/>
        </w:trPr>
        <w:tc>
          <w:tcPr>
            <w:tcW w:w="1251" w:type="dxa"/>
            <w:vAlign w:val="center"/>
          </w:tcPr>
          <w:p w:rsidR="0039681A" w:rsidRPr="00DA61F2" w:rsidRDefault="0039681A" w:rsidP="0039681A">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39681A" w:rsidRDefault="0039681A" w:rsidP="0039681A">
            <w:pPr>
              <w:pStyle w:val="TableText"/>
              <w:rPr>
                <w:sz w:val="21"/>
              </w:rPr>
            </w:pPr>
            <w:r>
              <w:rPr>
                <w:sz w:val="21"/>
              </w:rPr>
              <w:t>0x05</w:t>
            </w:r>
          </w:p>
        </w:tc>
        <w:tc>
          <w:tcPr>
            <w:tcW w:w="876" w:type="dxa"/>
            <w:vAlign w:val="center"/>
          </w:tcPr>
          <w:p w:rsidR="0039681A" w:rsidRDefault="0039681A" w:rsidP="0039681A">
            <w:pPr>
              <w:pStyle w:val="TableText"/>
              <w:rPr>
                <w:sz w:val="21"/>
              </w:rPr>
            </w:pPr>
            <w:r>
              <w:rPr>
                <w:sz w:val="21"/>
              </w:rPr>
              <w:t>0x36</w:t>
            </w:r>
          </w:p>
        </w:tc>
        <w:tc>
          <w:tcPr>
            <w:tcW w:w="876" w:type="dxa"/>
            <w:vAlign w:val="center"/>
          </w:tcPr>
          <w:p w:rsidR="0039681A" w:rsidRDefault="0039681A" w:rsidP="0039681A">
            <w:pPr>
              <w:pStyle w:val="TableText"/>
              <w:rPr>
                <w:sz w:val="21"/>
              </w:rPr>
            </w:pPr>
            <w:r>
              <w:rPr>
                <w:sz w:val="21"/>
              </w:rPr>
              <w:t>0x78</w:t>
            </w:r>
          </w:p>
        </w:tc>
        <w:tc>
          <w:tcPr>
            <w:tcW w:w="960" w:type="dxa"/>
            <w:vAlign w:val="center"/>
          </w:tcPr>
          <w:p w:rsidR="0039681A" w:rsidRDefault="0039681A" w:rsidP="0039681A">
            <w:pPr>
              <w:pStyle w:val="TableText"/>
              <w:rPr>
                <w:sz w:val="21"/>
              </w:rPr>
            </w:pPr>
            <w:r>
              <w:rPr>
                <w:sz w:val="21"/>
              </w:rPr>
              <w:t>0x1A</w:t>
            </w:r>
          </w:p>
        </w:tc>
        <w:tc>
          <w:tcPr>
            <w:tcW w:w="709" w:type="dxa"/>
            <w:vAlign w:val="center"/>
          </w:tcPr>
          <w:p w:rsidR="0039681A" w:rsidRDefault="0039681A" w:rsidP="0039681A">
            <w:pPr>
              <w:pStyle w:val="TableText"/>
              <w:rPr>
                <w:sz w:val="21"/>
              </w:rPr>
            </w:pPr>
            <w:r>
              <w:rPr>
                <w:sz w:val="21"/>
              </w:rPr>
              <w:t>0x03</w:t>
            </w:r>
          </w:p>
        </w:tc>
        <w:tc>
          <w:tcPr>
            <w:tcW w:w="1964" w:type="dxa"/>
            <w:vAlign w:val="center"/>
          </w:tcPr>
          <w:p w:rsidR="0039681A" w:rsidRPr="006E552D" w:rsidRDefault="008F5B0C" w:rsidP="0039681A">
            <w:pPr>
              <w:pStyle w:val="E-TableText"/>
              <w:rPr>
                <w:sz w:val="18"/>
                <w:szCs w:val="18"/>
              </w:rPr>
            </w:pPr>
            <w:r>
              <w:rPr>
                <w:sz w:val="21"/>
              </w:rPr>
              <w:t>0x01</w:t>
            </w:r>
          </w:p>
        </w:tc>
        <w:tc>
          <w:tcPr>
            <w:tcW w:w="581" w:type="dxa"/>
            <w:vAlign w:val="center"/>
          </w:tcPr>
          <w:p w:rsidR="0039681A" w:rsidRDefault="0039681A" w:rsidP="0039681A">
            <w:r w:rsidRPr="00B34E03">
              <w:rPr>
                <w:rFonts w:eastAsiaTheme="minorEastAsia" w:hint="eastAsia"/>
                <w:sz w:val="18"/>
                <w:szCs w:val="18"/>
              </w:rPr>
              <w:t>T</w:t>
            </w:r>
            <w:r w:rsidRPr="00B34E03">
              <w:rPr>
                <w:rFonts w:eastAsiaTheme="minorEastAsia"/>
                <w:sz w:val="18"/>
                <w:szCs w:val="18"/>
              </w:rPr>
              <w:t>BD</w:t>
            </w:r>
          </w:p>
        </w:tc>
      </w:tr>
    </w:tbl>
    <w:p w:rsidR="008F5B0C" w:rsidRDefault="008F5B0C" w:rsidP="008F5B0C">
      <w:pPr>
        <w:pStyle w:val="E-Content"/>
      </w:pPr>
      <w:r>
        <w:rPr>
          <w:rFonts w:eastAsiaTheme="minorEastAsia" w:hint="eastAsia"/>
        </w:rPr>
        <w:t>A</w:t>
      </w:r>
      <w:r>
        <w:rPr>
          <w:rFonts w:eastAsiaTheme="minorEastAsia"/>
        </w:rPr>
        <w:t>dd/remove a d</w:t>
      </w:r>
      <w:r>
        <w:t>efective pixel.</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F5B0C" w:rsidRPr="006E552D" w:rsidTr="008B64AD">
        <w:trPr>
          <w:trHeight w:val="569"/>
        </w:trPr>
        <w:tc>
          <w:tcPr>
            <w:tcW w:w="125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lang w:val="zh-CN"/>
              </w:rPr>
              <w:t>CHK</w:t>
            </w:r>
          </w:p>
        </w:tc>
      </w:tr>
      <w:tr w:rsidR="008F5B0C" w:rsidRPr="006E552D" w:rsidTr="008B64AD">
        <w:trPr>
          <w:trHeight w:val="427"/>
        </w:trPr>
        <w:tc>
          <w:tcPr>
            <w:tcW w:w="1251" w:type="dxa"/>
            <w:vAlign w:val="center"/>
          </w:tcPr>
          <w:p w:rsidR="008F5B0C" w:rsidRPr="006E552D" w:rsidRDefault="008F5B0C" w:rsidP="008F5B0C">
            <w:pPr>
              <w:pStyle w:val="E-TableText"/>
              <w:jc w:val="both"/>
              <w:rPr>
                <w:sz w:val="18"/>
                <w:szCs w:val="18"/>
                <w:lang w:val="zh-CN"/>
              </w:rPr>
            </w:pPr>
            <w:r w:rsidRPr="006E552D">
              <w:rPr>
                <w:sz w:val="18"/>
                <w:szCs w:val="18"/>
                <w:lang w:val="zh-CN"/>
              </w:rPr>
              <w:t>Host Transmitting</w:t>
            </w:r>
          </w:p>
        </w:tc>
        <w:tc>
          <w:tcPr>
            <w:tcW w:w="710" w:type="dxa"/>
            <w:vAlign w:val="center"/>
          </w:tcPr>
          <w:p w:rsidR="008F5B0C" w:rsidRDefault="008F5B0C" w:rsidP="008F5B0C">
            <w:pPr>
              <w:pStyle w:val="TableText"/>
              <w:rPr>
                <w:rFonts w:eastAsia="宋体"/>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0x1A</w:t>
            </w:r>
          </w:p>
        </w:tc>
        <w:tc>
          <w:tcPr>
            <w:tcW w:w="709" w:type="dxa"/>
            <w:vAlign w:val="center"/>
          </w:tcPr>
          <w:p w:rsidR="008F5B0C" w:rsidRDefault="008F5B0C" w:rsidP="008F5B0C">
            <w:pPr>
              <w:pStyle w:val="TableText"/>
              <w:rPr>
                <w:sz w:val="21"/>
              </w:rPr>
            </w:pPr>
            <w:r>
              <w:rPr>
                <w:sz w:val="21"/>
              </w:rPr>
              <w:t>0x00</w:t>
            </w:r>
          </w:p>
        </w:tc>
        <w:tc>
          <w:tcPr>
            <w:tcW w:w="1964" w:type="dxa"/>
            <w:vAlign w:val="center"/>
          </w:tcPr>
          <w:p w:rsidR="008F5B0C" w:rsidRPr="008F5B0C" w:rsidRDefault="008F5B0C" w:rsidP="008F5B0C">
            <w:pPr>
              <w:pStyle w:val="E-TableText"/>
              <w:rPr>
                <w:rFonts w:eastAsiaTheme="minorEastAsia"/>
                <w:sz w:val="18"/>
                <w:szCs w:val="18"/>
              </w:rPr>
            </w:pPr>
            <w:r w:rsidRPr="008F5B0C">
              <w:rPr>
                <w:rFonts w:eastAsiaTheme="minorEastAsia"/>
                <w:sz w:val="18"/>
                <w:szCs w:val="18"/>
              </w:rPr>
              <w:t xml:space="preserve">0x0D: Add the </w:t>
            </w:r>
            <w:r>
              <w:rPr>
                <w:rFonts w:eastAsiaTheme="minorEastAsia"/>
                <w:sz w:val="18"/>
                <w:szCs w:val="18"/>
              </w:rPr>
              <w:t>pixel</w:t>
            </w:r>
            <w:r w:rsidRPr="008F5B0C">
              <w:rPr>
                <w:rFonts w:eastAsiaTheme="minorEastAsia"/>
                <w:sz w:val="18"/>
                <w:szCs w:val="18"/>
              </w:rPr>
              <w:t xml:space="preserve"> to the defective pixel table</w:t>
            </w:r>
            <w:r>
              <w:rPr>
                <w:rFonts w:eastAsiaTheme="minorEastAsia"/>
                <w:sz w:val="18"/>
                <w:szCs w:val="18"/>
              </w:rPr>
              <w:t>.</w:t>
            </w:r>
          </w:p>
          <w:p w:rsidR="008F5B0C" w:rsidRPr="00185301" w:rsidRDefault="008F5B0C" w:rsidP="008F5B0C">
            <w:pPr>
              <w:pStyle w:val="E-TableText"/>
              <w:rPr>
                <w:rFonts w:eastAsiaTheme="minorEastAsia"/>
                <w:sz w:val="18"/>
                <w:szCs w:val="18"/>
              </w:rPr>
            </w:pPr>
            <w:r w:rsidRPr="008F5B0C">
              <w:rPr>
                <w:rFonts w:eastAsiaTheme="minorEastAsia"/>
                <w:sz w:val="18"/>
                <w:szCs w:val="18"/>
              </w:rPr>
              <w:lastRenderedPageBreak/>
              <w:t xml:space="preserve">0x0E: </w:t>
            </w:r>
            <w:r>
              <w:rPr>
                <w:rFonts w:eastAsiaTheme="minorEastAsia"/>
                <w:sz w:val="18"/>
                <w:szCs w:val="18"/>
              </w:rPr>
              <w:t>R</w:t>
            </w:r>
            <w:r w:rsidRPr="008F5B0C">
              <w:rPr>
                <w:rFonts w:eastAsiaTheme="minorEastAsia"/>
                <w:sz w:val="18"/>
                <w:szCs w:val="18"/>
              </w:rPr>
              <w:t xml:space="preserve">emove the </w:t>
            </w:r>
            <w:r>
              <w:rPr>
                <w:rFonts w:eastAsiaTheme="minorEastAsia"/>
                <w:sz w:val="18"/>
                <w:szCs w:val="18"/>
              </w:rPr>
              <w:t>pixel from</w:t>
            </w:r>
            <w:r w:rsidRPr="008F5B0C">
              <w:rPr>
                <w:rFonts w:eastAsiaTheme="minorEastAsia"/>
                <w:sz w:val="18"/>
                <w:szCs w:val="18"/>
              </w:rPr>
              <w:t xml:space="preserve"> the defective pixel table</w:t>
            </w:r>
            <w:r>
              <w:rPr>
                <w:rFonts w:eastAsiaTheme="minorEastAsia"/>
                <w:sz w:val="18"/>
                <w:szCs w:val="18"/>
              </w:rPr>
              <w:t>.</w:t>
            </w:r>
          </w:p>
        </w:tc>
        <w:tc>
          <w:tcPr>
            <w:tcW w:w="581" w:type="dxa"/>
            <w:vAlign w:val="center"/>
          </w:tcPr>
          <w:p w:rsidR="008F5B0C" w:rsidRDefault="008F5B0C" w:rsidP="008F5B0C">
            <w:r w:rsidRPr="00B34E03">
              <w:rPr>
                <w:rFonts w:eastAsiaTheme="minorEastAsia" w:hint="eastAsia"/>
                <w:sz w:val="18"/>
                <w:szCs w:val="18"/>
              </w:rPr>
              <w:lastRenderedPageBreak/>
              <w:t>T</w:t>
            </w:r>
            <w:r w:rsidRPr="00B34E03">
              <w:rPr>
                <w:rFonts w:eastAsiaTheme="minorEastAsia"/>
                <w:sz w:val="18"/>
                <w:szCs w:val="18"/>
              </w:rPr>
              <w:t>BD</w:t>
            </w:r>
          </w:p>
        </w:tc>
      </w:tr>
      <w:tr w:rsidR="008F5B0C" w:rsidRPr="006E552D" w:rsidTr="008B64AD">
        <w:trPr>
          <w:trHeight w:val="427"/>
        </w:trPr>
        <w:tc>
          <w:tcPr>
            <w:tcW w:w="1251" w:type="dxa"/>
            <w:vAlign w:val="center"/>
          </w:tcPr>
          <w:p w:rsidR="008F5B0C" w:rsidRPr="00DA61F2" w:rsidRDefault="008F5B0C" w:rsidP="008F5B0C">
            <w:pPr>
              <w:pStyle w:val="E-TableText"/>
              <w:jc w:val="both"/>
              <w:rPr>
                <w:sz w:val="18"/>
                <w:szCs w:val="18"/>
                <w:lang w:val="zh-CN"/>
              </w:rPr>
            </w:pPr>
            <w:r>
              <w:rPr>
                <w:rFonts w:eastAsiaTheme="minorEastAsia"/>
                <w:sz w:val="18"/>
                <w:szCs w:val="18"/>
                <w:lang w:val="zh-CN"/>
              </w:rPr>
              <w:lastRenderedPageBreak/>
              <w:t>Module</w:t>
            </w:r>
            <w:r w:rsidRPr="00DA61F2">
              <w:rPr>
                <w:sz w:val="18"/>
                <w:szCs w:val="18"/>
                <w:lang w:val="zh-CN"/>
              </w:rPr>
              <w:t xml:space="preserve"> Feedback</w:t>
            </w:r>
          </w:p>
        </w:tc>
        <w:tc>
          <w:tcPr>
            <w:tcW w:w="710" w:type="dxa"/>
            <w:vAlign w:val="center"/>
          </w:tcPr>
          <w:p w:rsidR="008F5B0C" w:rsidRDefault="008F5B0C" w:rsidP="008F5B0C">
            <w:pPr>
              <w:pStyle w:val="TableText"/>
              <w:rPr>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0x1A</w:t>
            </w:r>
          </w:p>
        </w:tc>
        <w:tc>
          <w:tcPr>
            <w:tcW w:w="709" w:type="dxa"/>
            <w:vAlign w:val="center"/>
          </w:tcPr>
          <w:p w:rsidR="008F5B0C" w:rsidRDefault="008F5B0C" w:rsidP="008F5B0C">
            <w:pPr>
              <w:pStyle w:val="TableText"/>
              <w:rPr>
                <w:sz w:val="21"/>
              </w:rPr>
            </w:pPr>
            <w:r>
              <w:rPr>
                <w:sz w:val="21"/>
              </w:rPr>
              <w:t>0x03</w:t>
            </w:r>
          </w:p>
        </w:tc>
        <w:tc>
          <w:tcPr>
            <w:tcW w:w="1964" w:type="dxa"/>
            <w:vAlign w:val="center"/>
          </w:tcPr>
          <w:p w:rsidR="008F5B0C" w:rsidRPr="006E552D" w:rsidRDefault="008F5B0C" w:rsidP="008F5B0C">
            <w:pPr>
              <w:pStyle w:val="E-TableText"/>
              <w:rPr>
                <w:sz w:val="18"/>
                <w:szCs w:val="18"/>
              </w:rPr>
            </w:pPr>
            <w:r>
              <w:rPr>
                <w:sz w:val="21"/>
              </w:rPr>
              <w:t>0x01</w:t>
            </w:r>
          </w:p>
        </w:tc>
        <w:tc>
          <w:tcPr>
            <w:tcW w:w="581" w:type="dxa"/>
            <w:vAlign w:val="center"/>
          </w:tcPr>
          <w:p w:rsidR="008F5B0C" w:rsidRDefault="008F5B0C" w:rsidP="008F5B0C">
            <w:r w:rsidRPr="00B34E03">
              <w:rPr>
                <w:rFonts w:eastAsiaTheme="minorEastAsia" w:hint="eastAsia"/>
                <w:sz w:val="18"/>
                <w:szCs w:val="18"/>
              </w:rPr>
              <w:t>T</w:t>
            </w:r>
            <w:r w:rsidRPr="00B34E03">
              <w:rPr>
                <w:rFonts w:eastAsiaTheme="minorEastAsia"/>
                <w:sz w:val="18"/>
                <w:szCs w:val="18"/>
              </w:rPr>
              <w:t>BD</w:t>
            </w:r>
          </w:p>
        </w:tc>
      </w:tr>
    </w:tbl>
    <w:p w:rsidR="009A3971" w:rsidRPr="00BE00F4" w:rsidRDefault="009A3971" w:rsidP="009A3971">
      <w:pPr>
        <w:pStyle w:val="4E-Heading4AltF4"/>
      </w:pPr>
      <w:r>
        <w:t>Command</w:t>
      </w:r>
      <w:r w:rsidRPr="00BE00F4">
        <w:t xml:space="preserve"> </w:t>
      </w:r>
      <w:r>
        <w:t>D</w:t>
      </w:r>
      <w:r w:rsidRPr="00BE00F4">
        <w:t>escription</w:t>
      </w:r>
      <w:r>
        <w:t>s</w:t>
      </w:r>
    </w:p>
    <w:p w:rsidR="009A3971" w:rsidRPr="00BE00F4" w:rsidRDefault="009A3971" w:rsidP="009A3971">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9A3971" w:rsidRDefault="009A3971" w:rsidP="009A3971">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8F5B0C" w:rsidRPr="008F5B0C" w:rsidRDefault="008F5B0C" w:rsidP="008F5B0C">
      <w:pPr>
        <w:pStyle w:val="3"/>
      </w:pPr>
      <w:bookmarkStart w:id="37" w:name="_Toc161247539"/>
      <w:r w:rsidRPr="008F5B0C">
        <w:t>Brightness Setting (Read</w:t>
      </w:r>
      <w:r>
        <w:t>/</w:t>
      </w:r>
      <w:r w:rsidRPr="008F5B0C">
        <w:t>Write)</w:t>
      </w:r>
      <w:bookmarkEnd w:id="37"/>
    </w:p>
    <w:p w:rsidR="008F5B0C" w:rsidRDefault="008F5B0C" w:rsidP="008F5B0C">
      <w:pPr>
        <w:pStyle w:val="E-Content"/>
      </w:pPr>
      <w:r w:rsidRPr="008F5B0C">
        <w:t>This command is used to set the image brightness, which can be set in the range of 0~100 (decimal), and the default value is 50 (0x32).</w:t>
      </w:r>
    </w:p>
    <w:p w:rsidR="008F5B0C" w:rsidRDefault="008F5B0C" w:rsidP="008F5B0C">
      <w:pPr>
        <w:pStyle w:val="4E-Heading4AltF4"/>
      </w:pPr>
      <w:r>
        <w:t>Commands and Parameters</w:t>
      </w:r>
    </w:p>
    <w:p w:rsidR="008F5B0C" w:rsidRPr="00B33F38" w:rsidRDefault="008F5B0C" w:rsidP="008F5B0C">
      <w:pPr>
        <w:pStyle w:val="E-Content"/>
        <w:rPr>
          <w:rFonts w:eastAsiaTheme="minorEastAsia"/>
          <w:lang w:val="x-none"/>
        </w:rPr>
      </w:pPr>
      <w:r>
        <w:rPr>
          <w:rFonts w:eastAsiaTheme="minorEastAsia"/>
          <w:lang w:val="x-none"/>
        </w:rPr>
        <w:t xml:space="preserve">Write command of </w:t>
      </w:r>
      <w:r w:rsidRPr="008F5B0C">
        <w:t>brightness</w:t>
      </w:r>
      <w:r>
        <w:t xml:space="preserve">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F5B0C" w:rsidRPr="006E552D" w:rsidTr="008B64AD">
        <w:trPr>
          <w:trHeight w:val="569"/>
        </w:trPr>
        <w:tc>
          <w:tcPr>
            <w:tcW w:w="125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lang w:val="zh-CN"/>
              </w:rPr>
              <w:t>CHK</w:t>
            </w:r>
          </w:p>
        </w:tc>
      </w:tr>
      <w:tr w:rsidR="008F5B0C" w:rsidRPr="006E552D" w:rsidTr="008B64AD">
        <w:trPr>
          <w:trHeight w:val="427"/>
        </w:trPr>
        <w:tc>
          <w:tcPr>
            <w:tcW w:w="1251" w:type="dxa"/>
            <w:vAlign w:val="center"/>
          </w:tcPr>
          <w:p w:rsidR="008F5B0C" w:rsidRPr="006E552D" w:rsidRDefault="008F5B0C" w:rsidP="008F5B0C">
            <w:pPr>
              <w:pStyle w:val="E-TableText"/>
              <w:jc w:val="both"/>
              <w:rPr>
                <w:sz w:val="18"/>
                <w:szCs w:val="18"/>
                <w:lang w:val="zh-CN"/>
              </w:rPr>
            </w:pPr>
            <w:r w:rsidRPr="006E552D">
              <w:rPr>
                <w:sz w:val="18"/>
                <w:szCs w:val="18"/>
                <w:lang w:val="zh-CN"/>
              </w:rPr>
              <w:t>Host Transmitting</w:t>
            </w:r>
          </w:p>
        </w:tc>
        <w:tc>
          <w:tcPr>
            <w:tcW w:w="710" w:type="dxa"/>
            <w:vAlign w:val="center"/>
          </w:tcPr>
          <w:p w:rsidR="008F5B0C" w:rsidRDefault="008F5B0C" w:rsidP="008F5B0C">
            <w:pPr>
              <w:pStyle w:val="TableText"/>
              <w:rPr>
                <w:rFonts w:eastAsia="宋体"/>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0x02</w:t>
            </w:r>
          </w:p>
        </w:tc>
        <w:tc>
          <w:tcPr>
            <w:tcW w:w="709" w:type="dxa"/>
            <w:vAlign w:val="center"/>
          </w:tcPr>
          <w:p w:rsidR="008F5B0C" w:rsidRDefault="008F5B0C" w:rsidP="008F5B0C">
            <w:pPr>
              <w:pStyle w:val="TableText"/>
              <w:rPr>
                <w:sz w:val="21"/>
              </w:rPr>
            </w:pPr>
            <w:r>
              <w:rPr>
                <w:sz w:val="21"/>
              </w:rPr>
              <w:t>0x00</w:t>
            </w:r>
          </w:p>
        </w:tc>
        <w:tc>
          <w:tcPr>
            <w:tcW w:w="1964" w:type="dxa"/>
            <w:vAlign w:val="center"/>
          </w:tcPr>
          <w:p w:rsidR="008F5B0C" w:rsidRPr="00185301" w:rsidRDefault="008F5B0C" w:rsidP="008F5B0C">
            <w:pPr>
              <w:pStyle w:val="E-TableText"/>
              <w:rPr>
                <w:rFonts w:eastAsiaTheme="minorEastAsia"/>
                <w:sz w:val="18"/>
                <w:szCs w:val="18"/>
              </w:rPr>
            </w:pPr>
            <w:r w:rsidRPr="008F5B0C">
              <w:rPr>
                <w:rFonts w:eastAsiaTheme="minorEastAsia"/>
                <w:sz w:val="18"/>
                <w:szCs w:val="18"/>
              </w:rPr>
              <w:t>0~100, default 50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8F5B0C" w:rsidRDefault="008F5B0C" w:rsidP="008F5B0C">
            <w:r w:rsidRPr="00B34E03">
              <w:rPr>
                <w:rFonts w:eastAsiaTheme="minorEastAsia" w:hint="eastAsia"/>
                <w:sz w:val="18"/>
                <w:szCs w:val="18"/>
              </w:rPr>
              <w:t>T</w:t>
            </w:r>
            <w:r w:rsidRPr="00B34E03">
              <w:rPr>
                <w:rFonts w:eastAsiaTheme="minorEastAsia"/>
                <w:sz w:val="18"/>
                <w:szCs w:val="18"/>
              </w:rPr>
              <w:t>BD</w:t>
            </w:r>
          </w:p>
        </w:tc>
      </w:tr>
      <w:tr w:rsidR="008F5B0C" w:rsidRPr="006E552D" w:rsidTr="008B64AD">
        <w:trPr>
          <w:trHeight w:val="427"/>
        </w:trPr>
        <w:tc>
          <w:tcPr>
            <w:tcW w:w="1251" w:type="dxa"/>
            <w:vAlign w:val="center"/>
          </w:tcPr>
          <w:p w:rsidR="008F5B0C" w:rsidRPr="00DA61F2" w:rsidRDefault="008F5B0C" w:rsidP="008F5B0C">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F5B0C" w:rsidRDefault="008F5B0C" w:rsidP="008F5B0C">
            <w:pPr>
              <w:pStyle w:val="TableText"/>
              <w:rPr>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0x02</w:t>
            </w:r>
          </w:p>
        </w:tc>
        <w:tc>
          <w:tcPr>
            <w:tcW w:w="709" w:type="dxa"/>
            <w:vAlign w:val="center"/>
          </w:tcPr>
          <w:p w:rsidR="008F5B0C" w:rsidRDefault="008F5B0C" w:rsidP="008F5B0C">
            <w:pPr>
              <w:pStyle w:val="TableText"/>
              <w:rPr>
                <w:sz w:val="21"/>
              </w:rPr>
            </w:pPr>
            <w:r>
              <w:rPr>
                <w:sz w:val="21"/>
              </w:rPr>
              <w:t>0x03</w:t>
            </w:r>
          </w:p>
        </w:tc>
        <w:tc>
          <w:tcPr>
            <w:tcW w:w="1964" w:type="dxa"/>
            <w:vAlign w:val="center"/>
          </w:tcPr>
          <w:p w:rsidR="008F5B0C" w:rsidRPr="006E552D" w:rsidRDefault="008F5B0C" w:rsidP="008F5B0C">
            <w:pPr>
              <w:pStyle w:val="E-TableText"/>
              <w:rPr>
                <w:sz w:val="18"/>
                <w:szCs w:val="18"/>
              </w:rPr>
            </w:pPr>
            <w:r w:rsidRPr="001D071C">
              <w:rPr>
                <w:rFonts w:hint="eastAsia"/>
                <w:sz w:val="21"/>
              </w:rPr>
              <w:t>0x01</w:t>
            </w:r>
          </w:p>
        </w:tc>
        <w:tc>
          <w:tcPr>
            <w:tcW w:w="581" w:type="dxa"/>
            <w:vAlign w:val="center"/>
          </w:tcPr>
          <w:p w:rsidR="008F5B0C" w:rsidRDefault="008F5B0C" w:rsidP="008F5B0C">
            <w:r w:rsidRPr="00B34E03">
              <w:rPr>
                <w:rFonts w:eastAsiaTheme="minorEastAsia" w:hint="eastAsia"/>
                <w:sz w:val="18"/>
                <w:szCs w:val="18"/>
              </w:rPr>
              <w:t>T</w:t>
            </w:r>
            <w:r w:rsidRPr="00B34E03">
              <w:rPr>
                <w:rFonts w:eastAsiaTheme="minorEastAsia"/>
                <w:sz w:val="18"/>
                <w:szCs w:val="18"/>
              </w:rPr>
              <w:t>BD</w:t>
            </w:r>
          </w:p>
        </w:tc>
      </w:tr>
    </w:tbl>
    <w:p w:rsidR="008F5B0C" w:rsidRPr="00B33F38" w:rsidRDefault="008F5B0C" w:rsidP="008F5B0C">
      <w:pPr>
        <w:pStyle w:val="E-Content"/>
        <w:rPr>
          <w:rFonts w:eastAsiaTheme="minorEastAsia"/>
          <w:lang w:val="x-none"/>
        </w:rPr>
      </w:pPr>
      <w:r>
        <w:rPr>
          <w:rFonts w:eastAsiaTheme="minorEastAsia"/>
          <w:lang w:val="x-none"/>
        </w:rPr>
        <w:t xml:space="preserve">Read command of </w:t>
      </w:r>
      <w:r w:rsidRPr="008F5B0C">
        <w:t>brightness</w:t>
      </w:r>
      <w:r>
        <w:t xml:space="preserve">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F5B0C" w:rsidRPr="006E552D" w:rsidTr="008B64AD">
        <w:trPr>
          <w:trHeight w:val="569"/>
        </w:trPr>
        <w:tc>
          <w:tcPr>
            <w:tcW w:w="125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F5B0C" w:rsidRPr="006E552D" w:rsidRDefault="008F5B0C" w:rsidP="000A26DD">
            <w:pPr>
              <w:pStyle w:val="E-TableHeading"/>
              <w:jc w:val="both"/>
              <w:rPr>
                <w:sz w:val="18"/>
                <w:szCs w:val="18"/>
                <w:lang w:val="zh-CN"/>
              </w:rPr>
            </w:pPr>
            <w:r w:rsidRPr="006E552D">
              <w:rPr>
                <w:sz w:val="18"/>
                <w:szCs w:val="18"/>
                <w:lang w:val="zh-CN"/>
              </w:rPr>
              <w:t>CHK</w:t>
            </w:r>
          </w:p>
        </w:tc>
      </w:tr>
      <w:tr w:rsidR="008F5B0C" w:rsidRPr="006E552D" w:rsidTr="008B64AD">
        <w:trPr>
          <w:trHeight w:val="427"/>
        </w:trPr>
        <w:tc>
          <w:tcPr>
            <w:tcW w:w="1251" w:type="dxa"/>
            <w:vAlign w:val="center"/>
          </w:tcPr>
          <w:p w:rsidR="008F5B0C" w:rsidRPr="006E552D" w:rsidRDefault="008F5B0C" w:rsidP="008F5B0C">
            <w:pPr>
              <w:pStyle w:val="E-TableText"/>
              <w:jc w:val="both"/>
              <w:rPr>
                <w:sz w:val="18"/>
                <w:szCs w:val="18"/>
                <w:lang w:val="zh-CN"/>
              </w:rPr>
            </w:pPr>
            <w:r w:rsidRPr="006E552D">
              <w:rPr>
                <w:sz w:val="18"/>
                <w:szCs w:val="18"/>
                <w:lang w:val="zh-CN"/>
              </w:rPr>
              <w:t>Host Transmitting</w:t>
            </w:r>
          </w:p>
        </w:tc>
        <w:tc>
          <w:tcPr>
            <w:tcW w:w="710" w:type="dxa"/>
            <w:vAlign w:val="center"/>
          </w:tcPr>
          <w:p w:rsidR="008F5B0C" w:rsidRDefault="008F5B0C" w:rsidP="008F5B0C">
            <w:pPr>
              <w:pStyle w:val="TableText"/>
              <w:rPr>
                <w:rFonts w:eastAsia="宋体"/>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0x02</w:t>
            </w:r>
          </w:p>
        </w:tc>
        <w:tc>
          <w:tcPr>
            <w:tcW w:w="709" w:type="dxa"/>
            <w:vAlign w:val="center"/>
          </w:tcPr>
          <w:p w:rsidR="008F5B0C" w:rsidRDefault="008F5B0C" w:rsidP="008F5B0C">
            <w:pPr>
              <w:pStyle w:val="TableText"/>
              <w:rPr>
                <w:sz w:val="21"/>
              </w:rPr>
            </w:pPr>
            <w:r>
              <w:rPr>
                <w:sz w:val="21"/>
              </w:rPr>
              <w:t>0x01</w:t>
            </w:r>
          </w:p>
        </w:tc>
        <w:tc>
          <w:tcPr>
            <w:tcW w:w="1964" w:type="dxa"/>
            <w:vAlign w:val="center"/>
          </w:tcPr>
          <w:p w:rsidR="008F5B0C" w:rsidRDefault="008F5B0C" w:rsidP="008F5B0C">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8F5B0C" w:rsidRPr="00185301" w:rsidRDefault="008F5B0C" w:rsidP="008F5B0C">
            <w:pPr>
              <w:pStyle w:val="E-TableText"/>
              <w:rPr>
                <w:rFonts w:eastAsiaTheme="minorEastAsia"/>
                <w:sz w:val="18"/>
                <w:szCs w:val="18"/>
              </w:rPr>
            </w:pPr>
            <w:r>
              <w:rPr>
                <w:rFonts w:eastAsiaTheme="minorEastAsia"/>
                <w:sz w:val="18"/>
                <w:szCs w:val="18"/>
              </w:rPr>
              <w:t>0x00 by default.</w:t>
            </w:r>
          </w:p>
        </w:tc>
        <w:tc>
          <w:tcPr>
            <w:tcW w:w="581" w:type="dxa"/>
            <w:vAlign w:val="center"/>
          </w:tcPr>
          <w:p w:rsidR="008F5B0C" w:rsidRDefault="008F5B0C" w:rsidP="008F5B0C">
            <w:r w:rsidRPr="00B34E03">
              <w:rPr>
                <w:rFonts w:eastAsiaTheme="minorEastAsia" w:hint="eastAsia"/>
                <w:sz w:val="18"/>
                <w:szCs w:val="18"/>
              </w:rPr>
              <w:t>T</w:t>
            </w:r>
            <w:r w:rsidRPr="00B34E03">
              <w:rPr>
                <w:rFonts w:eastAsiaTheme="minorEastAsia"/>
                <w:sz w:val="18"/>
                <w:szCs w:val="18"/>
              </w:rPr>
              <w:t>BD</w:t>
            </w:r>
          </w:p>
        </w:tc>
      </w:tr>
      <w:tr w:rsidR="008F5B0C" w:rsidRPr="006E552D" w:rsidTr="008B64AD">
        <w:trPr>
          <w:trHeight w:val="427"/>
        </w:trPr>
        <w:tc>
          <w:tcPr>
            <w:tcW w:w="1251" w:type="dxa"/>
            <w:vAlign w:val="center"/>
          </w:tcPr>
          <w:p w:rsidR="008F5B0C" w:rsidRPr="00DA61F2" w:rsidRDefault="008F5B0C" w:rsidP="008F5B0C">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F5B0C" w:rsidRDefault="008F5B0C" w:rsidP="008F5B0C">
            <w:pPr>
              <w:pStyle w:val="TableText"/>
              <w:rPr>
                <w:sz w:val="21"/>
              </w:rPr>
            </w:pPr>
            <w:r>
              <w:rPr>
                <w:sz w:val="21"/>
              </w:rPr>
              <w:t>0x05</w:t>
            </w:r>
          </w:p>
        </w:tc>
        <w:tc>
          <w:tcPr>
            <w:tcW w:w="876" w:type="dxa"/>
            <w:vAlign w:val="center"/>
          </w:tcPr>
          <w:p w:rsidR="008F5B0C" w:rsidRDefault="008F5B0C" w:rsidP="008F5B0C">
            <w:pPr>
              <w:pStyle w:val="TableText"/>
              <w:rPr>
                <w:sz w:val="21"/>
              </w:rPr>
            </w:pPr>
            <w:r>
              <w:rPr>
                <w:sz w:val="21"/>
              </w:rPr>
              <w:t>0x36</w:t>
            </w:r>
          </w:p>
        </w:tc>
        <w:tc>
          <w:tcPr>
            <w:tcW w:w="876" w:type="dxa"/>
            <w:vAlign w:val="center"/>
          </w:tcPr>
          <w:p w:rsidR="008F5B0C" w:rsidRDefault="008F5B0C" w:rsidP="008F5B0C">
            <w:pPr>
              <w:pStyle w:val="TableText"/>
              <w:rPr>
                <w:sz w:val="21"/>
              </w:rPr>
            </w:pPr>
            <w:r>
              <w:rPr>
                <w:sz w:val="21"/>
              </w:rPr>
              <w:t>0x78</w:t>
            </w:r>
          </w:p>
        </w:tc>
        <w:tc>
          <w:tcPr>
            <w:tcW w:w="960" w:type="dxa"/>
            <w:vAlign w:val="center"/>
          </w:tcPr>
          <w:p w:rsidR="008F5B0C" w:rsidRDefault="008F5B0C" w:rsidP="008F5B0C">
            <w:pPr>
              <w:pStyle w:val="TableText"/>
              <w:rPr>
                <w:sz w:val="21"/>
              </w:rPr>
            </w:pPr>
            <w:r>
              <w:rPr>
                <w:sz w:val="21"/>
              </w:rPr>
              <w:t>0x02</w:t>
            </w:r>
          </w:p>
        </w:tc>
        <w:tc>
          <w:tcPr>
            <w:tcW w:w="709" w:type="dxa"/>
            <w:vAlign w:val="center"/>
          </w:tcPr>
          <w:p w:rsidR="008F5B0C" w:rsidRDefault="008F5B0C" w:rsidP="008F5B0C">
            <w:pPr>
              <w:pStyle w:val="TableText"/>
              <w:rPr>
                <w:sz w:val="21"/>
              </w:rPr>
            </w:pPr>
            <w:r>
              <w:rPr>
                <w:sz w:val="21"/>
              </w:rPr>
              <w:t>0x03</w:t>
            </w:r>
          </w:p>
        </w:tc>
        <w:tc>
          <w:tcPr>
            <w:tcW w:w="1964" w:type="dxa"/>
            <w:vAlign w:val="center"/>
          </w:tcPr>
          <w:p w:rsidR="008F5B0C" w:rsidRPr="006E552D" w:rsidRDefault="008F5B0C" w:rsidP="000A26DD">
            <w:pPr>
              <w:pStyle w:val="E-TableText"/>
              <w:rPr>
                <w:sz w:val="18"/>
                <w:szCs w:val="18"/>
              </w:rPr>
            </w:pPr>
            <w:r w:rsidRPr="008F5B0C">
              <w:rPr>
                <w:rFonts w:eastAsiaTheme="minorEastAsia"/>
                <w:sz w:val="18"/>
                <w:szCs w:val="18"/>
              </w:rPr>
              <w:t>0~100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8F5B0C" w:rsidRDefault="008F5B0C" w:rsidP="008F5B0C">
            <w:r w:rsidRPr="00B34E03">
              <w:rPr>
                <w:rFonts w:eastAsiaTheme="minorEastAsia" w:hint="eastAsia"/>
                <w:sz w:val="18"/>
                <w:szCs w:val="18"/>
              </w:rPr>
              <w:t>T</w:t>
            </w:r>
            <w:r w:rsidRPr="00B34E03">
              <w:rPr>
                <w:rFonts w:eastAsiaTheme="minorEastAsia"/>
                <w:sz w:val="18"/>
                <w:szCs w:val="18"/>
              </w:rPr>
              <w:t>BD</w:t>
            </w:r>
          </w:p>
        </w:tc>
      </w:tr>
    </w:tbl>
    <w:p w:rsidR="008F5B0C" w:rsidRPr="00BE00F4" w:rsidRDefault="008F5B0C" w:rsidP="008F5B0C">
      <w:pPr>
        <w:pStyle w:val="4E-Heading4AltF4"/>
      </w:pPr>
      <w:r>
        <w:t>Command</w:t>
      </w:r>
      <w:r w:rsidRPr="00BE00F4">
        <w:t xml:space="preserve"> </w:t>
      </w:r>
      <w:r>
        <w:t>D</w:t>
      </w:r>
      <w:r w:rsidRPr="00BE00F4">
        <w:t>escription</w:t>
      </w:r>
      <w:r>
        <w:t>s</w:t>
      </w:r>
    </w:p>
    <w:p w:rsidR="008F5B0C" w:rsidRPr="00BE00F4" w:rsidRDefault="008F5B0C" w:rsidP="008F5B0C">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8F5B0C" w:rsidRDefault="008F5B0C" w:rsidP="008F5B0C">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8F5B0C" w:rsidRDefault="008F5B0C" w:rsidP="008F5B0C">
      <w:pPr>
        <w:pStyle w:val="E-ItemListinText"/>
      </w:pPr>
      <w:r w:rsidRPr="008F5B0C">
        <w:lastRenderedPageBreak/>
        <w:t>The value of DATA field is the brightness parameter that needs to be set</w:t>
      </w:r>
      <w:r w:rsidR="00CA62F4">
        <w:t xml:space="preserve"> or read</w:t>
      </w:r>
      <w:r w:rsidRPr="008F5B0C">
        <w:t xml:space="preserve">, if the parameter is 100 (decimal), the value of </w:t>
      </w:r>
      <w:r w:rsidR="00CA62F4">
        <w:t>DATA field is</w:t>
      </w:r>
      <w:r w:rsidRPr="008F5B0C">
        <w:t xml:space="preserve"> 0x64.</w:t>
      </w:r>
    </w:p>
    <w:p w:rsidR="00CA62F4" w:rsidRDefault="00CA62F4" w:rsidP="00CA62F4">
      <w:pPr>
        <w:pStyle w:val="3"/>
      </w:pPr>
      <w:bookmarkStart w:id="38" w:name="_Toc161247540"/>
      <w:r>
        <w:t>Contrast Setting (Read/Write)</w:t>
      </w:r>
      <w:bookmarkEnd w:id="38"/>
    </w:p>
    <w:p w:rsidR="008F5B0C" w:rsidRDefault="00CA62F4" w:rsidP="00CA62F4">
      <w:pPr>
        <w:pStyle w:val="E-Content"/>
      </w:pPr>
      <w:r>
        <w:t>Adjust the contrast of the module image or read the current contrast parameter of the module.</w:t>
      </w:r>
    </w:p>
    <w:p w:rsidR="00CA62F4" w:rsidRDefault="00CA62F4" w:rsidP="00CA62F4">
      <w:pPr>
        <w:pStyle w:val="4E-Heading4AltF4"/>
      </w:pPr>
      <w:r>
        <w:t>Commands and Parameters</w:t>
      </w:r>
    </w:p>
    <w:p w:rsidR="00CA62F4" w:rsidRPr="00B33F38" w:rsidRDefault="00CA62F4" w:rsidP="00CA62F4">
      <w:pPr>
        <w:pStyle w:val="E-Content"/>
        <w:rPr>
          <w:rFonts w:eastAsiaTheme="minorEastAsia"/>
          <w:lang w:val="x-none"/>
        </w:rPr>
      </w:pPr>
      <w:r>
        <w:rPr>
          <w:rFonts w:eastAsiaTheme="minorEastAsia"/>
          <w:lang w:val="x-none"/>
        </w:rPr>
        <w:t xml:space="preserve">Write command of </w:t>
      </w:r>
      <w:r>
        <w:t>contrast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CA62F4" w:rsidRPr="006E552D" w:rsidTr="008B64AD">
        <w:trPr>
          <w:trHeight w:val="569"/>
        </w:trPr>
        <w:tc>
          <w:tcPr>
            <w:tcW w:w="125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lang w:val="zh-CN"/>
              </w:rPr>
              <w:t>CHK</w:t>
            </w:r>
          </w:p>
        </w:tc>
      </w:tr>
      <w:tr w:rsidR="00CA62F4" w:rsidRPr="006E552D" w:rsidTr="008B64AD">
        <w:trPr>
          <w:trHeight w:val="427"/>
        </w:trPr>
        <w:tc>
          <w:tcPr>
            <w:tcW w:w="1251" w:type="dxa"/>
            <w:vAlign w:val="center"/>
          </w:tcPr>
          <w:p w:rsidR="00CA62F4" w:rsidRPr="006E552D" w:rsidRDefault="00CA62F4" w:rsidP="00CA62F4">
            <w:pPr>
              <w:pStyle w:val="E-TableText"/>
              <w:jc w:val="both"/>
              <w:rPr>
                <w:sz w:val="18"/>
                <w:szCs w:val="18"/>
                <w:lang w:val="zh-CN"/>
              </w:rPr>
            </w:pPr>
            <w:r w:rsidRPr="006E552D">
              <w:rPr>
                <w:sz w:val="18"/>
                <w:szCs w:val="18"/>
                <w:lang w:val="zh-CN"/>
              </w:rPr>
              <w:t>Host Transmitting</w:t>
            </w:r>
          </w:p>
        </w:tc>
        <w:tc>
          <w:tcPr>
            <w:tcW w:w="710" w:type="dxa"/>
            <w:vAlign w:val="center"/>
          </w:tcPr>
          <w:p w:rsidR="00CA62F4" w:rsidRDefault="00CA62F4" w:rsidP="00CA62F4">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CA62F4" w:rsidRDefault="00CA62F4" w:rsidP="00CA62F4">
            <w:pPr>
              <w:pStyle w:val="TableText"/>
              <w:rPr>
                <w:rFonts w:eastAsia="宋体"/>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0x03</w:t>
            </w:r>
          </w:p>
        </w:tc>
        <w:tc>
          <w:tcPr>
            <w:tcW w:w="709" w:type="dxa"/>
            <w:vAlign w:val="center"/>
          </w:tcPr>
          <w:p w:rsidR="00CA62F4" w:rsidRDefault="00CA62F4" w:rsidP="00CA62F4">
            <w:pPr>
              <w:pStyle w:val="TableText"/>
              <w:rPr>
                <w:sz w:val="21"/>
              </w:rPr>
            </w:pPr>
            <w:r>
              <w:rPr>
                <w:sz w:val="21"/>
              </w:rPr>
              <w:t>0x00</w:t>
            </w:r>
          </w:p>
        </w:tc>
        <w:tc>
          <w:tcPr>
            <w:tcW w:w="1964" w:type="dxa"/>
            <w:vAlign w:val="center"/>
          </w:tcPr>
          <w:p w:rsidR="00CA62F4" w:rsidRPr="00185301" w:rsidRDefault="00CA62F4" w:rsidP="00CA62F4">
            <w:pPr>
              <w:pStyle w:val="E-TableText"/>
              <w:rPr>
                <w:rFonts w:eastAsiaTheme="minorEastAsia"/>
                <w:sz w:val="18"/>
                <w:szCs w:val="18"/>
              </w:rPr>
            </w:pPr>
            <w:r w:rsidRPr="008F5B0C">
              <w:rPr>
                <w:rFonts w:eastAsiaTheme="minorEastAsia"/>
                <w:sz w:val="18"/>
                <w:szCs w:val="18"/>
              </w:rPr>
              <w:t>0~100, default 50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r w:rsidR="00CA62F4" w:rsidRPr="006E552D" w:rsidTr="008B64AD">
        <w:trPr>
          <w:trHeight w:val="427"/>
        </w:trPr>
        <w:tc>
          <w:tcPr>
            <w:tcW w:w="1251" w:type="dxa"/>
            <w:vAlign w:val="center"/>
          </w:tcPr>
          <w:p w:rsidR="00CA62F4" w:rsidRPr="00DA61F2" w:rsidRDefault="00CA62F4" w:rsidP="00CA62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CA62F4" w:rsidRDefault="00CA62F4" w:rsidP="00CA62F4">
            <w:pPr>
              <w:pStyle w:val="TableText"/>
              <w:rPr>
                <w:sz w:val="21"/>
              </w:rPr>
            </w:pPr>
            <w:r>
              <w:rPr>
                <w:sz w:val="21"/>
              </w:rPr>
              <w:t>0x05</w:t>
            </w:r>
          </w:p>
        </w:tc>
        <w:tc>
          <w:tcPr>
            <w:tcW w:w="876" w:type="dxa"/>
            <w:vAlign w:val="center"/>
          </w:tcPr>
          <w:p w:rsidR="00CA62F4" w:rsidRDefault="00CA62F4" w:rsidP="00CA62F4">
            <w:pPr>
              <w:pStyle w:val="TableText"/>
              <w:rPr>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0x03</w:t>
            </w:r>
          </w:p>
        </w:tc>
        <w:tc>
          <w:tcPr>
            <w:tcW w:w="709" w:type="dxa"/>
            <w:vAlign w:val="center"/>
          </w:tcPr>
          <w:p w:rsidR="00CA62F4" w:rsidRDefault="00CA62F4" w:rsidP="00CA62F4">
            <w:pPr>
              <w:pStyle w:val="TableText"/>
              <w:rPr>
                <w:sz w:val="21"/>
              </w:rPr>
            </w:pPr>
            <w:r>
              <w:rPr>
                <w:sz w:val="21"/>
              </w:rPr>
              <w:t>0x03</w:t>
            </w:r>
          </w:p>
        </w:tc>
        <w:tc>
          <w:tcPr>
            <w:tcW w:w="1964" w:type="dxa"/>
            <w:vAlign w:val="center"/>
          </w:tcPr>
          <w:p w:rsidR="00CA62F4" w:rsidRPr="006E552D" w:rsidRDefault="00CA62F4" w:rsidP="00CA62F4">
            <w:pPr>
              <w:pStyle w:val="E-TableText"/>
              <w:rPr>
                <w:sz w:val="18"/>
                <w:szCs w:val="18"/>
              </w:rPr>
            </w:pPr>
            <w:r w:rsidRPr="001D071C">
              <w:rPr>
                <w:rFonts w:hint="eastAsia"/>
                <w:sz w:val="21"/>
              </w:rPr>
              <w:t>0x01</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bl>
    <w:p w:rsidR="00CA62F4" w:rsidRPr="00B33F38" w:rsidRDefault="00CA62F4" w:rsidP="00CA62F4">
      <w:pPr>
        <w:pStyle w:val="E-Content"/>
        <w:rPr>
          <w:rFonts w:eastAsiaTheme="minorEastAsia"/>
          <w:lang w:val="x-none"/>
        </w:rPr>
      </w:pPr>
      <w:r>
        <w:rPr>
          <w:rFonts w:eastAsiaTheme="minorEastAsia"/>
          <w:lang w:val="x-none"/>
        </w:rPr>
        <w:t xml:space="preserve">Read command of </w:t>
      </w:r>
      <w:r>
        <w:t>contrast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CA62F4" w:rsidRPr="006E552D" w:rsidTr="008B64AD">
        <w:trPr>
          <w:trHeight w:val="569"/>
        </w:trPr>
        <w:tc>
          <w:tcPr>
            <w:tcW w:w="125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lang w:val="zh-CN"/>
              </w:rPr>
              <w:t>CHK</w:t>
            </w:r>
          </w:p>
        </w:tc>
      </w:tr>
      <w:tr w:rsidR="00CA62F4" w:rsidRPr="006E552D" w:rsidTr="008B64AD">
        <w:trPr>
          <w:trHeight w:val="427"/>
        </w:trPr>
        <w:tc>
          <w:tcPr>
            <w:tcW w:w="1251" w:type="dxa"/>
            <w:vAlign w:val="center"/>
          </w:tcPr>
          <w:p w:rsidR="00CA62F4" w:rsidRPr="006E552D" w:rsidRDefault="00CA62F4" w:rsidP="00CA62F4">
            <w:pPr>
              <w:pStyle w:val="E-TableText"/>
              <w:jc w:val="both"/>
              <w:rPr>
                <w:sz w:val="18"/>
                <w:szCs w:val="18"/>
                <w:lang w:val="zh-CN"/>
              </w:rPr>
            </w:pPr>
            <w:r w:rsidRPr="006E552D">
              <w:rPr>
                <w:sz w:val="18"/>
                <w:szCs w:val="18"/>
                <w:lang w:val="zh-CN"/>
              </w:rPr>
              <w:t>Host Transmitting</w:t>
            </w:r>
          </w:p>
        </w:tc>
        <w:tc>
          <w:tcPr>
            <w:tcW w:w="710" w:type="dxa"/>
            <w:vAlign w:val="center"/>
          </w:tcPr>
          <w:p w:rsidR="00CA62F4" w:rsidRDefault="00CA62F4" w:rsidP="00CA62F4">
            <w:pPr>
              <w:pStyle w:val="TableText"/>
              <w:rPr>
                <w:rFonts w:eastAsia="宋体"/>
                <w:sz w:val="21"/>
              </w:rPr>
            </w:pPr>
            <w:r>
              <w:rPr>
                <w:sz w:val="21"/>
              </w:rPr>
              <w:t>0x05</w:t>
            </w:r>
          </w:p>
        </w:tc>
        <w:tc>
          <w:tcPr>
            <w:tcW w:w="876" w:type="dxa"/>
            <w:vAlign w:val="center"/>
          </w:tcPr>
          <w:p w:rsidR="00CA62F4" w:rsidRDefault="00CA62F4" w:rsidP="00CA62F4">
            <w:pPr>
              <w:pStyle w:val="TableText"/>
              <w:rPr>
                <w:rFonts w:eastAsia="宋体"/>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0x03</w:t>
            </w:r>
          </w:p>
        </w:tc>
        <w:tc>
          <w:tcPr>
            <w:tcW w:w="709" w:type="dxa"/>
            <w:vAlign w:val="center"/>
          </w:tcPr>
          <w:p w:rsidR="00CA62F4" w:rsidRDefault="00CA62F4" w:rsidP="00CA62F4">
            <w:pPr>
              <w:pStyle w:val="TableText"/>
              <w:rPr>
                <w:sz w:val="21"/>
              </w:rPr>
            </w:pPr>
            <w:r>
              <w:rPr>
                <w:sz w:val="21"/>
              </w:rPr>
              <w:t>0x01</w:t>
            </w:r>
          </w:p>
        </w:tc>
        <w:tc>
          <w:tcPr>
            <w:tcW w:w="1964" w:type="dxa"/>
            <w:vAlign w:val="center"/>
          </w:tcPr>
          <w:p w:rsidR="00CA62F4" w:rsidRDefault="00CA62F4" w:rsidP="00CA62F4">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CA62F4" w:rsidRPr="00185301" w:rsidRDefault="00CA62F4" w:rsidP="00CA62F4">
            <w:pPr>
              <w:pStyle w:val="E-TableText"/>
              <w:rPr>
                <w:rFonts w:eastAsiaTheme="minorEastAsia"/>
                <w:sz w:val="18"/>
                <w:szCs w:val="18"/>
              </w:rPr>
            </w:pPr>
            <w:r>
              <w:rPr>
                <w:rFonts w:eastAsiaTheme="minorEastAsia"/>
                <w:sz w:val="18"/>
                <w:szCs w:val="18"/>
              </w:rPr>
              <w:t>0x00 by default.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r w:rsidR="00CA62F4" w:rsidRPr="006E552D" w:rsidTr="008B64AD">
        <w:trPr>
          <w:trHeight w:val="427"/>
        </w:trPr>
        <w:tc>
          <w:tcPr>
            <w:tcW w:w="1251" w:type="dxa"/>
            <w:vAlign w:val="center"/>
          </w:tcPr>
          <w:p w:rsidR="00CA62F4" w:rsidRPr="00DA61F2" w:rsidRDefault="00CA62F4" w:rsidP="00CA62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CA62F4" w:rsidRDefault="00CA62F4" w:rsidP="00CA62F4">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CA62F4" w:rsidRDefault="00CA62F4" w:rsidP="00CA62F4">
            <w:pPr>
              <w:pStyle w:val="TableText"/>
              <w:rPr>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0x03</w:t>
            </w:r>
          </w:p>
        </w:tc>
        <w:tc>
          <w:tcPr>
            <w:tcW w:w="709" w:type="dxa"/>
            <w:vAlign w:val="center"/>
          </w:tcPr>
          <w:p w:rsidR="00CA62F4" w:rsidRDefault="00CA62F4" w:rsidP="00CA62F4">
            <w:pPr>
              <w:pStyle w:val="TableText"/>
              <w:rPr>
                <w:sz w:val="21"/>
              </w:rPr>
            </w:pPr>
            <w:r>
              <w:rPr>
                <w:sz w:val="21"/>
              </w:rPr>
              <w:t>0x03</w:t>
            </w:r>
          </w:p>
        </w:tc>
        <w:tc>
          <w:tcPr>
            <w:tcW w:w="1964" w:type="dxa"/>
            <w:vAlign w:val="center"/>
          </w:tcPr>
          <w:p w:rsidR="00CA62F4" w:rsidRPr="006E552D" w:rsidRDefault="00CA62F4" w:rsidP="000A26DD">
            <w:pPr>
              <w:pStyle w:val="E-TableText"/>
              <w:rPr>
                <w:sz w:val="18"/>
                <w:szCs w:val="18"/>
              </w:rPr>
            </w:pPr>
            <w:r w:rsidRPr="008F5B0C">
              <w:rPr>
                <w:rFonts w:eastAsiaTheme="minorEastAsia"/>
                <w:sz w:val="18"/>
                <w:szCs w:val="18"/>
              </w:rPr>
              <w:t>0~100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bl>
    <w:p w:rsidR="00CA62F4" w:rsidRPr="00BE00F4" w:rsidRDefault="00CA62F4" w:rsidP="00CA62F4">
      <w:pPr>
        <w:pStyle w:val="4E-Heading4AltF4"/>
      </w:pPr>
      <w:r>
        <w:t>Command</w:t>
      </w:r>
      <w:r w:rsidRPr="00BE00F4">
        <w:t xml:space="preserve"> </w:t>
      </w:r>
      <w:r>
        <w:t>D</w:t>
      </w:r>
      <w:r w:rsidRPr="00BE00F4">
        <w:t>escription</w:t>
      </w:r>
      <w:r>
        <w:t>s</w:t>
      </w:r>
    </w:p>
    <w:p w:rsidR="00CA62F4" w:rsidRPr="00BE00F4" w:rsidRDefault="00CA62F4" w:rsidP="00CA62F4">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CA62F4" w:rsidRDefault="00CA62F4" w:rsidP="00CA62F4">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CA62F4" w:rsidRDefault="00CA62F4" w:rsidP="00CA62F4">
      <w:pPr>
        <w:pStyle w:val="E-ItemListinText"/>
      </w:pPr>
      <w:r w:rsidRPr="008F5B0C">
        <w:t xml:space="preserve">The value of DATA field is the </w:t>
      </w:r>
      <w:r>
        <w:t xml:space="preserve">contrast </w:t>
      </w:r>
      <w:r w:rsidRPr="008F5B0C">
        <w:t>parameter that needs to be set</w:t>
      </w:r>
      <w:r>
        <w:t xml:space="preserve"> or read</w:t>
      </w:r>
      <w:r w:rsidRPr="008F5B0C">
        <w:t xml:space="preserve">, if the parameter is </w:t>
      </w:r>
      <w:r>
        <w:t>65</w:t>
      </w:r>
      <w:r w:rsidRPr="008F5B0C">
        <w:t xml:space="preserve"> (decimal), the value of </w:t>
      </w:r>
      <w:r>
        <w:t xml:space="preserve">DATA field </w:t>
      </w:r>
      <w:r w:rsidR="000A26DD">
        <w:t xml:space="preserve">is </w:t>
      </w:r>
      <w:r w:rsidRPr="008F5B0C">
        <w:t>0x</w:t>
      </w:r>
      <w:r>
        <w:t>41</w:t>
      </w:r>
      <w:r w:rsidRPr="008F5B0C">
        <w:t>.</w:t>
      </w:r>
    </w:p>
    <w:p w:rsidR="00CA62F4" w:rsidRDefault="008F582C" w:rsidP="00CA62F4">
      <w:pPr>
        <w:pStyle w:val="3"/>
      </w:pPr>
      <w:bookmarkStart w:id="39" w:name="_Toc161247541"/>
      <w:r>
        <w:t xml:space="preserve">Setting </w:t>
      </w:r>
      <w:r w:rsidR="00CA62F4">
        <w:t>Image Detail Digital Enhancement (Read/Write)</w:t>
      </w:r>
      <w:bookmarkEnd w:id="39"/>
    </w:p>
    <w:p w:rsidR="00CA62F4" w:rsidRDefault="00CA62F4" w:rsidP="00CA62F4">
      <w:pPr>
        <w:pStyle w:val="E-Content"/>
      </w:pPr>
      <w:r>
        <w:t>This command is used to set the digital enhancement level of image details. The higher the enhancement level, the better the detail, but at the same time the image noise will be more pronounced.</w:t>
      </w:r>
    </w:p>
    <w:p w:rsidR="00CA62F4" w:rsidRDefault="00CA62F4" w:rsidP="00CA62F4">
      <w:pPr>
        <w:pStyle w:val="4E-Heading4AltF4"/>
      </w:pPr>
      <w:r>
        <w:lastRenderedPageBreak/>
        <w:t>Commands and Parameters</w:t>
      </w:r>
    </w:p>
    <w:p w:rsidR="00CA62F4" w:rsidRPr="00B33F38" w:rsidRDefault="00CA62F4" w:rsidP="00CA62F4">
      <w:pPr>
        <w:pStyle w:val="E-Content"/>
        <w:rPr>
          <w:rFonts w:eastAsiaTheme="minorEastAsia"/>
          <w:lang w:val="x-none"/>
        </w:rPr>
      </w:pPr>
      <w:r>
        <w:rPr>
          <w:rFonts w:eastAsiaTheme="minorEastAsia"/>
          <w:lang w:val="x-none"/>
        </w:rPr>
        <w:t xml:space="preserve">Write command of </w:t>
      </w:r>
      <w:r>
        <w:t>digital enhancement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CA62F4" w:rsidRPr="006E552D" w:rsidTr="008B64AD">
        <w:trPr>
          <w:trHeight w:val="569"/>
        </w:trPr>
        <w:tc>
          <w:tcPr>
            <w:tcW w:w="125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lang w:val="zh-CN"/>
              </w:rPr>
              <w:t>CHK</w:t>
            </w:r>
          </w:p>
        </w:tc>
      </w:tr>
      <w:tr w:rsidR="00CA62F4" w:rsidRPr="006E552D" w:rsidTr="008B64AD">
        <w:trPr>
          <w:trHeight w:val="427"/>
        </w:trPr>
        <w:tc>
          <w:tcPr>
            <w:tcW w:w="1251" w:type="dxa"/>
            <w:vAlign w:val="center"/>
          </w:tcPr>
          <w:p w:rsidR="00CA62F4" w:rsidRPr="006E552D" w:rsidRDefault="00CA62F4" w:rsidP="00CA62F4">
            <w:pPr>
              <w:pStyle w:val="E-TableText"/>
              <w:jc w:val="both"/>
              <w:rPr>
                <w:sz w:val="18"/>
                <w:szCs w:val="18"/>
                <w:lang w:val="zh-CN"/>
              </w:rPr>
            </w:pPr>
            <w:r w:rsidRPr="006E552D">
              <w:rPr>
                <w:sz w:val="18"/>
                <w:szCs w:val="18"/>
                <w:lang w:val="zh-CN"/>
              </w:rPr>
              <w:t>Host Transmitting</w:t>
            </w:r>
          </w:p>
        </w:tc>
        <w:tc>
          <w:tcPr>
            <w:tcW w:w="710" w:type="dxa"/>
            <w:vAlign w:val="center"/>
          </w:tcPr>
          <w:p w:rsidR="00CA62F4" w:rsidRDefault="00CA62F4" w:rsidP="00CA62F4">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CA62F4" w:rsidRDefault="00CA62F4" w:rsidP="00CA62F4">
            <w:pPr>
              <w:pStyle w:val="TableText"/>
              <w:rPr>
                <w:rFonts w:eastAsia="宋体"/>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0x10</w:t>
            </w:r>
          </w:p>
        </w:tc>
        <w:tc>
          <w:tcPr>
            <w:tcW w:w="709" w:type="dxa"/>
            <w:vAlign w:val="center"/>
          </w:tcPr>
          <w:p w:rsidR="00CA62F4" w:rsidRDefault="00CA62F4" w:rsidP="00CA62F4">
            <w:pPr>
              <w:pStyle w:val="TableText"/>
              <w:rPr>
                <w:sz w:val="21"/>
              </w:rPr>
            </w:pPr>
            <w:r>
              <w:rPr>
                <w:sz w:val="21"/>
              </w:rPr>
              <w:t>0x00</w:t>
            </w:r>
          </w:p>
        </w:tc>
        <w:tc>
          <w:tcPr>
            <w:tcW w:w="1964" w:type="dxa"/>
            <w:vAlign w:val="center"/>
          </w:tcPr>
          <w:p w:rsidR="00CA62F4" w:rsidRPr="00185301" w:rsidRDefault="00CA62F4" w:rsidP="00CA62F4">
            <w:pPr>
              <w:pStyle w:val="E-TableText"/>
              <w:rPr>
                <w:rFonts w:eastAsiaTheme="minorEastAsia"/>
                <w:sz w:val="18"/>
                <w:szCs w:val="18"/>
              </w:rPr>
            </w:pPr>
            <w:r w:rsidRPr="008F5B0C">
              <w:rPr>
                <w:rFonts w:eastAsiaTheme="minorEastAsia"/>
                <w:sz w:val="18"/>
                <w:szCs w:val="18"/>
              </w:rPr>
              <w:t>0~100, default 50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r w:rsidR="00CA62F4" w:rsidRPr="006E552D" w:rsidTr="008B64AD">
        <w:trPr>
          <w:trHeight w:val="427"/>
        </w:trPr>
        <w:tc>
          <w:tcPr>
            <w:tcW w:w="1251" w:type="dxa"/>
            <w:vAlign w:val="center"/>
          </w:tcPr>
          <w:p w:rsidR="00CA62F4" w:rsidRPr="00DA61F2" w:rsidRDefault="00CA62F4" w:rsidP="00CA62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CA62F4" w:rsidRDefault="00CA62F4" w:rsidP="00CA62F4">
            <w:pPr>
              <w:pStyle w:val="TableText"/>
              <w:rPr>
                <w:sz w:val="21"/>
              </w:rPr>
            </w:pPr>
            <w:r>
              <w:rPr>
                <w:sz w:val="21"/>
              </w:rPr>
              <w:t>0x05</w:t>
            </w:r>
          </w:p>
        </w:tc>
        <w:tc>
          <w:tcPr>
            <w:tcW w:w="876" w:type="dxa"/>
            <w:vAlign w:val="center"/>
          </w:tcPr>
          <w:p w:rsidR="00CA62F4" w:rsidRDefault="00CA62F4" w:rsidP="00CA62F4">
            <w:pPr>
              <w:pStyle w:val="TableText"/>
              <w:rPr>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0x10</w:t>
            </w:r>
          </w:p>
        </w:tc>
        <w:tc>
          <w:tcPr>
            <w:tcW w:w="709" w:type="dxa"/>
            <w:vAlign w:val="center"/>
          </w:tcPr>
          <w:p w:rsidR="00CA62F4" w:rsidRDefault="00CA62F4" w:rsidP="00CA62F4">
            <w:pPr>
              <w:pStyle w:val="TableText"/>
              <w:rPr>
                <w:sz w:val="21"/>
              </w:rPr>
            </w:pPr>
            <w:r>
              <w:rPr>
                <w:sz w:val="21"/>
              </w:rPr>
              <w:t>0x03</w:t>
            </w:r>
          </w:p>
        </w:tc>
        <w:tc>
          <w:tcPr>
            <w:tcW w:w="1964" w:type="dxa"/>
            <w:vAlign w:val="center"/>
          </w:tcPr>
          <w:p w:rsidR="00CA62F4" w:rsidRPr="006E552D" w:rsidRDefault="00CA62F4" w:rsidP="00CA62F4">
            <w:pPr>
              <w:pStyle w:val="E-TableText"/>
              <w:rPr>
                <w:sz w:val="18"/>
                <w:szCs w:val="18"/>
              </w:rPr>
            </w:pPr>
            <w:r w:rsidRPr="001D071C">
              <w:rPr>
                <w:rFonts w:hint="eastAsia"/>
                <w:sz w:val="21"/>
              </w:rPr>
              <w:t>0x01</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bl>
    <w:p w:rsidR="00CA62F4" w:rsidRPr="00B33F38" w:rsidRDefault="00CA62F4" w:rsidP="00CA62F4">
      <w:pPr>
        <w:pStyle w:val="E-Content"/>
        <w:rPr>
          <w:rFonts w:eastAsiaTheme="minorEastAsia"/>
          <w:lang w:val="x-none"/>
        </w:rPr>
      </w:pPr>
      <w:r>
        <w:rPr>
          <w:rFonts w:eastAsiaTheme="minorEastAsia"/>
          <w:lang w:val="x-none"/>
        </w:rPr>
        <w:t xml:space="preserve">Read command of </w:t>
      </w:r>
      <w:r>
        <w:t>digital enhancement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CA62F4" w:rsidRPr="006E552D" w:rsidTr="008B64AD">
        <w:trPr>
          <w:trHeight w:val="569"/>
        </w:trPr>
        <w:tc>
          <w:tcPr>
            <w:tcW w:w="125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CA62F4" w:rsidRPr="006E552D" w:rsidRDefault="00CA62F4" w:rsidP="000A26DD">
            <w:pPr>
              <w:pStyle w:val="E-TableHeading"/>
              <w:jc w:val="both"/>
              <w:rPr>
                <w:sz w:val="18"/>
                <w:szCs w:val="18"/>
                <w:lang w:val="zh-CN"/>
              </w:rPr>
            </w:pPr>
            <w:r w:rsidRPr="006E552D">
              <w:rPr>
                <w:sz w:val="18"/>
                <w:szCs w:val="18"/>
                <w:lang w:val="zh-CN"/>
              </w:rPr>
              <w:t>CHK</w:t>
            </w:r>
          </w:p>
        </w:tc>
      </w:tr>
      <w:tr w:rsidR="00CA62F4" w:rsidRPr="006E552D" w:rsidTr="008B64AD">
        <w:trPr>
          <w:trHeight w:val="427"/>
        </w:trPr>
        <w:tc>
          <w:tcPr>
            <w:tcW w:w="1251" w:type="dxa"/>
            <w:vAlign w:val="center"/>
          </w:tcPr>
          <w:p w:rsidR="00CA62F4" w:rsidRPr="006E552D" w:rsidRDefault="00CA62F4" w:rsidP="00CA62F4">
            <w:pPr>
              <w:pStyle w:val="E-TableText"/>
              <w:jc w:val="both"/>
              <w:rPr>
                <w:sz w:val="18"/>
                <w:szCs w:val="18"/>
                <w:lang w:val="zh-CN"/>
              </w:rPr>
            </w:pPr>
            <w:r w:rsidRPr="006E552D">
              <w:rPr>
                <w:sz w:val="18"/>
                <w:szCs w:val="18"/>
                <w:lang w:val="zh-CN"/>
              </w:rPr>
              <w:t>Host Transmitting</w:t>
            </w:r>
          </w:p>
        </w:tc>
        <w:tc>
          <w:tcPr>
            <w:tcW w:w="710" w:type="dxa"/>
            <w:vAlign w:val="center"/>
          </w:tcPr>
          <w:p w:rsidR="00CA62F4" w:rsidRDefault="00CA62F4" w:rsidP="00CA62F4">
            <w:pPr>
              <w:pStyle w:val="TableText"/>
              <w:rPr>
                <w:rFonts w:eastAsia="宋体"/>
                <w:sz w:val="21"/>
              </w:rPr>
            </w:pPr>
            <w:r>
              <w:rPr>
                <w:sz w:val="21"/>
              </w:rPr>
              <w:t>0x05</w:t>
            </w:r>
          </w:p>
        </w:tc>
        <w:tc>
          <w:tcPr>
            <w:tcW w:w="876" w:type="dxa"/>
            <w:vAlign w:val="center"/>
          </w:tcPr>
          <w:p w:rsidR="00CA62F4" w:rsidRDefault="00CA62F4" w:rsidP="00CA62F4">
            <w:pPr>
              <w:pStyle w:val="TableText"/>
              <w:rPr>
                <w:rFonts w:eastAsia="宋体"/>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0x10</w:t>
            </w:r>
          </w:p>
        </w:tc>
        <w:tc>
          <w:tcPr>
            <w:tcW w:w="709" w:type="dxa"/>
            <w:vAlign w:val="center"/>
          </w:tcPr>
          <w:p w:rsidR="00CA62F4" w:rsidRDefault="00CA62F4" w:rsidP="00CA62F4">
            <w:pPr>
              <w:pStyle w:val="TableText"/>
              <w:rPr>
                <w:sz w:val="21"/>
              </w:rPr>
            </w:pPr>
            <w:r>
              <w:rPr>
                <w:sz w:val="21"/>
              </w:rPr>
              <w:t>0x00</w:t>
            </w:r>
          </w:p>
        </w:tc>
        <w:tc>
          <w:tcPr>
            <w:tcW w:w="1964" w:type="dxa"/>
            <w:vAlign w:val="center"/>
          </w:tcPr>
          <w:p w:rsidR="00CA62F4" w:rsidRDefault="00CA62F4" w:rsidP="00CA62F4">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CA62F4" w:rsidRPr="00185301" w:rsidRDefault="00CA62F4" w:rsidP="00CA62F4">
            <w:pPr>
              <w:pStyle w:val="E-TableText"/>
              <w:rPr>
                <w:rFonts w:eastAsiaTheme="minorEastAsia"/>
                <w:sz w:val="18"/>
                <w:szCs w:val="18"/>
              </w:rPr>
            </w:pPr>
            <w:r>
              <w:rPr>
                <w:rFonts w:eastAsiaTheme="minorEastAsia"/>
                <w:sz w:val="18"/>
                <w:szCs w:val="18"/>
              </w:rPr>
              <w:t>0x00 by default.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r w:rsidR="00CA62F4" w:rsidRPr="006E552D" w:rsidTr="008B64AD">
        <w:trPr>
          <w:trHeight w:val="427"/>
        </w:trPr>
        <w:tc>
          <w:tcPr>
            <w:tcW w:w="1251" w:type="dxa"/>
            <w:vAlign w:val="center"/>
          </w:tcPr>
          <w:p w:rsidR="00CA62F4" w:rsidRPr="00DA61F2" w:rsidRDefault="00CA62F4" w:rsidP="00CA62F4">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CA62F4" w:rsidRDefault="00CA62F4" w:rsidP="00CA62F4">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CA62F4" w:rsidRDefault="00CA62F4" w:rsidP="00CA62F4">
            <w:pPr>
              <w:pStyle w:val="TableText"/>
              <w:rPr>
                <w:sz w:val="21"/>
              </w:rPr>
            </w:pPr>
            <w:r>
              <w:rPr>
                <w:sz w:val="21"/>
              </w:rPr>
              <w:t>0x36</w:t>
            </w:r>
          </w:p>
        </w:tc>
        <w:tc>
          <w:tcPr>
            <w:tcW w:w="876" w:type="dxa"/>
            <w:vAlign w:val="center"/>
          </w:tcPr>
          <w:p w:rsidR="00CA62F4" w:rsidRDefault="00CA62F4" w:rsidP="00CA62F4">
            <w:pPr>
              <w:pStyle w:val="TableText"/>
              <w:rPr>
                <w:sz w:val="21"/>
              </w:rPr>
            </w:pPr>
            <w:r>
              <w:rPr>
                <w:sz w:val="21"/>
              </w:rPr>
              <w:t>0x78</w:t>
            </w:r>
          </w:p>
        </w:tc>
        <w:tc>
          <w:tcPr>
            <w:tcW w:w="960" w:type="dxa"/>
            <w:vAlign w:val="center"/>
          </w:tcPr>
          <w:p w:rsidR="00CA62F4" w:rsidRDefault="00CA62F4" w:rsidP="00CA62F4">
            <w:pPr>
              <w:pStyle w:val="TableText"/>
              <w:rPr>
                <w:sz w:val="21"/>
              </w:rPr>
            </w:pPr>
            <w:r>
              <w:rPr>
                <w:sz w:val="21"/>
              </w:rPr>
              <w:t>0x10</w:t>
            </w:r>
          </w:p>
        </w:tc>
        <w:tc>
          <w:tcPr>
            <w:tcW w:w="709" w:type="dxa"/>
            <w:vAlign w:val="center"/>
          </w:tcPr>
          <w:p w:rsidR="00CA62F4" w:rsidRDefault="00CA62F4" w:rsidP="00CA62F4">
            <w:pPr>
              <w:pStyle w:val="TableText"/>
              <w:rPr>
                <w:sz w:val="21"/>
              </w:rPr>
            </w:pPr>
            <w:r>
              <w:rPr>
                <w:sz w:val="21"/>
              </w:rPr>
              <w:t>0x03</w:t>
            </w:r>
          </w:p>
        </w:tc>
        <w:tc>
          <w:tcPr>
            <w:tcW w:w="1964" w:type="dxa"/>
            <w:vAlign w:val="center"/>
          </w:tcPr>
          <w:p w:rsidR="00CA62F4" w:rsidRPr="006E552D" w:rsidRDefault="000A26DD" w:rsidP="000A26DD">
            <w:pPr>
              <w:pStyle w:val="E-TableText"/>
              <w:rPr>
                <w:sz w:val="18"/>
                <w:szCs w:val="18"/>
              </w:rPr>
            </w:pPr>
            <w:r>
              <w:rPr>
                <w:rFonts w:eastAsiaTheme="minorEastAsia"/>
                <w:sz w:val="18"/>
                <w:szCs w:val="18"/>
              </w:rPr>
              <w:t>0~100</w:t>
            </w:r>
            <w:r w:rsidRPr="008F5B0C">
              <w:rPr>
                <w:rFonts w:eastAsiaTheme="minorEastAsia"/>
                <w:sz w:val="18"/>
                <w:szCs w:val="18"/>
              </w:rPr>
              <w:t xml:space="preserve"> (decimal)</w:t>
            </w:r>
            <w:r w:rsidR="00CA62F4">
              <w:rPr>
                <w:rFonts w:eastAsiaTheme="minorEastAsia"/>
                <w:sz w:val="18"/>
                <w:szCs w:val="18"/>
              </w:rPr>
              <w:t xml:space="preserve">. </w:t>
            </w:r>
            <w:r w:rsidR="00CA62F4">
              <w:rPr>
                <w:rFonts w:eastAsiaTheme="minorEastAsia" w:hint="eastAsia"/>
                <w:sz w:val="18"/>
                <w:szCs w:val="18"/>
              </w:rPr>
              <w:t>N</w:t>
            </w:r>
            <w:r w:rsidR="00CA62F4" w:rsidRPr="008F5B0C">
              <w:rPr>
                <w:rFonts w:eastAsiaTheme="minorEastAsia"/>
                <w:sz w:val="18"/>
                <w:szCs w:val="18"/>
              </w:rPr>
              <w:t>eeds to be converted to hexadecimal</w:t>
            </w:r>
            <w:r w:rsidR="00CA62F4">
              <w:rPr>
                <w:rFonts w:eastAsiaTheme="minorEastAsia"/>
                <w:sz w:val="18"/>
                <w:szCs w:val="18"/>
              </w:rPr>
              <w:t xml:space="preserve"> value</w:t>
            </w:r>
            <w:r w:rsidR="00CA62F4" w:rsidRPr="008F5B0C">
              <w:rPr>
                <w:rFonts w:eastAsiaTheme="minorEastAsia"/>
                <w:sz w:val="18"/>
                <w:szCs w:val="18"/>
              </w:rPr>
              <w:t>.</w:t>
            </w:r>
          </w:p>
        </w:tc>
        <w:tc>
          <w:tcPr>
            <w:tcW w:w="581" w:type="dxa"/>
            <w:vAlign w:val="center"/>
          </w:tcPr>
          <w:p w:rsidR="00CA62F4" w:rsidRDefault="00CA62F4" w:rsidP="00CA62F4">
            <w:r w:rsidRPr="00B34E03">
              <w:rPr>
                <w:rFonts w:eastAsiaTheme="minorEastAsia" w:hint="eastAsia"/>
                <w:sz w:val="18"/>
                <w:szCs w:val="18"/>
              </w:rPr>
              <w:t>T</w:t>
            </w:r>
            <w:r w:rsidRPr="00B34E03">
              <w:rPr>
                <w:rFonts w:eastAsiaTheme="minorEastAsia"/>
                <w:sz w:val="18"/>
                <w:szCs w:val="18"/>
              </w:rPr>
              <w:t>BD</w:t>
            </w:r>
          </w:p>
        </w:tc>
      </w:tr>
    </w:tbl>
    <w:p w:rsidR="00CA62F4" w:rsidRPr="00BE00F4" w:rsidRDefault="00CA62F4" w:rsidP="00CA62F4">
      <w:pPr>
        <w:pStyle w:val="4E-Heading4AltF4"/>
      </w:pPr>
      <w:r>
        <w:t>Command</w:t>
      </w:r>
      <w:r w:rsidRPr="00BE00F4">
        <w:t xml:space="preserve"> </w:t>
      </w:r>
      <w:r>
        <w:t>D</w:t>
      </w:r>
      <w:r w:rsidRPr="00BE00F4">
        <w:t>escription</w:t>
      </w:r>
      <w:r>
        <w:t>s</w:t>
      </w:r>
    </w:p>
    <w:p w:rsidR="00CA62F4" w:rsidRPr="00BE00F4" w:rsidRDefault="00CA62F4" w:rsidP="00CA62F4">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CA62F4" w:rsidRDefault="00CA62F4" w:rsidP="00CA62F4">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CA62F4" w:rsidRDefault="00CA62F4" w:rsidP="00CA62F4">
      <w:pPr>
        <w:pStyle w:val="E-ItemListinText"/>
      </w:pPr>
      <w:r w:rsidRPr="008F5B0C">
        <w:t xml:space="preserve">The value of DATA field is the </w:t>
      </w:r>
      <w:r>
        <w:t xml:space="preserve">digital enhancement </w:t>
      </w:r>
      <w:r w:rsidRPr="008F5B0C">
        <w:t>parameter that needs to be set</w:t>
      </w:r>
      <w:r w:rsidR="000A26DD">
        <w:t xml:space="preserve"> or read</w:t>
      </w:r>
      <w:r w:rsidRPr="008F5B0C">
        <w:t xml:space="preserve">, if the parameter is </w:t>
      </w:r>
      <w:r>
        <w:t>65</w:t>
      </w:r>
      <w:r w:rsidRPr="008F5B0C">
        <w:t xml:space="preserve"> (decimal), the value of </w:t>
      </w:r>
      <w:r>
        <w:t xml:space="preserve">DATA field </w:t>
      </w:r>
      <w:r w:rsidR="000A26DD">
        <w:t>is</w:t>
      </w:r>
      <w:r w:rsidRPr="008F5B0C">
        <w:t xml:space="preserve"> 0x</w:t>
      </w:r>
      <w:r>
        <w:t>41</w:t>
      </w:r>
      <w:r w:rsidRPr="008F5B0C">
        <w:t>.</w:t>
      </w:r>
    </w:p>
    <w:p w:rsidR="000A26DD" w:rsidRDefault="000A26DD" w:rsidP="000A26DD">
      <w:pPr>
        <w:pStyle w:val="3"/>
      </w:pPr>
      <w:bookmarkStart w:id="40" w:name="_Toc161247542"/>
      <w:r>
        <w:t>Setting</w:t>
      </w:r>
      <w:r w:rsidRPr="000A26DD">
        <w:t xml:space="preserve"> Static </w:t>
      </w:r>
      <w:proofErr w:type="spellStart"/>
      <w:r>
        <w:t>Denoising</w:t>
      </w:r>
      <w:proofErr w:type="spellEnd"/>
      <w:r>
        <w:t xml:space="preserve"> Level (Read/Write)</w:t>
      </w:r>
      <w:bookmarkEnd w:id="40"/>
    </w:p>
    <w:p w:rsidR="00CA62F4" w:rsidRDefault="000A26DD" w:rsidP="000A26DD">
      <w:pPr>
        <w:pStyle w:val="E-Content"/>
      </w:pPr>
      <w:r>
        <w:t xml:space="preserve">This command is used to set the </w:t>
      </w:r>
      <w:r w:rsidR="00A95686">
        <w:t xml:space="preserve">static </w:t>
      </w:r>
      <w:proofErr w:type="spellStart"/>
      <w:r>
        <w:t>denoising</w:t>
      </w:r>
      <w:proofErr w:type="spellEnd"/>
      <w:r>
        <w:t xml:space="preserve"> level of the image, which can reduce the image noise when the </w:t>
      </w:r>
      <w:proofErr w:type="spellStart"/>
      <w:r>
        <w:t>denoising</w:t>
      </w:r>
      <w:proofErr w:type="spellEnd"/>
      <w:r>
        <w:t xml:space="preserve"> level increases, but it also reduces the sharpness of the image, which needs to be adjusted according to the actual image effect.</w:t>
      </w:r>
    </w:p>
    <w:p w:rsidR="000A26DD" w:rsidRDefault="000A26DD" w:rsidP="000A26DD">
      <w:pPr>
        <w:pStyle w:val="4E-Heading4AltF4"/>
      </w:pPr>
      <w:r>
        <w:t>Commands and Parameters</w:t>
      </w:r>
    </w:p>
    <w:p w:rsidR="000A26DD" w:rsidRPr="00B33F38" w:rsidRDefault="000A26DD" w:rsidP="000A26DD">
      <w:pPr>
        <w:pStyle w:val="E-Content"/>
        <w:rPr>
          <w:rFonts w:eastAsiaTheme="minorEastAsia"/>
          <w:lang w:val="x-none"/>
        </w:rPr>
      </w:pPr>
      <w:r>
        <w:rPr>
          <w:rFonts w:eastAsiaTheme="minorEastAsia"/>
          <w:lang w:val="x-none"/>
        </w:rPr>
        <w:t xml:space="preserve">Write command of </w:t>
      </w:r>
      <w:proofErr w:type="spellStart"/>
      <w:r>
        <w:t>denoising</w:t>
      </w:r>
      <w:proofErr w:type="spellEnd"/>
      <w:r>
        <w:t xml:space="preserve"> level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0A26DD" w:rsidRPr="006E552D" w:rsidTr="008B64AD">
        <w:trPr>
          <w:trHeight w:val="569"/>
        </w:trPr>
        <w:tc>
          <w:tcPr>
            <w:tcW w:w="125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lang w:val="zh-CN"/>
              </w:rPr>
              <w:t>CHK</w:t>
            </w:r>
          </w:p>
        </w:tc>
      </w:tr>
      <w:tr w:rsidR="000A26DD" w:rsidRPr="006E552D" w:rsidTr="008B64AD">
        <w:trPr>
          <w:trHeight w:val="427"/>
        </w:trPr>
        <w:tc>
          <w:tcPr>
            <w:tcW w:w="1251" w:type="dxa"/>
            <w:vAlign w:val="center"/>
          </w:tcPr>
          <w:p w:rsidR="000A26DD" w:rsidRPr="006E552D" w:rsidRDefault="000A26DD" w:rsidP="000A26DD">
            <w:pPr>
              <w:pStyle w:val="E-TableText"/>
              <w:jc w:val="both"/>
              <w:rPr>
                <w:sz w:val="18"/>
                <w:szCs w:val="18"/>
                <w:lang w:val="zh-CN"/>
              </w:rPr>
            </w:pPr>
            <w:r w:rsidRPr="006E552D">
              <w:rPr>
                <w:sz w:val="18"/>
                <w:szCs w:val="18"/>
                <w:lang w:val="zh-CN"/>
              </w:rPr>
              <w:t>Host Transmitting</w:t>
            </w:r>
          </w:p>
        </w:tc>
        <w:tc>
          <w:tcPr>
            <w:tcW w:w="710" w:type="dxa"/>
            <w:vAlign w:val="center"/>
          </w:tcPr>
          <w:p w:rsidR="000A26DD" w:rsidRDefault="000A26DD" w:rsidP="000A26DD">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0A26DD" w:rsidRDefault="000A26DD" w:rsidP="000A26DD">
            <w:pPr>
              <w:pStyle w:val="TableText"/>
              <w:rPr>
                <w:rFonts w:eastAsia="宋体"/>
                <w:sz w:val="21"/>
              </w:rPr>
            </w:pPr>
            <w:r>
              <w:rPr>
                <w:sz w:val="21"/>
              </w:rPr>
              <w:t>0x36</w:t>
            </w:r>
          </w:p>
        </w:tc>
        <w:tc>
          <w:tcPr>
            <w:tcW w:w="876" w:type="dxa"/>
            <w:vAlign w:val="center"/>
          </w:tcPr>
          <w:p w:rsidR="000A26DD" w:rsidRDefault="000A26DD" w:rsidP="000A26DD">
            <w:pPr>
              <w:pStyle w:val="TableText"/>
              <w:rPr>
                <w:sz w:val="21"/>
              </w:rPr>
            </w:pPr>
            <w:r>
              <w:rPr>
                <w:sz w:val="21"/>
              </w:rPr>
              <w:t>0x78</w:t>
            </w:r>
          </w:p>
        </w:tc>
        <w:tc>
          <w:tcPr>
            <w:tcW w:w="960" w:type="dxa"/>
            <w:vAlign w:val="center"/>
          </w:tcPr>
          <w:p w:rsidR="000A26DD" w:rsidRDefault="000A26DD" w:rsidP="000A26DD">
            <w:pPr>
              <w:pStyle w:val="TableText"/>
              <w:rPr>
                <w:sz w:val="21"/>
              </w:rPr>
            </w:pPr>
            <w:r>
              <w:rPr>
                <w:sz w:val="21"/>
              </w:rPr>
              <w:t>0x15</w:t>
            </w:r>
          </w:p>
        </w:tc>
        <w:tc>
          <w:tcPr>
            <w:tcW w:w="709" w:type="dxa"/>
            <w:vAlign w:val="center"/>
          </w:tcPr>
          <w:p w:rsidR="000A26DD" w:rsidRDefault="000A26DD" w:rsidP="000A26DD">
            <w:pPr>
              <w:pStyle w:val="TableText"/>
              <w:rPr>
                <w:sz w:val="21"/>
              </w:rPr>
            </w:pPr>
            <w:r>
              <w:rPr>
                <w:sz w:val="21"/>
              </w:rPr>
              <w:t>0x00</w:t>
            </w:r>
          </w:p>
        </w:tc>
        <w:tc>
          <w:tcPr>
            <w:tcW w:w="1964" w:type="dxa"/>
            <w:vAlign w:val="center"/>
          </w:tcPr>
          <w:p w:rsidR="000A26DD" w:rsidRPr="00185301" w:rsidRDefault="000A26DD" w:rsidP="000A26DD">
            <w:pPr>
              <w:pStyle w:val="E-TableText"/>
              <w:rPr>
                <w:rFonts w:eastAsiaTheme="minorEastAsia"/>
                <w:sz w:val="18"/>
                <w:szCs w:val="18"/>
              </w:rPr>
            </w:pPr>
            <w:r w:rsidRPr="008F5B0C">
              <w:rPr>
                <w:rFonts w:eastAsiaTheme="minorEastAsia"/>
                <w:sz w:val="18"/>
                <w:szCs w:val="18"/>
              </w:rPr>
              <w:t>0~100, default 50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 xml:space="preserve">eeds to be </w:t>
            </w:r>
            <w:r w:rsidRPr="008F5B0C">
              <w:rPr>
                <w:rFonts w:eastAsiaTheme="minorEastAsia"/>
                <w:sz w:val="18"/>
                <w:szCs w:val="18"/>
              </w:rPr>
              <w:lastRenderedPageBreak/>
              <w:t>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0A26DD" w:rsidRDefault="000A26DD" w:rsidP="000A26DD">
            <w:r w:rsidRPr="00B34E03">
              <w:rPr>
                <w:rFonts w:eastAsiaTheme="minorEastAsia" w:hint="eastAsia"/>
                <w:sz w:val="18"/>
                <w:szCs w:val="18"/>
              </w:rPr>
              <w:lastRenderedPageBreak/>
              <w:t>T</w:t>
            </w:r>
            <w:r w:rsidRPr="00B34E03">
              <w:rPr>
                <w:rFonts w:eastAsiaTheme="minorEastAsia"/>
                <w:sz w:val="18"/>
                <w:szCs w:val="18"/>
              </w:rPr>
              <w:t>BD</w:t>
            </w:r>
          </w:p>
        </w:tc>
      </w:tr>
      <w:tr w:rsidR="000A26DD" w:rsidRPr="006E552D" w:rsidTr="008B64AD">
        <w:trPr>
          <w:trHeight w:val="427"/>
        </w:trPr>
        <w:tc>
          <w:tcPr>
            <w:tcW w:w="1251" w:type="dxa"/>
            <w:vAlign w:val="center"/>
          </w:tcPr>
          <w:p w:rsidR="000A26DD" w:rsidRPr="00DA61F2" w:rsidRDefault="000A26DD" w:rsidP="000A26DD">
            <w:pPr>
              <w:pStyle w:val="E-TableText"/>
              <w:jc w:val="both"/>
              <w:rPr>
                <w:sz w:val="18"/>
                <w:szCs w:val="18"/>
                <w:lang w:val="zh-CN"/>
              </w:rPr>
            </w:pPr>
            <w:r>
              <w:rPr>
                <w:rFonts w:eastAsiaTheme="minorEastAsia"/>
                <w:sz w:val="18"/>
                <w:szCs w:val="18"/>
                <w:lang w:val="zh-CN"/>
              </w:rPr>
              <w:lastRenderedPageBreak/>
              <w:t>Module</w:t>
            </w:r>
            <w:r w:rsidRPr="00DA61F2">
              <w:rPr>
                <w:sz w:val="18"/>
                <w:szCs w:val="18"/>
                <w:lang w:val="zh-CN"/>
              </w:rPr>
              <w:t xml:space="preserve"> Feedback</w:t>
            </w:r>
          </w:p>
        </w:tc>
        <w:tc>
          <w:tcPr>
            <w:tcW w:w="710" w:type="dxa"/>
            <w:vAlign w:val="center"/>
          </w:tcPr>
          <w:p w:rsidR="000A26DD" w:rsidRDefault="000A26DD" w:rsidP="000A26DD">
            <w:pPr>
              <w:pStyle w:val="TableText"/>
              <w:rPr>
                <w:sz w:val="21"/>
              </w:rPr>
            </w:pPr>
            <w:r>
              <w:rPr>
                <w:sz w:val="21"/>
              </w:rPr>
              <w:t>0x05</w:t>
            </w:r>
          </w:p>
        </w:tc>
        <w:tc>
          <w:tcPr>
            <w:tcW w:w="876" w:type="dxa"/>
            <w:vAlign w:val="center"/>
          </w:tcPr>
          <w:p w:rsidR="000A26DD" w:rsidRDefault="000A26DD" w:rsidP="000A26DD">
            <w:pPr>
              <w:pStyle w:val="TableText"/>
              <w:rPr>
                <w:sz w:val="21"/>
              </w:rPr>
            </w:pPr>
            <w:r>
              <w:rPr>
                <w:sz w:val="21"/>
              </w:rPr>
              <w:t>0x36</w:t>
            </w:r>
          </w:p>
        </w:tc>
        <w:tc>
          <w:tcPr>
            <w:tcW w:w="876" w:type="dxa"/>
            <w:vAlign w:val="center"/>
          </w:tcPr>
          <w:p w:rsidR="000A26DD" w:rsidRDefault="000A26DD" w:rsidP="000A26DD">
            <w:pPr>
              <w:pStyle w:val="TableText"/>
              <w:rPr>
                <w:sz w:val="21"/>
              </w:rPr>
            </w:pPr>
            <w:r>
              <w:rPr>
                <w:sz w:val="21"/>
              </w:rPr>
              <w:t>0x78</w:t>
            </w:r>
          </w:p>
        </w:tc>
        <w:tc>
          <w:tcPr>
            <w:tcW w:w="960" w:type="dxa"/>
            <w:vAlign w:val="center"/>
          </w:tcPr>
          <w:p w:rsidR="000A26DD" w:rsidRDefault="000A26DD" w:rsidP="000A26DD">
            <w:pPr>
              <w:pStyle w:val="TableText"/>
              <w:rPr>
                <w:sz w:val="21"/>
              </w:rPr>
            </w:pPr>
            <w:r>
              <w:rPr>
                <w:sz w:val="21"/>
              </w:rPr>
              <w:t>0x15</w:t>
            </w:r>
          </w:p>
        </w:tc>
        <w:tc>
          <w:tcPr>
            <w:tcW w:w="709" w:type="dxa"/>
            <w:vAlign w:val="center"/>
          </w:tcPr>
          <w:p w:rsidR="000A26DD" w:rsidRDefault="000A26DD" w:rsidP="000A26DD">
            <w:pPr>
              <w:pStyle w:val="TableText"/>
              <w:rPr>
                <w:sz w:val="21"/>
              </w:rPr>
            </w:pPr>
            <w:r>
              <w:rPr>
                <w:sz w:val="21"/>
              </w:rPr>
              <w:t>0x03</w:t>
            </w:r>
          </w:p>
        </w:tc>
        <w:tc>
          <w:tcPr>
            <w:tcW w:w="1964" w:type="dxa"/>
            <w:vAlign w:val="center"/>
          </w:tcPr>
          <w:p w:rsidR="000A26DD" w:rsidRPr="006E552D" w:rsidRDefault="000A26DD" w:rsidP="000A26DD">
            <w:pPr>
              <w:pStyle w:val="E-TableText"/>
              <w:rPr>
                <w:sz w:val="18"/>
                <w:szCs w:val="18"/>
              </w:rPr>
            </w:pPr>
            <w:r w:rsidRPr="001D071C">
              <w:rPr>
                <w:rFonts w:hint="eastAsia"/>
                <w:sz w:val="21"/>
              </w:rPr>
              <w:t>0x01</w:t>
            </w:r>
          </w:p>
        </w:tc>
        <w:tc>
          <w:tcPr>
            <w:tcW w:w="581" w:type="dxa"/>
            <w:vAlign w:val="center"/>
          </w:tcPr>
          <w:p w:rsidR="000A26DD" w:rsidRDefault="000A26DD" w:rsidP="000A26DD">
            <w:r w:rsidRPr="00B34E03">
              <w:rPr>
                <w:rFonts w:eastAsiaTheme="minorEastAsia" w:hint="eastAsia"/>
                <w:sz w:val="18"/>
                <w:szCs w:val="18"/>
              </w:rPr>
              <w:t>T</w:t>
            </w:r>
            <w:r w:rsidRPr="00B34E03">
              <w:rPr>
                <w:rFonts w:eastAsiaTheme="minorEastAsia"/>
                <w:sz w:val="18"/>
                <w:szCs w:val="18"/>
              </w:rPr>
              <w:t>BD</w:t>
            </w:r>
          </w:p>
        </w:tc>
      </w:tr>
    </w:tbl>
    <w:p w:rsidR="000A26DD" w:rsidRPr="00B33F38" w:rsidRDefault="000A26DD" w:rsidP="000A26DD">
      <w:pPr>
        <w:pStyle w:val="E-Content"/>
        <w:rPr>
          <w:rFonts w:eastAsiaTheme="minorEastAsia"/>
          <w:lang w:val="x-none"/>
        </w:rPr>
      </w:pPr>
      <w:r>
        <w:rPr>
          <w:rFonts w:eastAsiaTheme="minorEastAsia"/>
          <w:lang w:val="x-none"/>
        </w:rPr>
        <w:t xml:space="preserve">Read command of </w:t>
      </w:r>
      <w:proofErr w:type="spellStart"/>
      <w:r>
        <w:t>denoising</w:t>
      </w:r>
      <w:proofErr w:type="spellEnd"/>
      <w:r>
        <w:t xml:space="preserve"> level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0A26DD" w:rsidRPr="006E552D" w:rsidTr="008B64AD">
        <w:trPr>
          <w:trHeight w:val="569"/>
        </w:trPr>
        <w:tc>
          <w:tcPr>
            <w:tcW w:w="125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lang w:val="zh-CN"/>
              </w:rPr>
              <w:t>CHK</w:t>
            </w:r>
          </w:p>
        </w:tc>
      </w:tr>
      <w:tr w:rsidR="000A26DD" w:rsidRPr="006E552D" w:rsidTr="008B64AD">
        <w:trPr>
          <w:trHeight w:val="427"/>
        </w:trPr>
        <w:tc>
          <w:tcPr>
            <w:tcW w:w="1251" w:type="dxa"/>
            <w:vAlign w:val="center"/>
          </w:tcPr>
          <w:p w:rsidR="000A26DD" w:rsidRPr="006E552D" w:rsidRDefault="000A26DD" w:rsidP="000A26DD">
            <w:pPr>
              <w:pStyle w:val="E-TableText"/>
              <w:jc w:val="both"/>
              <w:rPr>
                <w:sz w:val="18"/>
                <w:szCs w:val="18"/>
                <w:lang w:val="zh-CN"/>
              </w:rPr>
            </w:pPr>
            <w:r w:rsidRPr="006E552D">
              <w:rPr>
                <w:sz w:val="18"/>
                <w:szCs w:val="18"/>
                <w:lang w:val="zh-CN"/>
              </w:rPr>
              <w:t>Host Transmitting</w:t>
            </w:r>
          </w:p>
        </w:tc>
        <w:tc>
          <w:tcPr>
            <w:tcW w:w="710" w:type="dxa"/>
            <w:vAlign w:val="center"/>
          </w:tcPr>
          <w:p w:rsidR="000A26DD" w:rsidRDefault="000A26DD" w:rsidP="000A26DD">
            <w:pPr>
              <w:pStyle w:val="TableText"/>
              <w:rPr>
                <w:rFonts w:eastAsia="宋体"/>
                <w:sz w:val="21"/>
              </w:rPr>
            </w:pPr>
            <w:r>
              <w:rPr>
                <w:sz w:val="21"/>
              </w:rPr>
              <w:t>0x05</w:t>
            </w:r>
          </w:p>
        </w:tc>
        <w:tc>
          <w:tcPr>
            <w:tcW w:w="876" w:type="dxa"/>
            <w:vAlign w:val="center"/>
          </w:tcPr>
          <w:p w:rsidR="000A26DD" w:rsidRDefault="000A26DD" w:rsidP="000A26DD">
            <w:pPr>
              <w:pStyle w:val="TableText"/>
              <w:rPr>
                <w:rFonts w:eastAsia="宋体"/>
                <w:sz w:val="21"/>
              </w:rPr>
            </w:pPr>
            <w:r>
              <w:rPr>
                <w:sz w:val="21"/>
              </w:rPr>
              <w:t>0x36</w:t>
            </w:r>
          </w:p>
        </w:tc>
        <w:tc>
          <w:tcPr>
            <w:tcW w:w="876" w:type="dxa"/>
            <w:vAlign w:val="center"/>
          </w:tcPr>
          <w:p w:rsidR="000A26DD" w:rsidRDefault="000A26DD" w:rsidP="000A26DD">
            <w:pPr>
              <w:pStyle w:val="TableText"/>
              <w:rPr>
                <w:sz w:val="21"/>
              </w:rPr>
            </w:pPr>
            <w:r>
              <w:rPr>
                <w:sz w:val="21"/>
              </w:rPr>
              <w:t>0x78</w:t>
            </w:r>
          </w:p>
        </w:tc>
        <w:tc>
          <w:tcPr>
            <w:tcW w:w="960" w:type="dxa"/>
            <w:vAlign w:val="center"/>
          </w:tcPr>
          <w:p w:rsidR="000A26DD" w:rsidRDefault="000A26DD" w:rsidP="000A26DD">
            <w:pPr>
              <w:pStyle w:val="TableText"/>
              <w:rPr>
                <w:sz w:val="21"/>
              </w:rPr>
            </w:pPr>
            <w:r>
              <w:rPr>
                <w:sz w:val="21"/>
              </w:rPr>
              <w:t>0x15</w:t>
            </w:r>
          </w:p>
        </w:tc>
        <w:tc>
          <w:tcPr>
            <w:tcW w:w="709" w:type="dxa"/>
            <w:vAlign w:val="center"/>
          </w:tcPr>
          <w:p w:rsidR="000A26DD" w:rsidRDefault="000A26DD" w:rsidP="000A26DD">
            <w:pPr>
              <w:pStyle w:val="TableText"/>
              <w:rPr>
                <w:sz w:val="21"/>
              </w:rPr>
            </w:pPr>
            <w:r>
              <w:rPr>
                <w:sz w:val="21"/>
              </w:rPr>
              <w:t>0x01</w:t>
            </w:r>
          </w:p>
        </w:tc>
        <w:tc>
          <w:tcPr>
            <w:tcW w:w="1964" w:type="dxa"/>
            <w:vAlign w:val="center"/>
          </w:tcPr>
          <w:p w:rsidR="000A26DD" w:rsidRDefault="000A26DD" w:rsidP="000A26DD">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0A26DD" w:rsidRPr="00185301" w:rsidRDefault="000A26DD" w:rsidP="000A26DD">
            <w:pPr>
              <w:pStyle w:val="E-TableText"/>
              <w:rPr>
                <w:rFonts w:eastAsiaTheme="minorEastAsia"/>
                <w:sz w:val="18"/>
                <w:szCs w:val="18"/>
              </w:rPr>
            </w:pPr>
            <w:r>
              <w:rPr>
                <w:rFonts w:eastAsiaTheme="minorEastAsia"/>
                <w:sz w:val="18"/>
                <w:szCs w:val="18"/>
              </w:rPr>
              <w:t>0x00 by default.</w:t>
            </w:r>
          </w:p>
        </w:tc>
        <w:tc>
          <w:tcPr>
            <w:tcW w:w="581" w:type="dxa"/>
            <w:vAlign w:val="center"/>
          </w:tcPr>
          <w:p w:rsidR="000A26DD" w:rsidRDefault="000A26DD" w:rsidP="000A26DD">
            <w:r w:rsidRPr="00B34E03">
              <w:rPr>
                <w:rFonts w:eastAsiaTheme="minorEastAsia" w:hint="eastAsia"/>
                <w:sz w:val="18"/>
                <w:szCs w:val="18"/>
              </w:rPr>
              <w:t>T</w:t>
            </w:r>
            <w:r w:rsidRPr="00B34E03">
              <w:rPr>
                <w:rFonts w:eastAsiaTheme="minorEastAsia"/>
                <w:sz w:val="18"/>
                <w:szCs w:val="18"/>
              </w:rPr>
              <w:t>BD</w:t>
            </w:r>
          </w:p>
        </w:tc>
      </w:tr>
      <w:tr w:rsidR="000A26DD" w:rsidRPr="006E552D" w:rsidTr="008B64AD">
        <w:trPr>
          <w:trHeight w:val="427"/>
        </w:trPr>
        <w:tc>
          <w:tcPr>
            <w:tcW w:w="1251" w:type="dxa"/>
            <w:vAlign w:val="center"/>
          </w:tcPr>
          <w:p w:rsidR="000A26DD" w:rsidRPr="00DA61F2" w:rsidRDefault="000A26DD" w:rsidP="000A26DD">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0A26DD" w:rsidRDefault="000A26DD" w:rsidP="000A26DD">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0A26DD" w:rsidRDefault="000A26DD" w:rsidP="000A26DD">
            <w:pPr>
              <w:pStyle w:val="TableText"/>
              <w:rPr>
                <w:sz w:val="21"/>
              </w:rPr>
            </w:pPr>
            <w:r>
              <w:rPr>
                <w:sz w:val="21"/>
              </w:rPr>
              <w:t>0x36</w:t>
            </w:r>
          </w:p>
        </w:tc>
        <w:tc>
          <w:tcPr>
            <w:tcW w:w="876" w:type="dxa"/>
            <w:vAlign w:val="center"/>
          </w:tcPr>
          <w:p w:rsidR="000A26DD" w:rsidRDefault="000A26DD" w:rsidP="000A26DD">
            <w:pPr>
              <w:pStyle w:val="TableText"/>
              <w:rPr>
                <w:sz w:val="21"/>
              </w:rPr>
            </w:pPr>
            <w:r>
              <w:rPr>
                <w:sz w:val="21"/>
              </w:rPr>
              <w:t>0x78</w:t>
            </w:r>
          </w:p>
        </w:tc>
        <w:tc>
          <w:tcPr>
            <w:tcW w:w="960" w:type="dxa"/>
            <w:vAlign w:val="center"/>
          </w:tcPr>
          <w:p w:rsidR="000A26DD" w:rsidRDefault="000A26DD" w:rsidP="000A26DD">
            <w:pPr>
              <w:pStyle w:val="TableText"/>
              <w:rPr>
                <w:sz w:val="21"/>
              </w:rPr>
            </w:pPr>
            <w:r>
              <w:rPr>
                <w:sz w:val="21"/>
              </w:rPr>
              <w:t>0x15</w:t>
            </w:r>
          </w:p>
        </w:tc>
        <w:tc>
          <w:tcPr>
            <w:tcW w:w="709" w:type="dxa"/>
            <w:vAlign w:val="center"/>
          </w:tcPr>
          <w:p w:rsidR="000A26DD" w:rsidRDefault="000A26DD" w:rsidP="000A26DD">
            <w:pPr>
              <w:pStyle w:val="TableText"/>
              <w:rPr>
                <w:sz w:val="21"/>
              </w:rPr>
            </w:pPr>
            <w:r>
              <w:rPr>
                <w:sz w:val="21"/>
              </w:rPr>
              <w:t>0x03</w:t>
            </w:r>
          </w:p>
        </w:tc>
        <w:tc>
          <w:tcPr>
            <w:tcW w:w="1964" w:type="dxa"/>
            <w:vAlign w:val="center"/>
          </w:tcPr>
          <w:p w:rsidR="000A26DD" w:rsidRPr="006E552D" w:rsidRDefault="000A26DD" w:rsidP="000A26DD">
            <w:pPr>
              <w:pStyle w:val="E-TableText"/>
              <w:rPr>
                <w:sz w:val="18"/>
                <w:szCs w:val="18"/>
              </w:rPr>
            </w:pPr>
            <w:r w:rsidRPr="008F5B0C">
              <w:rPr>
                <w:rFonts w:eastAsiaTheme="minorEastAsia"/>
                <w:sz w:val="18"/>
                <w:szCs w:val="18"/>
              </w:rPr>
              <w:t>0~100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0A26DD" w:rsidRDefault="000A26DD" w:rsidP="000A26DD">
            <w:r w:rsidRPr="00B34E03">
              <w:rPr>
                <w:rFonts w:eastAsiaTheme="minorEastAsia" w:hint="eastAsia"/>
                <w:sz w:val="18"/>
                <w:szCs w:val="18"/>
              </w:rPr>
              <w:t>T</w:t>
            </w:r>
            <w:r w:rsidRPr="00B34E03">
              <w:rPr>
                <w:rFonts w:eastAsiaTheme="minorEastAsia"/>
                <w:sz w:val="18"/>
                <w:szCs w:val="18"/>
              </w:rPr>
              <w:t>BD</w:t>
            </w:r>
          </w:p>
        </w:tc>
      </w:tr>
    </w:tbl>
    <w:p w:rsidR="000A26DD" w:rsidRPr="00BE00F4" w:rsidRDefault="000A26DD" w:rsidP="000A26DD">
      <w:pPr>
        <w:pStyle w:val="4E-Heading4AltF4"/>
      </w:pPr>
      <w:r>
        <w:t>Command</w:t>
      </w:r>
      <w:r w:rsidRPr="00BE00F4">
        <w:t xml:space="preserve"> </w:t>
      </w:r>
      <w:r>
        <w:t>D</w:t>
      </w:r>
      <w:r w:rsidRPr="00BE00F4">
        <w:t>escription</w:t>
      </w:r>
      <w:r>
        <w:t>s</w:t>
      </w:r>
    </w:p>
    <w:p w:rsidR="000A26DD" w:rsidRPr="00BE00F4" w:rsidRDefault="000A26DD" w:rsidP="000A26DD">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0A26DD" w:rsidRDefault="000A26DD" w:rsidP="000A26DD">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0A26DD" w:rsidRDefault="000A26DD" w:rsidP="000A26DD">
      <w:pPr>
        <w:pStyle w:val="E-ItemListinText"/>
      </w:pPr>
      <w:r w:rsidRPr="008F5B0C">
        <w:t xml:space="preserve">The value of DATA field is the </w:t>
      </w:r>
      <w:proofErr w:type="spellStart"/>
      <w:r>
        <w:t>denoising</w:t>
      </w:r>
      <w:proofErr w:type="spellEnd"/>
      <w:r>
        <w:t xml:space="preserve"> level</w:t>
      </w:r>
      <w:r w:rsidRPr="008F5B0C">
        <w:t xml:space="preserve"> that needs to be set</w:t>
      </w:r>
      <w:r>
        <w:t xml:space="preserve"> or read</w:t>
      </w:r>
      <w:r w:rsidRPr="008F5B0C">
        <w:t xml:space="preserve">, if the parameter is </w:t>
      </w:r>
      <w:r>
        <w:t>65</w:t>
      </w:r>
      <w:r w:rsidRPr="008F5B0C">
        <w:t xml:space="preserve"> (decimal), the value of </w:t>
      </w:r>
      <w:r>
        <w:t>DATA field is</w:t>
      </w:r>
      <w:r w:rsidRPr="008F5B0C">
        <w:t xml:space="preserve"> 0x</w:t>
      </w:r>
      <w:r>
        <w:t>41</w:t>
      </w:r>
      <w:r w:rsidRPr="008F5B0C">
        <w:t>.</w:t>
      </w:r>
    </w:p>
    <w:p w:rsidR="000A26DD" w:rsidRDefault="000A26DD" w:rsidP="000A26DD">
      <w:pPr>
        <w:pStyle w:val="3"/>
      </w:pPr>
      <w:bookmarkStart w:id="41" w:name="_Toc161247543"/>
      <w:r>
        <w:t>Setting</w:t>
      </w:r>
      <w:r w:rsidRPr="000A26DD">
        <w:t xml:space="preserve"> </w:t>
      </w:r>
      <w:r>
        <w:t>Dynamic</w:t>
      </w:r>
      <w:r w:rsidRPr="000A26DD">
        <w:t xml:space="preserve"> </w:t>
      </w:r>
      <w:proofErr w:type="spellStart"/>
      <w:r>
        <w:t>Denoising</w:t>
      </w:r>
      <w:proofErr w:type="spellEnd"/>
      <w:r>
        <w:t xml:space="preserve"> Level (Read/Write)</w:t>
      </w:r>
      <w:bookmarkEnd w:id="41"/>
    </w:p>
    <w:p w:rsidR="000A26DD" w:rsidRDefault="000A26DD" w:rsidP="000A26DD">
      <w:pPr>
        <w:pStyle w:val="E-Content"/>
      </w:pPr>
      <w:r>
        <w:t xml:space="preserve">This command is used to set the </w:t>
      </w:r>
      <w:r w:rsidR="00A95686">
        <w:t xml:space="preserve">dynamic </w:t>
      </w:r>
      <w:proofErr w:type="spellStart"/>
      <w:r>
        <w:t>denoising</w:t>
      </w:r>
      <w:proofErr w:type="spellEnd"/>
      <w:r>
        <w:t xml:space="preserve"> level of the image, which can reduce the image noise when the </w:t>
      </w:r>
      <w:proofErr w:type="spellStart"/>
      <w:r>
        <w:t>denoising</w:t>
      </w:r>
      <w:proofErr w:type="spellEnd"/>
      <w:r>
        <w:t xml:space="preserve"> level increases, but it also reduces the sharpness of the image, which needs to be adjusted according to the actual image effect.</w:t>
      </w:r>
    </w:p>
    <w:p w:rsidR="000A26DD" w:rsidRDefault="000A26DD" w:rsidP="000A26DD">
      <w:pPr>
        <w:pStyle w:val="4E-Heading4AltF4"/>
      </w:pPr>
      <w:r>
        <w:t>Commands and Parameters</w:t>
      </w:r>
    </w:p>
    <w:p w:rsidR="000A26DD" w:rsidRPr="00B33F38" w:rsidRDefault="000A26DD" w:rsidP="000A26DD">
      <w:pPr>
        <w:pStyle w:val="E-Content"/>
        <w:rPr>
          <w:rFonts w:eastAsiaTheme="minorEastAsia"/>
          <w:lang w:val="x-none"/>
        </w:rPr>
      </w:pPr>
      <w:r>
        <w:rPr>
          <w:rFonts w:eastAsiaTheme="minorEastAsia"/>
          <w:lang w:val="x-none"/>
        </w:rPr>
        <w:t xml:space="preserve">Write command of </w:t>
      </w:r>
      <w:proofErr w:type="spellStart"/>
      <w:r>
        <w:t>denoising</w:t>
      </w:r>
      <w:proofErr w:type="spellEnd"/>
      <w:r>
        <w:t xml:space="preserve"> level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0A26DD" w:rsidRPr="006E552D" w:rsidTr="008B64AD">
        <w:trPr>
          <w:trHeight w:val="569"/>
        </w:trPr>
        <w:tc>
          <w:tcPr>
            <w:tcW w:w="125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lang w:val="zh-CN"/>
              </w:rPr>
              <w:t>CHK</w:t>
            </w:r>
          </w:p>
        </w:tc>
      </w:tr>
      <w:tr w:rsidR="00A95686" w:rsidRPr="006E552D" w:rsidTr="008B64AD">
        <w:trPr>
          <w:trHeight w:val="427"/>
        </w:trPr>
        <w:tc>
          <w:tcPr>
            <w:tcW w:w="1251" w:type="dxa"/>
            <w:vAlign w:val="center"/>
          </w:tcPr>
          <w:p w:rsidR="00A95686" w:rsidRPr="006E552D" w:rsidRDefault="00A95686" w:rsidP="00A95686">
            <w:pPr>
              <w:pStyle w:val="E-TableText"/>
              <w:jc w:val="both"/>
              <w:rPr>
                <w:sz w:val="18"/>
                <w:szCs w:val="18"/>
                <w:lang w:val="zh-CN"/>
              </w:rPr>
            </w:pPr>
            <w:r w:rsidRPr="006E552D">
              <w:rPr>
                <w:sz w:val="18"/>
                <w:szCs w:val="18"/>
                <w:lang w:val="zh-CN"/>
              </w:rPr>
              <w:t>Host Transmitting</w:t>
            </w:r>
          </w:p>
        </w:tc>
        <w:tc>
          <w:tcPr>
            <w:tcW w:w="710" w:type="dxa"/>
            <w:vAlign w:val="center"/>
          </w:tcPr>
          <w:p w:rsidR="00A95686" w:rsidRDefault="00A95686" w:rsidP="00A95686">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A95686" w:rsidRDefault="00A95686" w:rsidP="00A95686">
            <w:pPr>
              <w:pStyle w:val="TableText"/>
              <w:rPr>
                <w:rFonts w:eastAsia="宋体"/>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0x16</w:t>
            </w:r>
          </w:p>
        </w:tc>
        <w:tc>
          <w:tcPr>
            <w:tcW w:w="709" w:type="dxa"/>
            <w:vAlign w:val="center"/>
          </w:tcPr>
          <w:p w:rsidR="00A95686" w:rsidRDefault="00A95686" w:rsidP="00A95686">
            <w:pPr>
              <w:pStyle w:val="TableText"/>
              <w:rPr>
                <w:sz w:val="21"/>
              </w:rPr>
            </w:pPr>
            <w:r>
              <w:rPr>
                <w:sz w:val="21"/>
              </w:rPr>
              <w:t>0x00</w:t>
            </w:r>
          </w:p>
        </w:tc>
        <w:tc>
          <w:tcPr>
            <w:tcW w:w="1964" w:type="dxa"/>
            <w:vAlign w:val="center"/>
          </w:tcPr>
          <w:p w:rsidR="00A95686" w:rsidRPr="00185301" w:rsidRDefault="00A95686" w:rsidP="00A95686">
            <w:pPr>
              <w:pStyle w:val="E-TableText"/>
              <w:rPr>
                <w:rFonts w:eastAsiaTheme="minorEastAsia"/>
                <w:sz w:val="18"/>
                <w:szCs w:val="18"/>
              </w:rPr>
            </w:pPr>
            <w:r w:rsidRPr="008F5B0C">
              <w:rPr>
                <w:rFonts w:eastAsiaTheme="minorEastAsia"/>
                <w:sz w:val="18"/>
                <w:szCs w:val="18"/>
              </w:rPr>
              <w:t>0~100, default 50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r w:rsidR="00A95686" w:rsidRPr="006E552D" w:rsidTr="008B64AD">
        <w:trPr>
          <w:trHeight w:val="427"/>
        </w:trPr>
        <w:tc>
          <w:tcPr>
            <w:tcW w:w="1251" w:type="dxa"/>
            <w:vAlign w:val="center"/>
          </w:tcPr>
          <w:p w:rsidR="00A95686" w:rsidRPr="00DA61F2" w:rsidRDefault="00A95686" w:rsidP="00A95686">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A95686" w:rsidRDefault="00A95686" w:rsidP="00A95686">
            <w:pPr>
              <w:pStyle w:val="TableText"/>
              <w:rPr>
                <w:sz w:val="21"/>
              </w:rPr>
            </w:pPr>
            <w:r>
              <w:rPr>
                <w:sz w:val="21"/>
              </w:rPr>
              <w:t>0x05</w:t>
            </w:r>
          </w:p>
        </w:tc>
        <w:tc>
          <w:tcPr>
            <w:tcW w:w="876" w:type="dxa"/>
            <w:vAlign w:val="center"/>
          </w:tcPr>
          <w:p w:rsidR="00A95686" w:rsidRDefault="00A95686" w:rsidP="00A95686">
            <w:pPr>
              <w:pStyle w:val="TableText"/>
              <w:rPr>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0x16</w:t>
            </w:r>
          </w:p>
        </w:tc>
        <w:tc>
          <w:tcPr>
            <w:tcW w:w="709" w:type="dxa"/>
            <w:vAlign w:val="center"/>
          </w:tcPr>
          <w:p w:rsidR="00A95686" w:rsidRDefault="00A95686" w:rsidP="00A95686">
            <w:pPr>
              <w:pStyle w:val="TableText"/>
              <w:rPr>
                <w:sz w:val="21"/>
              </w:rPr>
            </w:pPr>
            <w:r>
              <w:rPr>
                <w:sz w:val="21"/>
              </w:rPr>
              <w:t>0x03</w:t>
            </w:r>
          </w:p>
        </w:tc>
        <w:tc>
          <w:tcPr>
            <w:tcW w:w="1964" w:type="dxa"/>
            <w:vAlign w:val="center"/>
          </w:tcPr>
          <w:p w:rsidR="00A95686" w:rsidRPr="006E552D" w:rsidRDefault="00A95686" w:rsidP="00A95686">
            <w:pPr>
              <w:pStyle w:val="E-TableText"/>
              <w:rPr>
                <w:sz w:val="18"/>
                <w:szCs w:val="18"/>
              </w:rPr>
            </w:pPr>
            <w:r w:rsidRPr="001D071C">
              <w:rPr>
                <w:rFonts w:hint="eastAsia"/>
                <w:sz w:val="21"/>
              </w:rPr>
              <w:t>0x01</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bl>
    <w:p w:rsidR="000A26DD" w:rsidRPr="00B33F38" w:rsidRDefault="000A26DD" w:rsidP="000A26DD">
      <w:pPr>
        <w:pStyle w:val="E-Content"/>
        <w:rPr>
          <w:rFonts w:eastAsiaTheme="minorEastAsia"/>
          <w:lang w:val="x-none"/>
        </w:rPr>
      </w:pPr>
      <w:r>
        <w:rPr>
          <w:rFonts w:eastAsiaTheme="minorEastAsia"/>
          <w:lang w:val="x-none"/>
        </w:rPr>
        <w:t xml:space="preserve">Read command of </w:t>
      </w:r>
      <w:proofErr w:type="spellStart"/>
      <w:r>
        <w:t>denoising</w:t>
      </w:r>
      <w:proofErr w:type="spellEnd"/>
      <w:r>
        <w:t xml:space="preserve"> level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0A26DD" w:rsidRPr="006E552D" w:rsidTr="008B64AD">
        <w:trPr>
          <w:trHeight w:val="569"/>
        </w:trPr>
        <w:tc>
          <w:tcPr>
            <w:tcW w:w="125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0A26DD" w:rsidRPr="006E552D" w:rsidRDefault="000A26DD" w:rsidP="000A26DD">
            <w:pPr>
              <w:pStyle w:val="E-TableHeading"/>
              <w:jc w:val="both"/>
              <w:rPr>
                <w:sz w:val="18"/>
                <w:szCs w:val="18"/>
                <w:lang w:val="zh-CN"/>
              </w:rPr>
            </w:pPr>
            <w:r w:rsidRPr="006E552D">
              <w:rPr>
                <w:sz w:val="18"/>
                <w:szCs w:val="18"/>
                <w:lang w:val="zh-CN"/>
              </w:rPr>
              <w:t>CHK</w:t>
            </w:r>
          </w:p>
        </w:tc>
      </w:tr>
      <w:tr w:rsidR="00A95686" w:rsidRPr="006E552D" w:rsidTr="008B64AD">
        <w:trPr>
          <w:trHeight w:val="427"/>
        </w:trPr>
        <w:tc>
          <w:tcPr>
            <w:tcW w:w="1251" w:type="dxa"/>
            <w:vAlign w:val="center"/>
          </w:tcPr>
          <w:p w:rsidR="00A95686" w:rsidRPr="006E552D" w:rsidRDefault="00A95686" w:rsidP="00A95686">
            <w:pPr>
              <w:pStyle w:val="E-TableText"/>
              <w:jc w:val="both"/>
              <w:rPr>
                <w:sz w:val="18"/>
                <w:szCs w:val="18"/>
                <w:lang w:val="zh-CN"/>
              </w:rPr>
            </w:pPr>
            <w:r w:rsidRPr="006E552D">
              <w:rPr>
                <w:sz w:val="18"/>
                <w:szCs w:val="18"/>
                <w:lang w:val="zh-CN"/>
              </w:rPr>
              <w:lastRenderedPageBreak/>
              <w:t>Host Transmitting</w:t>
            </w:r>
          </w:p>
        </w:tc>
        <w:tc>
          <w:tcPr>
            <w:tcW w:w="710" w:type="dxa"/>
            <w:vAlign w:val="center"/>
          </w:tcPr>
          <w:p w:rsidR="00A95686" w:rsidRDefault="00A95686" w:rsidP="00A95686">
            <w:pPr>
              <w:pStyle w:val="TableText"/>
              <w:rPr>
                <w:rFonts w:eastAsia="宋体"/>
                <w:sz w:val="21"/>
              </w:rPr>
            </w:pPr>
            <w:r>
              <w:rPr>
                <w:sz w:val="21"/>
              </w:rPr>
              <w:t>0x05</w:t>
            </w:r>
          </w:p>
        </w:tc>
        <w:tc>
          <w:tcPr>
            <w:tcW w:w="876" w:type="dxa"/>
            <w:vAlign w:val="center"/>
          </w:tcPr>
          <w:p w:rsidR="00A95686" w:rsidRDefault="00A95686" w:rsidP="00A95686">
            <w:pPr>
              <w:pStyle w:val="TableText"/>
              <w:rPr>
                <w:rFonts w:eastAsia="宋体"/>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0x16</w:t>
            </w:r>
          </w:p>
        </w:tc>
        <w:tc>
          <w:tcPr>
            <w:tcW w:w="709" w:type="dxa"/>
            <w:vAlign w:val="center"/>
          </w:tcPr>
          <w:p w:rsidR="00A95686" w:rsidRDefault="00A95686" w:rsidP="00A95686">
            <w:pPr>
              <w:pStyle w:val="TableText"/>
              <w:rPr>
                <w:sz w:val="21"/>
              </w:rPr>
            </w:pPr>
            <w:r>
              <w:rPr>
                <w:sz w:val="21"/>
              </w:rPr>
              <w:t>0x01</w:t>
            </w:r>
          </w:p>
        </w:tc>
        <w:tc>
          <w:tcPr>
            <w:tcW w:w="1964" w:type="dxa"/>
            <w:vAlign w:val="center"/>
          </w:tcPr>
          <w:p w:rsidR="00A95686" w:rsidRDefault="00A95686" w:rsidP="00A95686">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A95686" w:rsidRPr="00185301" w:rsidRDefault="00A95686" w:rsidP="00A95686">
            <w:pPr>
              <w:pStyle w:val="E-TableText"/>
              <w:rPr>
                <w:rFonts w:eastAsiaTheme="minorEastAsia"/>
                <w:sz w:val="18"/>
                <w:szCs w:val="18"/>
              </w:rPr>
            </w:pPr>
            <w:r>
              <w:rPr>
                <w:rFonts w:eastAsiaTheme="minorEastAsia"/>
                <w:sz w:val="18"/>
                <w:szCs w:val="18"/>
              </w:rPr>
              <w:t>0x00 by default.</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r w:rsidR="00A95686" w:rsidRPr="006E552D" w:rsidTr="008B64AD">
        <w:trPr>
          <w:trHeight w:val="427"/>
        </w:trPr>
        <w:tc>
          <w:tcPr>
            <w:tcW w:w="1251" w:type="dxa"/>
            <w:vAlign w:val="center"/>
          </w:tcPr>
          <w:p w:rsidR="00A95686" w:rsidRPr="00DA61F2" w:rsidRDefault="00A95686" w:rsidP="00A95686">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A95686" w:rsidRDefault="00A95686" w:rsidP="00A95686">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A95686" w:rsidRDefault="00A95686" w:rsidP="00A95686">
            <w:pPr>
              <w:pStyle w:val="TableText"/>
              <w:rPr>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0x16</w:t>
            </w:r>
          </w:p>
        </w:tc>
        <w:tc>
          <w:tcPr>
            <w:tcW w:w="709" w:type="dxa"/>
            <w:vAlign w:val="center"/>
          </w:tcPr>
          <w:p w:rsidR="00A95686" w:rsidRDefault="00A95686" w:rsidP="00A95686">
            <w:pPr>
              <w:pStyle w:val="TableText"/>
              <w:rPr>
                <w:sz w:val="21"/>
              </w:rPr>
            </w:pPr>
            <w:r>
              <w:rPr>
                <w:sz w:val="21"/>
              </w:rPr>
              <w:t>0x03</w:t>
            </w:r>
          </w:p>
        </w:tc>
        <w:tc>
          <w:tcPr>
            <w:tcW w:w="1964" w:type="dxa"/>
            <w:vAlign w:val="center"/>
          </w:tcPr>
          <w:p w:rsidR="00A95686" w:rsidRPr="006E552D" w:rsidRDefault="00A95686" w:rsidP="00A95686">
            <w:pPr>
              <w:pStyle w:val="E-TableText"/>
              <w:rPr>
                <w:sz w:val="18"/>
                <w:szCs w:val="18"/>
              </w:rPr>
            </w:pPr>
            <w:r w:rsidRPr="008F5B0C">
              <w:rPr>
                <w:rFonts w:eastAsiaTheme="minorEastAsia"/>
                <w:sz w:val="18"/>
                <w:szCs w:val="18"/>
              </w:rPr>
              <w:t>0~100 (decimal)</w:t>
            </w:r>
            <w:r>
              <w:rPr>
                <w:rFonts w:eastAsiaTheme="minorEastAsia"/>
                <w:sz w:val="18"/>
                <w:szCs w:val="18"/>
              </w:rPr>
              <w:t xml:space="preserve">. </w:t>
            </w:r>
            <w:r>
              <w:rPr>
                <w:rFonts w:eastAsiaTheme="minorEastAsia" w:hint="eastAsia"/>
                <w:sz w:val="18"/>
                <w:szCs w:val="18"/>
              </w:rPr>
              <w:t>N</w:t>
            </w:r>
            <w:r w:rsidRPr="008F5B0C">
              <w:rPr>
                <w:rFonts w:eastAsiaTheme="minorEastAsia"/>
                <w:sz w:val="18"/>
                <w:szCs w:val="18"/>
              </w:rPr>
              <w:t>eeds to be converted to hexadecimal</w:t>
            </w:r>
            <w:r>
              <w:rPr>
                <w:rFonts w:eastAsiaTheme="minorEastAsia"/>
                <w:sz w:val="18"/>
                <w:szCs w:val="18"/>
              </w:rPr>
              <w:t xml:space="preserve"> value</w:t>
            </w:r>
            <w:r w:rsidRPr="008F5B0C">
              <w:rPr>
                <w:rFonts w:eastAsiaTheme="minorEastAsia"/>
                <w:sz w:val="18"/>
                <w:szCs w:val="18"/>
              </w:rPr>
              <w:t>.</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bl>
    <w:p w:rsidR="000A26DD" w:rsidRPr="00BE00F4" w:rsidRDefault="000A26DD" w:rsidP="000A26DD">
      <w:pPr>
        <w:pStyle w:val="4E-Heading4AltF4"/>
      </w:pPr>
      <w:r>
        <w:t>Command</w:t>
      </w:r>
      <w:r w:rsidRPr="00BE00F4">
        <w:t xml:space="preserve"> </w:t>
      </w:r>
      <w:r>
        <w:t>D</w:t>
      </w:r>
      <w:r w:rsidRPr="00BE00F4">
        <w:t>escription</w:t>
      </w:r>
      <w:r>
        <w:t>s</w:t>
      </w:r>
    </w:p>
    <w:p w:rsidR="000A26DD" w:rsidRPr="00BE00F4" w:rsidRDefault="000A26DD" w:rsidP="000A26DD">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0A26DD" w:rsidRDefault="000A26DD" w:rsidP="000A26DD">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0A26DD" w:rsidRDefault="000A26DD" w:rsidP="000A26DD">
      <w:pPr>
        <w:pStyle w:val="E-ItemListinText"/>
      </w:pPr>
      <w:r w:rsidRPr="008F5B0C">
        <w:t xml:space="preserve">The value of DATA field is the </w:t>
      </w:r>
      <w:proofErr w:type="spellStart"/>
      <w:r>
        <w:t>denoising</w:t>
      </w:r>
      <w:proofErr w:type="spellEnd"/>
      <w:r>
        <w:t xml:space="preserve"> level</w:t>
      </w:r>
      <w:r w:rsidRPr="008F5B0C">
        <w:t xml:space="preserve"> that needs to be set</w:t>
      </w:r>
      <w:r>
        <w:t xml:space="preserve"> or read</w:t>
      </w:r>
      <w:r w:rsidRPr="008F5B0C">
        <w:t xml:space="preserve">, if the parameter is </w:t>
      </w:r>
      <w:r>
        <w:t>65</w:t>
      </w:r>
      <w:r w:rsidRPr="008F5B0C">
        <w:t xml:space="preserve"> (decimal), the value of </w:t>
      </w:r>
      <w:r>
        <w:t>DATA field is</w:t>
      </w:r>
      <w:r w:rsidRPr="008F5B0C">
        <w:t xml:space="preserve"> 0x</w:t>
      </w:r>
      <w:r>
        <w:t>41</w:t>
      </w:r>
      <w:r w:rsidRPr="008F5B0C">
        <w:t>.</w:t>
      </w:r>
    </w:p>
    <w:p w:rsidR="00A95686" w:rsidRDefault="00A95686" w:rsidP="00A95686">
      <w:pPr>
        <w:pStyle w:val="3"/>
      </w:pPr>
      <w:bookmarkStart w:id="42" w:name="_Toc161247544"/>
      <w:r w:rsidRPr="00A95686">
        <w:t>Palette</w:t>
      </w:r>
      <w:r>
        <w:t xml:space="preserve"> Setting (Read/Write)</w:t>
      </w:r>
      <w:bookmarkEnd w:id="42"/>
    </w:p>
    <w:p w:rsidR="000A26DD" w:rsidRDefault="00A95686" w:rsidP="00A95686">
      <w:pPr>
        <w:pStyle w:val="E-Content"/>
      </w:pPr>
      <w:r>
        <w:t>Thermal images are based on infrared radiation intensity and have no color information. The image algorithms map a set of colors</w:t>
      </w:r>
      <w:r w:rsidRPr="00A95686">
        <w:t xml:space="preserve"> </w:t>
      </w:r>
      <w:r>
        <w:t>based on grayscale values, known as p</w:t>
      </w:r>
      <w:r w:rsidRPr="00A95686">
        <w:t>alette</w:t>
      </w:r>
      <w:r>
        <w:t>s. The module supports a variety of p</w:t>
      </w:r>
      <w:r w:rsidRPr="00A95686">
        <w:t>alette</w:t>
      </w:r>
      <w:r>
        <w:t xml:space="preserve">s for users to choose. White Hot (0x00) is set </w:t>
      </w:r>
      <w:r w:rsidR="008F582C">
        <w:t>by</w:t>
      </w:r>
      <w:r>
        <w:t xml:space="preserve"> default.</w:t>
      </w:r>
    </w:p>
    <w:p w:rsidR="00A95686" w:rsidRDefault="00A95686" w:rsidP="00A95686">
      <w:pPr>
        <w:pStyle w:val="4E-Heading4AltF4"/>
      </w:pPr>
      <w:r>
        <w:t>Commands and Parameters</w:t>
      </w:r>
    </w:p>
    <w:p w:rsidR="00A95686" w:rsidRPr="00B33F38" w:rsidRDefault="00A95686" w:rsidP="00A95686">
      <w:pPr>
        <w:pStyle w:val="E-Content"/>
        <w:rPr>
          <w:rFonts w:eastAsiaTheme="minorEastAsia"/>
          <w:lang w:val="x-none"/>
        </w:rPr>
      </w:pPr>
      <w:r>
        <w:rPr>
          <w:rFonts w:eastAsiaTheme="minorEastAsia"/>
          <w:lang w:val="x-none"/>
        </w:rPr>
        <w:t xml:space="preserve">Write command of </w:t>
      </w:r>
      <w:r>
        <w:t>p</w:t>
      </w:r>
      <w:r w:rsidRPr="00A95686">
        <w:t>alette</w:t>
      </w:r>
      <w:r>
        <w:t xml:space="preserve">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A95686" w:rsidRPr="006E552D" w:rsidTr="008B64AD">
        <w:trPr>
          <w:trHeight w:val="569"/>
        </w:trPr>
        <w:tc>
          <w:tcPr>
            <w:tcW w:w="1251"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lang w:val="zh-CN"/>
              </w:rPr>
              <w:t>CHK</w:t>
            </w:r>
          </w:p>
        </w:tc>
      </w:tr>
      <w:tr w:rsidR="00A95686" w:rsidRPr="006E552D" w:rsidTr="008B64AD">
        <w:trPr>
          <w:trHeight w:val="427"/>
        </w:trPr>
        <w:tc>
          <w:tcPr>
            <w:tcW w:w="1251" w:type="dxa"/>
            <w:vAlign w:val="center"/>
          </w:tcPr>
          <w:p w:rsidR="00A95686" w:rsidRPr="006E552D" w:rsidRDefault="00A95686" w:rsidP="00A95686">
            <w:pPr>
              <w:pStyle w:val="E-TableText"/>
              <w:jc w:val="both"/>
              <w:rPr>
                <w:sz w:val="18"/>
                <w:szCs w:val="18"/>
                <w:lang w:val="zh-CN"/>
              </w:rPr>
            </w:pPr>
            <w:r w:rsidRPr="006E552D">
              <w:rPr>
                <w:sz w:val="18"/>
                <w:szCs w:val="18"/>
                <w:lang w:val="zh-CN"/>
              </w:rPr>
              <w:t>Host Transmitting</w:t>
            </w:r>
          </w:p>
        </w:tc>
        <w:tc>
          <w:tcPr>
            <w:tcW w:w="710" w:type="dxa"/>
            <w:vAlign w:val="center"/>
          </w:tcPr>
          <w:p w:rsidR="00A95686" w:rsidRDefault="00A95686" w:rsidP="00A95686">
            <w:pPr>
              <w:pStyle w:val="TableText"/>
              <w:rPr>
                <w:rFonts w:eastAsia="宋体"/>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A95686" w:rsidRDefault="00A95686" w:rsidP="00A95686">
            <w:pPr>
              <w:pStyle w:val="TableText"/>
              <w:rPr>
                <w:rFonts w:eastAsia="宋体"/>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0x20</w:t>
            </w:r>
          </w:p>
        </w:tc>
        <w:tc>
          <w:tcPr>
            <w:tcW w:w="709" w:type="dxa"/>
            <w:vAlign w:val="center"/>
          </w:tcPr>
          <w:p w:rsidR="00A95686" w:rsidRDefault="00A95686" w:rsidP="00A95686">
            <w:pPr>
              <w:pStyle w:val="TableText"/>
              <w:rPr>
                <w:sz w:val="21"/>
              </w:rPr>
            </w:pPr>
            <w:r>
              <w:rPr>
                <w:sz w:val="21"/>
              </w:rPr>
              <w:t>0x00</w:t>
            </w:r>
          </w:p>
        </w:tc>
        <w:tc>
          <w:tcPr>
            <w:tcW w:w="1964" w:type="dxa"/>
            <w:vAlign w:val="center"/>
          </w:tcPr>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0x00: White </w:t>
            </w:r>
            <w:r>
              <w:rPr>
                <w:rFonts w:eastAsiaTheme="minorEastAsia"/>
                <w:sz w:val="18"/>
                <w:szCs w:val="18"/>
              </w:rPr>
              <w:t>H</w:t>
            </w:r>
            <w:r w:rsidRPr="00A95686">
              <w:rPr>
                <w:rFonts w:eastAsiaTheme="minorEastAsia"/>
                <w:sz w:val="18"/>
                <w:szCs w:val="18"/>
              </w:rPr>
              <w:t>ot</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0x01: Black </w:t>
            </w:r>
            <w:r>
              <w:rPr>
                <w:rFonts w:eastAsiaTheme="minorEastAsia"/>
                <w:sz w:val="18"/>
                <w:szCs w:val="18"/>
              </w:rPr>
              <w:t>Hot</w:t>
            </w:r>
          </w:p>
          <w:p w:rsidR="00A95686" w:rsidRPr="00A95686" w:rsidRDefault="00A95686" w:rsidP="00A95686">
            <w:pPr>
              <w:pStyle w:val="E-TableText"/>
              <w:rPr>
                <w:rFonts w:eastAsiaTheme="minorEastAsia"/>
                <w:sz w:val="18"/>
                <w:szCs w:val="18"/>
              </w:rPr>
            </w:pPr>
            <w:r w:rsidRPr="00A95686">
              <w:rPr>
                <w:rFonts w:eastAsiaTheme="minorEastAsia"/>
                <w:sz w:val="18"/>
                <w:szCs w:val="18"/>
              </w:rPr>
              <w:t>0x02: Fusion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0x03: Rainbow</w:t>
            </w:r>
          </w:p>
          <w:p w:rsidR="00A95686" w:rsidRPr="00A95686" w:rsidRDefault="00A95686" w:rsidP="00A95686">
            <w:pPr>
              <w:pStyle w:val="E-TableText"/>
              <w:rPr>
                <w:rFonts w:eastAsiaTheme="minorEastAsia"/>
                <w:sz w:val="18"/>
                <w:szCs w:val="18"/>
              </w:rPr>
            </w:pPr>
            <w:r w:rsidRPr="00A95686">
              <w:rPr>
                <w:rFonts w:eastAsiaTheme="minorEastAsia"/>
                <w:sz w:val="18"/>
                <w:szCs w:val="18"/>
              </w:rPr>
              <w:t>0x04: Fusion 2</w:t>
            </w:r>
          </w:p>
          <w:p w:rsidR="00A95686" w:rsidRPr="00A95686" w:rsidRDefault="00A95686" w:rsidP="00A95686">
            <w:pPr>
              <w:pStyle w:val="E-TableText"/>
              <w:rPr>
                <w:rFonts w:eastAsiaTheme="minorEastAsia"/>
                <w:sz w:val="18"/>
                <w:szCs w:val="18"/>
              </w:rPr>
            </w:pPr>
            <w:r w:rsidRPr="00A95686">
              <w:rPr>
                <w:rFonts w:eastAsiaTheme="minorEastAsia"/>
                <w:sz w:val="18"/>
                <w:szCs w:val="18"/>
              </w:rPr>
              <w:t>0x05: Iron Red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0x06: Iron Red 2</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0x07: Dark </w:t>
            </w:r>
            <w:r>
              <w:rPr>
                <w:rFonts w:eastAsiaTheme="minorEastAsia"/>
                <w:sz w:val="18"/>
                <w:szCs w:val="18"/>
              </w:rPr>
              <w:t>B</w:t>
            </w:r>
            <w:r w:rsidRPr="00A95686">
              <w:rPr>
                <w:rFonts w:eastAsiaTheme="minorEastAsia"/>
                <w:sz w:val="18"/>
                <w:szCs w:val="18"/>
              </w:rPr>
              <w:t>rown</w:t>
            </w:r>
          </w:p>
          <w:p w:rsidR="00A95686" w:rsidRPr="00A95686" w:rsidRDefault="00A95686" w:rsidP="00A95686">
            <w:pPr>
              <w:pStyle w:val="E-TableText"/>
              <w:rPr>
                <w:rFonts w:eastAsiaTheme="minorEastAsia"/>
                <w:sz w:val="18"/>
                <w:szCs w:val="18"/>
              </w:rPr>
            </w:pPr>
            <w:r w:rsidRPr="00A95686">
              <w:rPr>
                <w:rFonts w:eastAsiaTheme="minorEastAsia"/>
                <w:sz w:val="18"/>
                <w:szCs w:val="18"/>
              </w:rPr>
              <w:t>0x08: Color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0x09: Color 2</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0x0A: Ice Fire </w:t>
            </w:r>
          </w:p>
          <w:p w:rsidR="00A95686" w:rsidRPr="00A95686" w:rsidRDefault="00A95686" w:rsidP="00A95686">
            <w:pPr>
              <w:pStyle w:val="E-TableText"/>
              <w:rPr>
                <w:rFonts w:eastAsiaTheme="minorEastAsia"/>
                <w:sz w:val="18"/>
                <w:szCs w:val="18"/>
              </w:rPr>
            </w:pPr>
            <w:r w:rsidRPr="00A95686">
              <w:rPr>
                <w:rFonts w:eastAsiaTheme="minorEastAsia"/>
                <w:sz w:val="18"/>
                <w:szCs w:val="18"/>
              </w:rPr>
              <w:t>0x0B: Rain</w:t>
            </w:r>
          </w:p>
          <w:p w:rsidR="00A95686" w:rsidRPr="00A95686" w:rsidRDefault="00A95686" w:rsidP="00A95686">
            <w:pPr>
              <w:pStyle w:val="E-TableText"/>
              <w:rPr>
                <w:rFonts w:eastAsiaTheme="minorEastAsia"/>
                <w:sz w:val="18"/>
                <w:szCs w:val="18"/>
              </w:rPr>
            </w:pPr>
            <w:r w:rsidRPr="00A95686">
              <w:rPr>
                <w:rFonts w:eastAsiaTheme="minorEastAsia"/>
                <w:sz w:val="18"/>
                <w:szCs w:val="18"/>
              </w:rPr>
              <w:t>0x0C: Green</w:t>
            </w:r>
            <w:r>
              <w:rPr>
                <w:rFonts w:eastAsiaTheme="minorEastAsia"/>
                <w:sz w:val="18"/>
                <w:szCs w:val="18"/>
              </w:rPr>
              <w:t xml:space="preserve"> Hot</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0x0D: Red </w:t>
            </w:r>
            <w:r>
              <w:rPr>
                <w:rFonts w:eastAsiaTheme="minorEastAsia"/>
                <w:sz w:val="18"/>
                <w:szCs w:val="18"/>
              </w:rPr>
              <w:t>H</w:t>
            </w:r>
            <w:r w:rsidRPr="00A95686">
              <w:rPr>
                <w:rFonts w:eastAsiaTheme="minorEastAsia"/>
                <w:sz w:val="18"/>
                <w:szCs w:val="18"/>
              </w:rPr>
              <w:t>ot</w:t>
            </w:r>
          </w:p>
          <w:p w:rsidR="00A95686" w:rsidRPr="00185301" w:rsidRDefault="00A95686" w:rsidP="00A95686">
            <w:pPr>
              <w:pStyle w:val="E-TableText"/>
              <w:rPr>
                <w:rFonts w:eastAsiaTheme="minorEastAsia"/>
                <w:sz w:val="18"/>
                <w:szCs w:val="18"/>
              </w:rPr>
            </w:pPr>
            <w:r w:rsidRPr="00A95686">
              <w:rPr>
                <w:rFonts w:eastAsiaTheme="minorEastAsia"/>
                <w:sz w:val="18"/>
                <w:szCs w:val="18"/>
              </w:rPr>
              <w:t>0x0E: D</w:t>
            </w:r>
            <w:r>
              <w:rPr>
                <w:rFonts w:eastAsiaTheme="minorEastAsia"/>
                <w:sz w:val="18"/>
                <w:szCs w:val="18"/>
              </w:rPr>
              <w:t>eep B</w:t>
            </w:r>
            <w:r w:rsidRPr="00A95686">
              <w:rPr>
                <w:rFonts w:eastAsiaTheme="minorEastAsia"/>
                <w:sz w:val="18"/>
                <w:szCs w:val="18"/>
              </w:rPr>
              <w:t>lue</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r w:rsidR="00A95686" w:rsidRPr="006E552D" w:rsidTr="008B64AD">
        <w:trPr>
          <w:trHeight w:val="427"/>
        </w:trPr>
        <w:tc>
          <w:tcPr>
            <w:tcW w:w="1251" w:type="dxa"/>
            <w:vAlign w:val="center"/>
          </w:tcPr>
          <w:p w:rsidR="00A95686" w:rsidRPr="00DA61F2" w:rsidRDefault="00A95686" w:rsidP="00A95686">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A95686" w:rsidRDefault="00A95686" w:rsidP="00A95686">
            <w:pPr>
              <w:pStyle w:val="TableText"/>
              <w:rPr>
                <w:sz w:val="21"/>
              </w:rPr>
            </w:pPr>
            <w:r>
              <w:rPr>
                <w:sz w:val="21"/>
              </w:rPr>
              <w:t>0x05</w:t>
            </w:r>
          </w:p>
        </w:tc>
        <w:tc>
          <w:tcPr>
            <w:tcW w:w="876" w:type="dxa"/>
            <w:vAlign w:val="center"/>
          </w:tcPr>
          <w:p w:rsidR="00A95686" w:rsidRDefault="00A95686" w:rsidP="00A95686">
            <w:pPr>
              <w:pStyle w:val="TableText"/>
              <w:rPr>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0x20</w:t>
            </w:r>
          </w:p>
        </w:tc>
        <w:tc>
          <w:tcPr>
            <w:tcW w:w="709" w:type="dxa"/>
            <w:vAlign w:val="center"/>
          </w:tcPr>
          <w:p w:rsidR="00A95686" w:rsidRDefault="00A95686" w:rsidP="00A95686">
            <w:pPr>
              <w:pStyle w:val="TableText"/>
              <w:rPr>
                <w:sz w:val="21"/>
              </w:rPr>
            </w:pPr>
            <w:r>
              <w:rPr>
                <w:sz w:val="21"/>
              </w:rPr>
              <w:t>0x03</w:t>
            </w:r>
          </w:p>
        </w:tc>
        <w:tc>
          <w:tcPr>
            <w:tcW w:w="1964" w:type="dxa"/>
            <w:vAlign w:val="center"/>
          </w:tcPr>
          <w:p w:rsidR="00A95686" w:rsidRPr="006E552D" w:rsidRDefault="00A95686" w:rsidP="00A95686">
            <w:pPr>
              <w:pStyle w:val="E-TableText"/>
              <w:rPr>
                <w:sz w:val="18"/>
                <w:szCs w:val="18"/>
              </w:rPr>
            </w:pPr>
            <w:r w:rsidRPr="001D071C">
              <w:rPr>
                <w:rFonts w:hint="eastAsia"/>
                <w:sz w:val="21"/>
              </w:rPr>
              <w:t>0x01</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bl>
    <w:p w:rsidR="00A95686" w:rsidRPr="00B33F38" w:rsidRDefault="00A95686" w:rsidP="00A95686">
      <w:pPr>
        <w:pStyle w:val="E-Content"/>
        <w:rPr>
          <w:rFonts w:eastAsiaTheme="minorEastAsia"/>
          <w:lang w:val="x-none"/>
        </w:rPr>
      </w:pPr>
      <w:r>
        <w:rPr>
          <w:rFonts w:eastAsiaTheme="minorEastAsia"/>
          <w:lang w:val="x-none"/>
        </w:rPr>
        <w:t xml:space="preserve">Read command of </w:t>
      </w:r>
      <w:r>
        <w:t>p</w:t>
      </w:r>
      <w:r w:rsidRPr="00A95686">
        <w:t>alette</w:t>
      </w:r>
      <w:r>
        <w:t xml:space="preserve">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A95686" w:rsidRPr="006E552D" w:rsidTr="008B64AD">
        <w:trPr>
          <w:trHeight w:val="569"/>
        </w:trPr>
        <w:tc>
          <w:tcPr>
            <w:tcW w:w="1251"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A95686" w:rsidRPr="006E552D" w:rsidRDefault="00A95686" w:rsidP="008F1C5C">
            <w:pPr>
              <w:pStyle w:val="E-TableHeading"/>
              <w:jc w:val="both"/>
              <w:rPr>
                <w:sz w:val="18"/>
                <w:szCs w:val="18"/>
                <w:lang w:val="zh-CN"/>
              </w:rPr>
            </w:pPr>
            <w:r w:rsidRPr="006E552D">
              <w:rPr>
                <w:sz w:val="18"/>
                <w:szCs w:val="18"/>
                <w:lang w:val="zh-CN"/>
              </w:rPr>
              <w:t>CHK</w:t>
            </w:r>
          </w:p>
        </w:tc>
      </w:tr>
      <w:tr w:rsidR="00A95686" w:rsidRPr="006E552D" w:rsidTr="008B64AD">
        <w:trPr>
          <w:trHeight w:val="427"/>
        </w:trPr>
        <w:tc>
          <w:tcPr>
            <w:tcW w:w="1251" w:type="dxa"/>
            <w:vAlign w:val="center"/>
          </w:tcPr>
          <w:p w:rsidR="00A95686" w:rsidRPr="006E552D" w:rsidRDefault="00A95686" w:rsidP="00A95686">
            <w:pPr>
              <w:pStyle w:val="E-TableText"/>
              <w:jc w:val="both"/>
              <w:rPr>
                <w:sz w:val="18"/>
                <w:szCs w:val="18"/>
                <w:lang w:val="zh-CN"/>
              </w:rPr>
            </w:pPr>
            <w:r w:rsidRPr="006E552D">
              <w:rPr>
                <w:sz w:val="18"/>
                <w:szCs w:val="18"/>
                <w:lang w:val="zh-CN"/>
              </w:rPr>
              <w:lastRenderedPageBreak/>
              <w:t>Host Transmitting</w:t>
            </w:r>
          </w:p>
        </w:tc>
        <w:tc>
          <w:tcPr>
            <w:tcW w:w="710" w:type="dxa"/>
            <w:vAlign w:val="center"/>
          </w:tcPr>
          <w:p w:rsidR="00A95686" w:rsidRDefault="00A95686" w:rsidP="00A95686">
            <w:pPr>
              <w:pStyle w:val="TableText"/>
              <w:rPr>
                <w:rFonts w:eastAsia="宋体"/>
                <w:sz w:val="21"/>
              </w:rPr>
            </w:pPr>
            <w:r>
              <w:rPr>
                <w:sz w:val="21"/>
              </w:rPr>
              <w:t>0x05</w:t>
            </w:r>
          </w:p>
        </w:tc>
        <w:tc>
          <w:tcPr>
            <w:tcW w:w="876" w:type="dxa"/>
            <w:vAlign w:val="center"/>
          </w:tcPr>
          <w:p w:rsidR="00A95686" w:rsidRDefault="00A95686" w:rsidP="00A95686">
            <w:pPr>
              <w:pStyle w:val="TableText"/>
              <w:rPr>
                <w:rFonts w:eastAsia="宋体"/>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0x20</w:t>
            </w:r>
          </w:p>
        </w:tc>
        <w:tc>
          <w:tcPr>
            <w:tcW w:w="709" w:type="dxa"/>
            <w:vAlign w:val="center"/>
          </w:tcPr>
          <w:p w:rsidR="00A95686" w:rsidRDefault="00A95686" w:rsidP="00A95686">
            <w:pPr>
              <w:pStyle w:val="TableText"/>
              <w:rPr>
                <w:sz w:val="21"/>
              </w:rPr>
            </w:pPr>
            <w:r>
              <w:rPr>
                <w:sz w:val="21"/>
              </w:rPr>
              <w:t>0x01</w:t>
            </w:r>
          </w:p>
        </w:tc>
        <w:tc>
          <w:tcPr>
            <w:tcW w:w="1964" w:type="dxa"/>
            <w:vAlign w:val="center"/>
          </w:tcPr>
          <w:p w:rsidR="00A95686" w:rsidRDefault="00A95686" w:rsidP="00A95686">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A95686" w:rsidRPr="00185301" w:rsidRDefault="00A95686" w:rsidP="00A95686">
            <w:pPr>
              <w:pStyle w:val="E-TableText"/>
              <w:rPr>
                <w:rFonts w:eastAsiaTheme="minorEastAsia"/>
                <w:sz w:val="18"/>
                <w:szCs w:val="18"/>
              </w:rPr>
            </w:pPr>
            <w:r>
              <w:rPr>
                <w:rFonts w:eastAsiaTheme="minorEastAsia"/>
                <w:sz w:val="18"/>
                <w:szCs w:val="18"/>
              </w:rPr>
              <w:t>0x00 by default.</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r w:rsidR="00A95686" w:rsidRPr="006E552D" w:rsidTr="008B64AD">
        <w:trPr>
          <w:trHeight w:val="427"/>
        </w:trPr>
        <w:tc>
          <w:tcPr>
            <w:tcW w:w="1251" w:type="dxa"/>
            <w:vAlign w:val="center"/>
          </w:tcPr>
          <w:p w:rsidR="00A95686" w:rsidRPr="00DA61F2" w:rsidRDefault="00A95686" w:rsidP="00A95686">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A95686" w:rsidRDefault="00A95686" w:rsidP="00A95686">
            <w:pPr>
              <w:pStyle w:val="TableText"/>
              <w:rPr>
                <w:sz w:val="21"/>
              </w:rPr>
            </w:pPr>
            <w:r w:rsidRPr="00B34E03">
              <w:rPr>
                <w:rFonts w:eastAsiaTheme="minorEastAsia" w:hint="eastAsia"/>
                <w:sz w:val="18"/>
                <w:szCs w:val="18"/>
              </w:rPr>
              <w:t>T</w:t>
            </w:r>
            <w:r w:rsidRPr="00B34E03">
              <w:rPr>
                <w:rFonts w:eastAsiaTheme="minorEastAsia"/>
                <w:sz w:val="18"/>
                <w:szCs w:val="18"/>
              </w:rPr>
              <w:t>BD</w:t>
            </w:r>
          </w:p>
        </w:tc>
        <w:tc>
          <w:tcPr>
            <w:tcW w:w="876" w:type="dxa"/>
            <w:vAlign w:val="center"/>
          </w:tcPr>
          <w:p w:rsidR="00A95686" w:rsidRDefault="00A95686" w:rsidP="00A95686">
            <w:pPr>
              <w:pStyle w:val="TableText"/>
              <w:rPr>
                <w:sz w:val="21"/>
              </w:rPr>
            </w:pPr>
            <w:r>
              <w:rPr>
                <w:sz w:val="21"/>
              </w:rPr>
              <w:t>0x36</w:t>
            </w:r>
          </w:p>
        </w:tc>
        <w:tc>
          <w:tcPr>
            <w:tcW w:w="876" w:type="dxa"/>
            <w:vAlign w:val="center"/>
          </w:tcPr>
          <w:p w:rsidR="00A95686" w:rsidRDefault="00A95686" w:rsidP="00A95686">
            <w:pPr>
              <w:pStyle w:val="TableText"/>
              <w:rPr>
                <w:sz w:val="21"/>
              </w:rPr>
            </w:pPr>
            <w:r>
              <w:rPr>
                <w:sz w:val="21"/>
              </w:rPr>
              <w:t>0x78</w:t>
            </w:r>
          </w:p>
        </w:tc>
        <w:tc>
          <w:tcPr>
            <w:tcW w:w="960" w:type="dxa"/>
            <w:vAlign w:val="center"/>
          </w:tcPr>
          <w:p w:rsidR="00A95686" w:rsidRDefault="00A95686" w:rsidP="00A95686">
            <w:pPr>
              <w:pStyle w:val="TableText"/>
              <w:rPr>
                <w:sz w:val="21"/>
              </w:rPr>
            </w:pPr>
            <w:r>
              <w:rPr>
                <w:sz w:val="21"/>
              </w:rPr>
              <w:t>0x20</w:t>
            </w:r>
          </w:p>
        </w:tc>
        <w:tc>
          <w:tcPr>
            <w:tcW w:w="709" w:type="dxa"/>
            <w:vAlign w:val="center"/>
          </w:tcPr>
          <w:p w:rsidR="00A95686" w:rsidRDefault="00A95686" w:rsidP="00A95686">
            <w:pPr>
              <w:pStyle w:val="TableText"/>
              <w:rPr>
                <w:sz w:val="21"/>
              </w:rPr>
            </w:pPr>
            <w:r>
              <w:rPr>
                <w:sz w:val="21"/>
              </w:rPr>
              <w:t>0x03</w:t>
            </w:r>
          </w:p>
        </w:tc>
        <w:tc>
          <w:tcPr>
            <w:tcW w:w="1964" w:type="dxa"/>
            <w:vAlign w:val="center"/>
          </w:tcPr>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0x00: White </w:t>
            </w:r>
            <w:r>
              <w:rPr>
                <w:rFonts w:eastAsiaTheme="minorEastAsia"/>
                <w:sz w:val="18"/>
                <w:szCs w:val="18"/>
              </w:rPr>
              <w:t>H</w:t>
            </w:r>
            <w:r w:rsidRPr="00A95686">
              <w:rPr>
                <w:rFonts w:eastAsiaTheme="minorEastAsia"/>
                <w:sz w:val="18"/>
                <w:szCs w:val="18"/>
              </w:rPr>
              <w:t>ot</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0x01: Black </w:t>
            </w:r>
            <w:r>
              <w:rPr>
                <w:rFonts w:eastAsiaTheme="minorEastAsia"/>
                <w:sz w:val="18"/>
                <w:szCs w:val="18"/>
              </w:rPr>
              <w:t>Hot</w:t>
            </w:r>
          </w:p>
          <w:p w:rsidR="00A95686" w:rsidRPr="00A95686" w:rsidRDefault="00A95686" w:rsidP="00A95686">
            <w:pPr>
              <w:pStyle w:val="E-TableText"/>
              <w:rPr>
                <w:rFonts w:eastAsiaTheme="minorEastAsia"/>
                <w:sz w:val="18"/>
                <w:szCs w:val="18"/>
              </w:rPr>
            </w:pPr>
            <w:r w:rsidRPr="00A95686">
              <w:rPr>
                <w:rFonts w:eastAsiaTheme="minorEastAsia"/>
                <w:sz w:val="18"/>
                <w:szCs w:val="18"/>
              </w:rPr>
              <w:t>0x02: Fusion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0x03: Rainbow</w:t>
            </w:r>
          </w:p>
          <w:p w:rsidR="00A95686" w:rsidRPr="00A95686" w:rsidRDefault="00A95686" w:rsidP="00A95686">
            <w:pPr>
              <w:pStyle w:val="E-TableText"/>
              <w:rPr>
                <w:rFonts w:eastAsiaTheme="minorEastAsia"/>
                <w:sz w:val="18"/>
                <w:szCs w:val="18"/>
              </w:rPr>
            </w:pPr>
            <w:r w:rsidRPr="00A95686">
              <w:rPr>
                <w:rFonts w:eastAsiaTheme="minorEastAsia"/>
                <w:sz w:val="18"/>
                <w:szCs w:val="18"/>
              </w:rPr>
              <w:t>0x04: Fusion 2</w:t>
            </w:r>
          </w:p>
          <w:p w:rsidR="00A95686" w:rsidRPr="00A95686" w:rsidRDefault="00A95686" w:rsidP="00A95686">
            <w:pPr>
              <w:pStyle w:val="E-TableText"/>
              <w:rPr>
                <w:rFonts w:eastAsiaTheme="minorEastAsia"/>
                <w:sz w:val="18"/>
                <w:szCs w:val="18"/>
              </w:rPr>
            </w:pPr>
            <w:r w:rsidRPr="00A95686">
              <w:rPr>
                <w:rFonts w:eastAsiaTheme="minorEastAsia"/>
                <w:sz w:val="18"/>
                <w:szCs w:val="18"/>
              </w:rPr>
              <w:t>0x05: Iron Red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0x06: Iron Red 2</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0x07: Dark </w:t>
            </w:r>
            <w:r>
              <w:rPr>
                <w:rFonts w:eastAsiaTheme="minorEastAsia"/>
                <w:sz w:val="18"/>
                <w:szCs w:val="18"/>
              </w:rPr>
              <w:t>B</w:t>
            </w:r>
            <w:r w:rsidRPr="00A95686">
              <w:rPr>
                <w:rFonts w:eastAsiaTheme="minorEastAsia"/>
                <w:sz w:val="18"/>
                <w:szCs w:val="18"/>
              </w:rPr>
              <w:t>rown</w:t>
            </w:r>
          </w:p>
          <w:p w:rsidR="00A95686" w:rsidRPr="00A95686" w:rsidRDefault="00A95686" w:rsidP="00A95686">
            <w:pPr>
              <w:pStyle w:val="E-TableText"/>
              <w:rPr>
                <w:rFonts w:eastAsiaTheme="minorEastAsia"/>
                <w:sz w:val="18"/>
                <w:szCs w:val="18"/>
              </w:rPr>
            </w:pPr>
            <w:r w:rsidRPr="00A95686">
              <w:rPr>
                <w:rFonts w:eastAsiaTheme="minorEastAsia"/>
                <w:sz w:val="18"/>
                <w:szCs w:val="18"/>
              </w:rPr>
              <w:t>0x08: Color 1</w:t>
            </w:r>
          </w:p>
          <w:p w:rsidR="00A95686" w:rsidRPr="00A95686" w:rsidRDefault="00A95686" w:rsidP="00A95686">
            <w:pPr>
              <w:pStyle w:val="E-TableText"/>
              <w:rPr>
                <w:rFonts w:eastAsiaTheme="minorEastAsia"/>
                <w:sz w:val="18"/>
                <w:szCs w:val="18"/>
              </w:rPr>
            </w:pPr>
            <w:r w:rsidRPr="00A95686">
              <w:rPr>
                <w:rFonts w:eastAsiaTheme="minorEastAsia"/>
                <w:sz w:val="18"/>
                <w:szCs w:val="18"/>
              </w:rPr>
              <w:t>0x09: Color 2</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0x0A: Ice Fire </w:t>
            </w:r>
          </w:p>
          <w:p w:rsidR="00A95686" w:rsidRPr="00A95686" w:rsidRDefault="00A95686" w:rsidP="00A95686">
            <w:pPr>
              <w:pStyle w:val="E-TableText"/>
              <w:rPr>
                <w:rFonts w:eastAsiaTheme="minorEastAsia"/>
                <w:sz w:val="18"/>
                <w:szCs w:val="18"/>
              </w:rPr>
            </w:pPr>
            <w:r w:rsidRPr="00A95686">
              <w:rPr>
                <w:rFonts w:eastAsiaTheme="minorEastAsia"/>
                <w:sz w:val="18"/>
                <w:szCs w:val="18"/>
              </w:rPr>
              <w:t>0x0B: Rain</w:t>
            </w:r>
          </w:p>
          <w:p w:rsidR="00A95686" w:rsidRPr="00A95686" w:rsidRDefault="00A95686" w:rsidP="00A95686">
            <w:pPr>
              <w:pStyle w:val="E-TableText"/>
              <w:rPr>
                <w:rFonts w:eastAsiaTheme="minorEastAsia"/>
                <w:sz w:val="18"/>
                <w:szCs w:val="18"/>
              </w:rPr>
            </w:pPr>
            <w:r w:rsidRPr="00A95686">
              <w:rPr>
                <w:rFonts w:eastAsiaTheme="minorEastAsia"/>
                <w:sz w:val="18"/>
                <w:szCs w:val="18"/>
              </w:rPr>
              <w:t>0x0C: Green</w:t>
            </w:r>
            <w:r>
              <w:rPr>
                <w:rFonts w:eastAsiaTheme="minorEastAsia"/>
                <w:sz w:val="18"/>
                <w:szCs w:val="18"/>
              </w:rPr>
              <w:t xml:space="preserve"> Hot</w:t>
            </w:r>
          </w:p>
          <w:p w:rsidR="00A95686" w:rsidRPr="00A95686" w:rsidRDefault="00A95686" w:rsidP="00A95686">
            <w:pPr>
              <w:pStyle w:val="E-TableText"/>
              <w:rPr>
                <w:rFonts w:eastAsiaTheme="minorEastAsia"/>
                <w:sz w:val="18"/>
                <w:szCs w:val="18"/>
              </w:rPr>
            </w:pPr>
            <w:r w:rsidRPr="00A95686">
              <w:rPr>
                <w:rFonts w:eastAsiaTheme="minorEastAsia"/>
                <w:sz w:val="18"/>
                <w:szCs w:val="18"/>
              </w:rPr>
              <w:t xml:space="preserve">0x0D: Red </w:t>
            </w:r>
            <w:r>
              <w:rPr>
                <w:rFonts w:eastAsiaTheme="minorEastAsia"/>
                <w:sz w:val="18"/>
                <w:szCs w:val="18"/>
              </w:rPr>
              <w:t>H</w:t>
            </w:r>
            <w:r w:rsidRPr="00A95686">
              <w:rPr>
                <w:rFonts w:eastAsiaTheme="minorEastAsia"/>
                <w:sz w:val="18"/>
                <w:szCs w:val="18"/>
              </w:rPr>
              <w:t>ot</w:t>
            </w:r>
          </w:p>
          <w:p w:rsidR="00A95686" w:rsidRPr="006E552D" w:rsidRDefault="00A95686" w:rsidP="00A95686">
            <w:pPr>
              <w:pStyle w:val="E-TableText"/>
              <w:rPr>
                <w:sz w:val="18"/>
                <w:szCs w:val="18"/>
              </w:rPr>
            </w:pPr>
            <w:r w:rsidRPr="00A95686">
              <w:rPr>
                <w:rFonts w:eastAsiaTheme="minorEastAsia"/>
                <w:sz w:val="18"/>
                <w:szCs w:val="18"/>
              </w:rPr>
              <w:t>0x0E: D</w:t>
            </w:r>
            <w:r>
              <w:rPr>
                <w:rFonts w:eastAsiaTheme="minorEastAsia"/>
                <w:sz w:val="18"/>
                <w:szCs w:val="18"/>
              </w:rPr>
              <w:t>eep B</w:t>
            </w:r>
            <w:r w:rsidRPr="00A95686">
              <w:rPr>
                <w:rFonts w:eastAsiaTheme="minorEastAsia"/>
                <w:sz w:val="18"/>
                <w:szCs w:val="18"/>
              </w:rPr>
              <w:t>lue</w:t>
            </w:r>
          </w:p>
        </w:tc>
        <w:tc>
          <w:tcPr>
            <w:tcW w:w="581" w:type="dxa"/>
            <w:vAlign w:val="center"/>
          </w:tcPr>
          <w:p w:rsidR="00A95686" w:rsidRDefault="00A95686" w:rsidP="00A95686">
            <w:r w:rsidRPr="00B34E03">
              <w:rPr>
                <w:rFonts w:eastAsiaTheme="minorEastAsia" w:hint="eastAsia"/>
                <w:sz w:val="18"/>
                <w:szCs w:val="18"/>
              </w:rPr>
              <w:t>T</w:t>
            </w:r>
            <w:r w:rsidRPr="00B34E03">
              <w:rPr>
                <w:rFonts w:eastAsiaTheme="minorEastAsia"/>
                <w:sz w:val="18"/>
                <w:szCs w:val="18"/>
              </w:rPr>
              <w:t>BD</w:t>
            </w:r>
          </w:p>
        </w:tc>
      </w:tr>
    </w:tbl>
    <w:p w:rsidR="00A95686" w:rsidRPr="00BE00F4" w:rsidRDefault="00A95686" w:rsidP="00A95686">
      <w:pPr>
        <w:pStyle w:val="4E-Heading4AltF4"/>
      </w:pPr>
      <w:r>
        <w:t>Command</w:t>
      </w:r>
      <w:r w:rsidRPr="00BE00F4">
        <w:t xml:space="preserve"> </w:t>
      </w:r>
      <w:r>
        <w:t>D</w:t>
      </w:r>
      <w:r w:rsidRPr="00BE00F4">
        <w:t>escription</w:t>
      </w:r>
      <w:r>
        <w:t>s</w:t>
      </w:r>
    </w:p>
    <w:p w:rsidR="00A95686" w:rsidRPr="00BE00F4" w:rsidRDefault="00A95686" w:rsidP="00A95686">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A95686" w:rsidRDefault="00A95686" w:rsidP="00A95686">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A95686" w:rsidRDefault="00A95686" w:rsidP="00A95686">
      <w:pPr>
        <w:pStyle w:val="E-ItemListinText"/>
      </w:pPr>
      <w:r>
        <w:t xml:space="preserve">White Hot (0x00) is set </w:t>
      </w:r>
      <w:r w:rsidR="008F582C">
        <w:t>by</w:t>
      </w:r>
      <w:r>
        <w:t xml:space="preserve"> default.</w:t>
      </w:r>
    </w:p>
    <w:p w:rsidR="00A95686" w:rsidRDefault="008F582C" w:rsidP="008F582C">
      <w:pPr>
        <w:pStyle w:val="E-ItemListinText"/>
      </w:pPr>
      <w:r>
        <w:t>P</w:t>
      </w:r>
      <w:r w:rsidRPr="00A95686">
        <w:t>alette</w:t>
      </w:r>
      <w:r w:rsidRPr="008F582C">
        <w:t xml:space="preserve"> switching </w:t>
      </w:r>
      <w:r>
        <w:t xml:space="preserve">will </w:t>
      </w:r>
      <w:r w:rsidRPr="008F582C">
        <w:t xml:space="preserve">take a </w:t>
      </w:r>
      <w:r>
        <w:t>while. Y</w:t>
      </w:r>
      <w:r w:rsidRPr="008F582C">
        <w:t>ou need to wait</w:t>
      </w:r>
      <w:r>
        <w:t xml:space="preserve"> </w:t>
      </w:r>
      <w:r w:rsidRPr="008F582C">
        <w:t xml:space="preserve">after </w:t>
      </w:r>
      <w:r>
        <w:t>send</w:t>
      </w:r>
      <w:r w:rsidRPr="008F582C">
        <w:t>ing the command</w:t>
      </w:r>
      <w:r>
        <w:t xml:space="preserve"> </w:t>
      </w:r>
      <w:r w:rsidRPr="008F582C">
        <w:t xml:space="preserve">to </w:t>
      </w:r>
      <w:r>
        <w:t>check</w:t>
      </w:r>
      <w:r w:rsidRPr="008F582C">
        <w:t xml:space="preserve"> the switching </w:t>
      </w:r>
      <w:r>
        <w:t>result</w:t>
      </w:r>
      <w:r w:rsidRPr="008F582C">
        <w:t>.</w:t>
      </w:r>
    </w:p>
    <w:p w:rsidR="008F582C" w:rsidRDefault="008F582C" w:rsidP="008F582C">
      <w:pPr>
        <w:pStyle w:val="3"/>
      </w:pPr>
      <w:bookmarkStart w:id="43" w:name="_Toc161247545"/>
      <w:r>
        <w:t>Setting Image Mirroring (Read/Write)</w:t>
      </w:r>
      <w:bookmarkEnd w:id="43"/>
    </w:p>
    <w:p w:rsidR="00A95686" w:rsidRDefault="008F582C" w:rsidP="008F582C">
      <w:pPr>
        <w:pStyle w:val="E-Content"/>
      </w:pPr>
      <w:r>
        <w:t>Set the mirroring mode of the image, or read the current mirroring status of the module.</w:t>
      </w:r>
    </w:p>
    <w:p w:rsidR="008F582C" w:rsidRDefault="008F582C" w:rsidP="008F582C">
      <w:pPr>
        <w:pStyle w:val="4E-Heading4AltF4"/>
      </w:pPr>
      <w:r>
        <w:t>Commands and Parameters</w:t>
      </w:r>
    </w:p>
    <w:p w:rsidR="008F582C" w:rsidRPr="00B33F38" w:rsidRDefault="008F582C" w:rsidP="008F582C">
      <w:pPr>
        <w:pStyle w:val="E-Content"/>
        <w:rPr>
          <w:rFonts w:eastAsiaTheme="minorEastAsia"/>
          <w:lang w:val="x-none"/>
        </w:rPr>
      </w:pPr>
      <w:r>
        <w:rPr>
          <w:rFonts w:eastAsiaTheme="minorEastAsia"/>
          <w:lang w:val="x-none"/>
        </w:rPr>
        <w:t xml:space="preserve">Write command of image </w:t>
      </w:r>
      <w:r>
        <w:t>mirroring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F582C" w:rsidRPr="006E552D" w:rsidTr="008B64AD">
        <w:trPr>
          <w:trHeight w:val="569"/>
        </w:trPr>
        <w:tc>
          <w:tcPr>
            <w:tcW w:w="1251"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t>F</w:t>
            </w:r>
            <w:r w:rsidRPr="006E552D">
              <w:rPr>
                <w:sz w:val="18"/>
                <w:szCs w:val="18"/>
                <w:lang w:val="zh-CN"/>
              </w:rPr>
              <w:t>ield</w:t>
            </w:r>
          </w:p>
        </w:tc>
        <w:tc>
          <w:tcPr>
            <w:tcW w:w="710"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lang w:val="zh-CN"/>
              </w:rPr>
              <w:t>CHK</w:t>
            </w:r>
          </w:p>
        </w:tc>
      </w:tr>
      <w:tr w:rsidR="008F582C" w:rsidRPr="006E552D" w:rsidTr="008B64AD">
        <w:trPr>
          <w:trHeight w:val="427"/>
        </w:trPr>
        <w:tc>
          <w:tcPr>
            <w:tcW w:w="1251" w:type="dxa"/>
            <w:vAlign w:val="center"/>
          </w:tcPr>
          <w:p w:rsidR="008F582C" w:rsidRPr="006E552D" w:rsidRDefault="008F582C" w:rsidP="008F582C">
            <w:pPr>
              <w:pStyle w:val="E-TableText"/>
              <w:jc w:val="both"/>
              <w:rPr>
                <w:sz w:val="18"/>
                <w:szCs w:val="18"/>
                <w:lang w:val="zh-CN"/>
              </w:rPr>
            </w:pPr>
            <w:r w:rsidRPr="006E552D">
              <w:rPr>
                <w:sz w:val="18"/>
                <w:szCs w:val="18"/>
                <w:lang w:val="zh-CN"/>
              </w:rPr>
              <w:t>Host Transmitting</w:t>
            </w:r>
          </w:p>
        </w:tc>
        <w:tc>
          <w:tcPr>
            <w:tcW w:w="710" w:type="dxa"/>
            <w:vAlign w:val="center"/>
          </w:tcPr>
          <w:p w:rsidR="008F582C" w:rsidRDefault="008F582C" w:rsidP="008F582C">
            <w:pPr>
              <w:pStyle w:val="TableText"/>
              <w:rPr>
                <w:rFonts w:eastAsia="宋体"/>
                <w:sz w:val="21"/>
              </w:rPr>
            </w:pPr>
            <w:r>
              <w:rPr>
                <w:sz w:val="21"/>
              </w:rPr>
              <w:t>0x05</w:t>
            </w:r>
          </w:p>
        </w:tc>
        <w:tc>
          <w:tcPr>
            <w:tcW w:w="876" w:type="dxa"/>
            <w:vAlign w:val="center"/>
          </w:tcPr>
          <w:p w:rsidR="008F582C" w:rsidRDefault="008F582C" w:rsidP="008F582C">
            <w:pPr>
              <w:pStyle w:val="TableText"/>
              <w:rPr>
                <w:sz w:val="21"/>
              </w:rPr>
            </w:pPr>
            <w:r>
              <w:rPr>
                <w:sz w:val="21"/>
              </w:rPr>
              <w:t>0x36</w:t>
            </w:r>
          </w:p>
        </w:tc>
        <w:tc>
          <w:tcPr>
            <w:tcW w:w="876" w:type="dxa"/>
            <w:vAlign w:val="center"/>
          </w:tcPr>
          <w:p w:rsidR="008F582C" w:rsidRDefault="008F582C" w:rsidP="008F582C">
            <w:pPr>
              <w:pStyle w:val="TableText"/>
              <w:rPr>
                <w:sz w:val="21"/>
              </w:rPr>
            </w:pPr>
            <w:r>
              <w:rPr>
                <w:sz w:val="21"/>
              </w:rPr>
              <w:t>0x70</w:t>
            </w:r>
          </w:p>
        </w:tc>
        <w:tc>
          <w:tcPr>
            <w:tcW w:w="960" w:type="dxa"/>
            <w:vAlign w:val="center"/>
          </w:tcPr>
          <w:p w:rsidR="008F582C" w:rsidRDefault="008F582C" w:rsidP="008F582C">
            <w:pPr>
              <w:pStyle w:val="TableText"/>
              <w:rPr>
                <w:sz w:val="21"/>
              </w:rPr>
            </w:pPr>
            <w:r>
              <w:rPr>
                <w:sz w:val="21"/>
              </w:rPr>
              <w:t>0x11</w:t>
            </w:r>
          </w:p>
        </w:tc>
        <w:tc>
          <w:tcPr>
            <w:tcW w:w="709" w:type="dxa"/>
            <w:vAlign w:val="center"/>
          </w:tcPr>
          <w:p w:rsidR="008F582C" w:rsidRDefault="008F582C" w:rsidP="008F582C">
            <w:pPr>
              <w:pStyle w:val="TableText"/>
              <w:rPr>
                <w:sz w:val="21"/>
              </w:rPr>
            </w:pPr>
            <w:r>
              <w:rPr>
                <w:sz w:val="21"/>
              </w:rPr>
              <w:t>0x00</w:t>
            </w:r>
          </w:p>
        </w:tc>
        <w:tc>
          <w:tcPr>
            <w:tcW w:w="1964" w:type="dxa"/>
            <w:vAlign w:val="center"/>
          </w:tcPr>
          <w:p w:rsidR="008F582C" w:rsidRPr="008F582C" w:rsidRDefault="008F582C" w:rsidP="008F582C">
            <w:pPr>
              <w:pStyle w:val="E-TableText"/>
              <w:rPr>
                <w:rFonts w:eastAsiaTheme="minorEastAsia"/>
                <w:sz w:val="18"/>
                <w:szCs w:val="18"/>
              </w:rPr>
            </w:pPr>
            <w:r w:rsidRPr="008F582C">
              <w:rPr>
                <w:rFonts w:eastAsiaTheme="minorEastAsia"/>
                <w:sz w:val="18"/>
                <w:szCs w:val="18"/>
              </w:rPr>
              <w:t>0x00: No mirror</w:t>
            </w:r>
            <w:r>
              <w:rPr>
                <w:rFonts w:eastAsiaTheme="minorEastAsia"/>
                <w:sz w:val="18"/>
                <w:szCs w:val="18"/>
              </w:rPr>
              <w:t>ing.</w:t>
            </w:r>
          </w:p>
          <w:p w:rsidR="008F582C" w:rsidRPr="008F582C" w:rsidRDefault="008F582C" w:rsidP="008F582C">
            <w:pPr>
              <w:pStyle w:val="E-TableText"/>
              <w:rPr>
                <w:rFonts w:eastAsiaTheme="minorEastAsia"/>
                <w:sz w:val="18"/>
                <w:szCs w:val="18"/>
              </w:rPr>
            </w:pPr>
            <w:r w:rsidRPr="008F582C">
              <w:rPr>
                <w:rFonts w:eastAsiaTheme="minorEastAsia"/>
                <w:sz w:val="18"/>
                <w:szCs w:val="18"/>
              </w:rPr>
              <w:t>0x01: Central mirror</w:t>
            </w:r>
            <w:r>
              <w:rPr>
                <w:rFonts w:eastAsiaTheme="minorEastAsia"/>
                <w:sz w:val="18"/>
                <w:szCs w:val="18"/>
              </w:rPr>
              <w:t>ing.</w:t>
            </w:r>
          </w:p>
          <w:p w:rsidR="008F582C" w:rsidRPr="008F582C" w:rsidRDefault="008F582C" w:rsidP="008F582C">
            <w:pPr>
              <w:pStyle w:val="E-TableText"/>
              <w:rPr>
                <w:rFonts w:eastAsiaTheme="minorEastAsia"/>
                <w:sz w:val="18"/>
                <w:szCs w:val="18"/>
              </w:rPr>
            </w:pPr>
            <w:r w:rsidRPr="008F582C">
              <w:rPr>
                <w:rFonts w:eastAsiaTheme="minorEastAsia"/>
                <w:sz w:val="18"/>
                <w:szCs w:val="18"/>
              </w:rPr>
              <w:t>0x02: Left and right mirror</w:t>
            </w:r>
            <w:r>
              <w:rPr>
                <w:rFonts w:eastAsiaTheme="minorEastAsia"/>
                <w:sz w:val="18"/>
                <w:szCs w:val="18"/>
              </w:rPr>
              <w:t>ing.</w:t>
            </w:r>
          </w:p>
          <w:p w:rsidR="008F582C" w:rsidRPr="00185301" w:rsidRDefault="008F582C" w:rsidP="008F582C">
            <w:pPr>
              <w:pStyle w:val="E-TableText"/>
              <w:rPr>
                <w:rFonts w:eastAsiaTheme="minorEastAsia"/>
                <w:sz w:val="18"/>
                <w:szCs w:val="18"/>
              </w:rPr>
            </w:pPr>
            <w:r w:rsidRPr="008F582C">
              <w:rPr>
                <w:rFonts w:eastAsiaTheme="minorEastAsia"/>
                <w:sz w:val="18"/>
                <w:szCs w:val="18"/>
              </w:rPr>
              <w:t>0x03: Up and</w:t>
            </w:r>
            <w:r>
              <w:rPr>
                <w:rFonts w:eastAsiaTheme="minorEastAsia"/>
                <w:sz w:val="18"/>
                <w:szCs w:val="18"/>
              </w:rPr>
              <w:t xml:space="preserve"> down mirroring.</w:t>
            </w:r>
          </w:p>
        </w:tc>
        <w:tc>
          <w:tcPr>
            <w:tcW w:w="581" w:type="dxa"/>
            <w:vAlign w:val="center"/>
          </w:tcPr>
          <w:p w:rsidR="008F582C" w:rsidRDefault="008F582C" w:rsidP="008F582C">
            <w:r w:rsidRPr="00B34E03">
              <w:rPr>
                <w:rFonts w:eastAsiaTheme="minorEastAsia" w:hint="eastAsia"/>
                <w:sz w:val="18"/>
                <w:szCs w:val="18"/>
              </w:rPr>
              <w:t>T</w:t>
            </w:r>
            <w:r w:rsidRPr="00B34E03">
              <w:rPr>
                <w:rFonts w:eastAsiaTheme="minorEastAsia"/>
                <w:sz w:val="18"/>
                <w:szCs w:val="18"/>
              </w:rPr>
              <w:t>BD</w:t>
            </w:r>
          </w:p>
        </w:tc>
      </w:tr>
      <w:tr w:rsidR="008F582C" w:rsidRPr="006E552D" w:rsidTr="008B64AD">
        <w:trPr>
          <w:trHeight w:val="427"/>
        </w:trPr>
        <w:tc>
          <w:tcPr>
            <w:tcW w:w="1251" w:type="dxa"/>
            <w:vAlign w:val="center"/>
          </w:tcPr>
          <w:p w:rsidR="008F582C" w:rsidRPr="00DA61F2" w:rsidRDefault="008F582C" w:rsidP="008F582C">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F582C" w:rsidRDefault="008F582C" w:rsidP="008F582C">
            <w:pPr>
              <w:pStyle w:val="TableText"/>
              <w:rPr>
                <w:sz w:val="21"/>
              </w:rPr>
            </w:pPr>
            <w:r>
              <w:rPr>
                <w:sz w:val="21"/>
              </w:rPr>
              <w:t>0x05</w:t>
            </w:r>
          </w:p>
        </w:tc>
        <w:tc>
          <w:tcPr>
            <w:tcW w:w="876" w:type="dxa"/>
            <w:vAlign w:val="center"/>
          </w:tcPr>
          <w:p w:rsidR="008F582C" w:rsidRDefault="008F582C" w:rsidP="008F582C">
            <w:pPr>
              <w:pStyle w:val="TableText"/>
              <w:rPr>
                <w:sz w:val="21"/>
              </w:rPr>
            </w:pPr>
            <w:r>
              <w:rPr>
                <w:sz w:val="21"/>
              </w:rPr>
              <w:t>0x36</w:t>
            </w:r>
          </w:p>
        </w:tc>
        <w:tc>
          <w:tcPr>
            <w:tcW w:w="876" w:type="dxa"/>
            <w:vAlign w:val="center"/>
          </w:tcPr>
          <w:p w:rsidR="008F582C" w:rsidRDefault="008F582C" w:rsidP="008F582C">
            <w:pPr>
              <w:pStyle w:val="TableText"/>
              <w:rPr>
                <w:sz w:val="21"/>
              </w:rPr>
            </w:pPr>
            <w:r>
              <w:rPr>
                <w:sz w:val="21"/>
              </w:rPr>
              <w:t>0x70</w:t>
            </w:r>
          </w:p>
        </w:tc>
        <w:tc>
          <w:tcPr>
            <w:tcW w:w="960" w:type="dxa"/>
            <w:vAlign w:val="center"/>
          </w:tcPr>
          <w:p w:rsidR="008F582C" w:rsidRDefault="008F582C" w:rsidP="008F582C">
            <w:pPr>
              <w:pStyle w:val="TableText"/>
              <w:rPr>
                <w:sz w:val="21"/>
              </w:rPr>
            </w:pPr>
            <w:r>
              <w:rPr>
                <w:sz w:val="21"/>
              </w:rPr>
              <w:t>0x11</w:t>
            </w:r>
          </w:p>
        </w:tc>
        <w:tc>
          <w:tcPr>
            <w:tcW w:w="709" w:type="dxa"/>
            <w:vAlign w:val="center"/>
          </w:tcPr>
          <w:p w:rsidR="008F582C" w:rsidRDefault="008F582C" w:rsidP="008F582C">
            <w:pPr>
              <w:pStyle w:val="TableText"/>
              <w:rPr>
                <w:sz w:val="21"/>
              </w:rPr>
            </w:pPr>
            <w:r>
              <w:rPr>
                <w:sz w:val="21"/>
              </w:rPr>
              <w:t>0x03</w:t>
            </w:r>
          </w:p>
        </w:tc>
        <w:tc>
          <w:tcPr>
            <w:tcW w:w="1964" w:type="dxa"/>
            <w:vAlign w:val="center"/>
          </w:tcPr>
          <w:p w:rsidR="008F582C" w:rsidRPr="006E552D" w:rsidRDefault="008F582C" w:rsidP="008F582C">
            <w:pPr>
              <w:pStyle w:val="E-TableText"/>
              <w:rPr>
                <w:sz w:val="18"/>
                <w:szCs w:val="18"/>
              </w:rPr>
            </w:pPr>
            <w:r w:rsidRPr="001D071C">
              <w:rPr>
                <w:rFonts w:hint="eastAsia"/>
                <w:sz w:val="21"/>
              </w:rPr>
              <w:t>0x01</w:t>
            </w:r>
          </w:p>
        </w:tc>
        <w:tc>
          <w:tcPr>
            <w:tcW w:w="581" w:type="dxa"/>
            <w:vAlign w:val="center"/>
          </w:tcPr>
          <w:p w:rsidR="008F582C" w:rsidRDefault="008F582C" w:rsidP="008F582C">
            <w:r w:rsidRPr="00B34E03">
              <w:rPr>
                <w:rFonts w:eastAsiaTheme="minorEastAsia" w:hint="eastAsia"/>
                <w:sz w:val="18"/>
                <w:szCs w:val="18"/>
              </w:rPr>
              <w:t>T</w:t>
            </w:r>
            <w:r w:rsidRPr="00B34E03">
              <w:rPr>
                <w:rFonts w:eastAsiaTheme="minorEastAsia"/>
                <w:sz w:val="18"/>
                <w:szCs w:val="18"/>
              </w:rPr>
              <w:t>BD</w:t>
            </w:r>
          </w:p>
        </w:tc>
      </w:tr>
    </w:tbl>
    <w:p w:rsidR="008F582C" w:rsidRPr="00B33F38" w:rsidRDefault="008F582C" w:rsidP="008F582C">
      <w:pPr>
        <w:pStyle w:val="E-Content"/>
        <w:rPr>
          <w:rFonts w:eastAsiaTheme="minorEastAsia"/>
          <w:lang w:val="x-none"/>
        </w:rPr>
      </w:pPr>
      <w:r>
        <w:rPr>
          <w:rFonts w:eastAsiaTheme="minorEastAsia"/>
          <w:lang w:val="x-none"/>
        </w:rPr>
        <w:t xml:space="preserve">Read command of image </w:t>
      </w:r>
      <w:r>
        <w:t>mirroring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251"/>
        <w:gridCol w:w="710"/>
        <w:gridCol w:w="876"/>
        <w:gridCol w:w="876"/>
        <w:gridCol w:w="960"/>
        <w:gridCol w:w="709"/>
        <w:gridCol w:w="1964"/>
        <w:gridCol w:w="581"/>
      </w:tblGrid>
      <w:tr w:rsidR="008F582C" w:rsidRPr="006E552D" w:rsidTr="008B64AD">
        <w:trPr>
          <w:trHeight w:val="569"/>
        </w:trPr>
        <w:tc>
          <w:tcPr>
            <w:tcW w:w="1251"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lastRenderedPageBreak/>
              <w:t>F</w:t>
            </w:r>
            <w:r w:rsidRPr="006E552D">
              <w:rPr>
                <w:sz w:val="18"/>
                <w:szCs w:val="18"/>
                <w:lang w:val="zh-CN"/>
              </w:rPr>
              <w:t>ield</w:t>
            </w:r>
          </w:p>
        </w:tc>
        <w:tc>
          <w:tcPr>
            <w:tcW w:w="710"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t>S</w:t>
            </w:r>
            <w:r w:rsidRPr="006E552D">
              <w:rPr>
                <w:sz w:val="18"/>
                <w:szCs w:val="18"/>
                <w:lang w:val="zh-CN"/>
              </w:rPr>
              <w:t>IZE</w:t>
            </w:r>
          </w:p>
        </w:tc>
        <w:tc>
          <w:tcPr>
            <w:tcW w:w="876"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rFonts w:hint="eastAsia"/>
                <w:sz w:val="18"/>
                <w:szCs w:val="18"/>
                <w:lang w:val="zh-CN"/>
              </w:rPr>
              <w:t>D</w:t>
            </w:r>
            <w:r w:rsidRPr="006E552D">
              <w:rPr>
                <w:sz w:val="18"/>
                <w:szCs w:val="18"/>
                <w:lang w:val="zh-CN"/>
              </w:rPr>
              <w:t>evice</w:t>
            </w:r>
            <w:r w:rsidRPr="006E552D">
              <w:rPr>
                <w:sz w:val="18"/>
                <w:szCs w:val="18"/>
                <w:lang w:val="zh-CN"/>
              </w:rPr>
              <w:br/>
              <w:t>Address</w:t>
            </w:r>
          </w:p>
        </w:tc>
        <w:tc>
          <w:tcPr>
            <w:tcW w:w="876"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Class</w:t>
            </w:r>
            <w:r w:rsidRPr="006E552D">
              <w:rPr>
                <w:sz w:val="18"/>
                <w:szCs w:val="18"/>
              </w:rPr>
              <w:br/>
              <w:t>Address</w:t>
            </w:r>
          </w:p>
        </w:tc>
        <w:tc>
          <w:tcPr>
            <w:tcW w:w="960"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Subclass</w:t>
            </w:r>
            <w:r w:rsidRPr="006E552D">
              <w:rPr>
                <w:sz w:val="18"/>
                <w:szCs w:val="18"/>
              </w:rPr>
              <w:br/>
              <w:t>Address</w:t>
            </w:r>
          </w:p>
        </w:tc>
        <w:tc>
          <w:tcPr>
            <w:tcW w:w="709"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Flag</w:t>
            </w:r>
          </w:p>
        </w:tc>
        <w:tc>
          <w:tcPr>
            <w:tcW w:w="1964"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rPr>
              <w:t>DATA</w:t>
            </w:r>
          </w:p>
        </w:tc>
        <w:tc>
          <w:tcPr>
            <w:tcW w:w="581" w:type="dxa"/>
            <w:shd w:val="clear" w:color="auto" w:fill="D9D9D9" w:themeFill="background1" w:themeFillShade="D9"/>
            <w:vAlign w:val="center"/>
          </w:tcPr>
          <w:p w:rsidR="008F582C" w:rsidRPr="006E552D" w:rsidRDefault="008F582C" w:rsidP="008F1C5C">
            <w:pPr>
              <w:pStyle w:val="E-TableHeading"/>
              <w:jc w:val="both"/>
              <w:rPr>
                <w:sz w:val="18"/>
                <w:szCs w:val="18"/>
                <w:lang w:val="zh-CN"/>
              </w:rPr>
            </w:pPr>
            <w:r w:rsidRPr="006E552D">
              <w:rPr>
                <w:sz w:val="18"/>
                <w:szCs w:val="18"/>
                <w:lang w:val="zh-CN"/>
              </w:rPr>
              <w:t>CHK</w:t>
            </w:r>
          </w:p>
        </w:tc>
      </w:tr>
      <w:tr w:rsidR="008F582C" w:rsidRPr="006E552D" w:rsidTr="008B64AD">
        <w:trPr>
          <w:trHeight w:val="427"/>
        </w:trPr>
        <w:tc>
          <w:tcPr>
            <w:tcW w:w="1251" w:type="dxa"/>
            <w:vAlign w:val="center"/>
          </w:tcPr>
          <w:p w:rsidR="008F582C" w:rsidRPr="006E552D" w:rsidRDefault="008F582C" w:rsidP="008F582C">
            <w:pPr>
              <w:pStyle w:val="E-TableText"/>
              <w:jc w:val="both"/>
              <w:rPr>
                <w:sz w:val="18"/>
                <w:szCs w:val="18"/>
                <w:lang w:val="zh-CN"/>
              </w:rPr>
            </w:pPr>
            <w:r w:rsidRPr="006E552D">
              <w:rPr>
                <w:sz w:val="18"/>
                <w:szCs w:val="18"/>
                <w:lang w:val="zh-CN"/>
              </w:rPr>
              <w:t>Host Transmitting</w:t>
            </w:r>
          </w:p>
        </w:tc>
        <w:tc>
          <w:tcPr>
            <w:tcW w:w="710" w:type="dxa"/>
            <w:vAlign w:val="center"/>
          </w:tcPr>
          <w:p w:rsidR="008F582C" w:rsidRDefault="008F582C" w:rsidP="008F582C">
            <w:pPr>
              <w:pStyle w:val="TableText"/>
              <w:rPr>
                <w:rFonts w:eastAsia="宋体"/>
                <w:sz w:val="21"/>
              </w:rPr>
            </w:pPr>
            <w:r>
              <w:rPr>
                <w:sz w:val="21"/>
              </w:rPr>
              <w:t xml:space="preserve">0x05 </w:t>
            </w:r>
          </w:p>
        </w:tc>
        <w:tc>
          <w:tcPr>
            <w:tcW w:w="876" w:type="dxa"/>
            <w:vAlign w:val="center"/>
          </w:tcPr>
          <w:p w:rsidR="008F582C" w:rsidRDefault="008F582C" w:rsidP="008F582C">
            <w:pPr>
              <w:pStyle w:val="TableText"/>
              <w:rPr>
                <w:sz w:val="21"/>
              </w:rPr>
            </w:pPr>
            <w:r>
              <w:rPr>
                <w:sz w:val="21"/>
              </w:rPr>
              <w:t>0x36</w:t>
            </w:r>
          </w:p>
        </w:tc>
        <w:tc>
          <w:tcPr>
            <w:tcW w:w="876" w:type="dxa"/>
            <w:vAlign w:val="center"/>
          </w:tcPr>
          <w:p w:rsidR="008F582C" w:rsidRDefault="008F582C" w:rsidP="008F582C">
            <w:pPr>
              <w:pStyle w:val="TableText"/>
              <w:rPr>
                <w:sz w:val="21"/>
              </w:rPr>
            </w:pPr>
            <w:r>
              <w:rPr>
                <w:sz w:val="21"/>
              </w:rPr>
              <w:t>0x70</w:t>
            </w:r>
          </w:p>
        </w:tc>
        <w:tc>
          <w:tcPr>
            <w:tcW w:w="960" w:type="dxa"/>
            <w:vAlign w:val="center"/>
          </w:tcPr>
          <w:p w:rsidR="008F582C" w:rsidRDefault="008F582C" w:rsidP="008F582C">
            <w:pPr>
              <w:pStyle w:val="TableText"/>
              <w:rPr>
                <w:sz w:val="21"/>
              </w:rPr>
            </w:pPr>
            <w:r>
              <w:rPr>
                <w:sz w:val="21"/>
              </w:rPr>
              <w:t>0x11</w:t>
            </w:r>
          </w:p>
        </w:tc>
        <w:tc>
          <w:tcPr>
            <w:tcW w:w="709" w:type="dxa"/>
            <w:vAlign w:val="center"/>
          </w:tcPr>
          <w:p w:rsidR="008F582C" w:rsidRDefault="008F582C" w:rsidP="008F582C">
            <w:pPr>
              <w:pStyle w:val="TableText"/>
              <w:rPr>
                <w:sz w:val="21"/>
              </w:rPr>
            </w:pPr>
            <w:r>
              <w:rPr>
                <w:sz w:val="21"/>
              </w:rPr>
              <w:t>0x01</w:t>
            </w:r>
          </w:p>
        </w:tc>
        <w:tc>
          <w:tcPr>
            <w:tcW w:w="1964" w:type="dxa"/>
            <w:vAlign w:val="center"/>
          </w:tcPr>
          <w:p w:rsidR="008F582C" w:rsidRDefault="008F582C" w:rsidP="008F582C">
            <w:pPr>
              <w:pStyle w:val="E-TableText"/>
              <w:jc w:val="both"/>
              <w:rPr>
                <w:rFonts w:eastAsiaTheme="minorEastAsia"/>
                <w:sz w:val="18"/>
                <w:szCs w:val="18"/>
              </w:rPr>
            </w:pPr>
            <w:r>
              <w:rPr>
                <w:rFonts w:eastAsiaTheme="minorEastAsia" w:hint="eastAsia"/>
                <w:sz w:val="18"/>
                <w:szCs w:val="18"/>
              </w:rPr>
              <w:t>N</w:t>
            </w:r>
            <w:r>
              <w:rPr>
                <w:rFonts w:eastAsiaTheme="minorEastAsia"/>
                <w:sz w:val="18"/>
                <w:szCs w:val="18"/>
              </w:rPr>
              <w:t>one.</w:t>
            </w:r>
          </w:p>
          <w:p w:rsidR="008F582C" w:rsidRPr="00185301" w:rsidRDefault="008F582C" w:rsidP="008F582C">
            <w:pPr>
              <w:pStyle w:val="E-TableText"/>
              <w:rPr>
                <w:rFonts w:eastAsiaTheme="minorEastAsia"/>
                <w:sz w:val="18"/>
                <w:szCs w:val="18"/>
              </w:rPr>
            </w:pPr>
            <w:r>
              <w:rPr>
                <w:rFonts w:eastAsiaTheme="minorEastAsia"/>
                <w:sz w:val="18"/>
                <w:szCs w:val="18"/>
              </w:rPr>
              <w:t>0x00 by default.</w:t>
            </w:r>
          </w:p>
        </w:tc>
        <w:tc>
          <w:tcPr>
            <w:tcW w:w="581" w:type="dxa"/>
            <w:vAlign w:val="center"/>
          </w:tcPr>
          <w:p w:rsidR="008F582C" w:rsidRDefault="008F582C" w:rsidP="008F582C">
            <w:r w:rsidRPr="00B34E03">
              <w:rPr>
                <w:rFonts w:eastAsiaTheme="minorEastAsia" w:hint="eastAsia"/>
                <w:sz w:val="18"/>
                <w:szCs w:val="18"/>
              </w:rPr>
              <w:t>T</w:t>
            </w:r>
            <w:r w:rsidRPr="00B34E03">
              <w:rPr>
                <w:rFonts w:eastAsiaTheme="minorEastAsia"/>
                <w:sz w:val="18"/>
                <w:szCs w:val="18"/>
              </w:rPr>
              <w:t>BD</w:t>
            </w:r>
          </w:p>
        </w:tc>
      </w:tr>
      <w:tr w:rsidR="008F582C" w:rsidRPr="006E552D" w:rsidTr="008B64AD">
        <w:trPr>
          <w:trHeight w:val="427"/>
        </w:trPr>
        <w:tc>
          <w:tcPr>
            <w:tcW w:w="1251" w:type="dxa"/>
            <w:vAlign w:val="center"/>
          </w:tcPr>
          <w:p w:rsidR="008F582C" w:rsidRPr="00DA61F2" w:rsidRDefault="008F582C" w:rsidP="008F582C">
            <w:pPr>
              <w:pStyle w:val="E-TableText"/>
              <w:jc w:val="both"/>
              <w:rPr>
                <w:sz w:val="18"/>
                <w:szCs w:val="18"/>
                <w:lang w:val="zh-CN"/>
              </w:rPr>
            </w:pPr>
            <w:r>
              <w:rPr>
                <w:rFonts w:eastAsiaTheme="minorEastAsia"/>
                <w:sz w:val="18"/>
                <w:szCs w:val="18"/>
                <w:lang w:val="zh-CN"/>
              </w:rPr>
              <w:t>Module</w:t>
            </w:r>
            <w:r w:rsidRPr="00DA61F2">
              <w:rPr>
                <w:sz w:val="18"/>
                <w:szCs w:val="18"/>
                <w:lang w:val="zh-CN"/>
              </w:rPr>
              <w:t xml:space="preserve"> Feedback</w:t>
            </w:r>
          </w:p>
        </w:tc>
        <w:tc>
          <w:tcPr>
            <w:tcW w:w="710" w:type="dxa"/>
            <w:vAlign w:val="center"/>
          </w:tcPr>
          <w:p w:rsidR="008F582C" w:rsidRDefault="008F582C" w:rsidP="008F582C">
            <w:pPr>
              <w:pStyle w:val="TableText"/>
              <w:rPr>
                <w:sz w:val="21"/>
              </w:rPr>
            </w:pPr>
            <w:r>
              <w:rPr>
                <w:sz w:val="21"/>
              </w:rPr>
              <w:t>0x05</w:t>
            </w:r>
          </w:p>
        </w:tc>
        <w:tc>
          <w:tcPr>
            <w:tcW w:w="876" w:type="dxa"/>
            <w:vAlign w:val="center"/>
          </w:tcPr>
          <w:p w:rsidR="008F582C" w:rsidRDefault="008F582C" w:rsidP="008F582C">
            <w:pPr>
              <w:pStyle w:val="TableText"/>
              <w:rPr>
                <w:sz w:val="21"/>
              </w:rPr>
            </w:pPr>
            <w:r>
              <w:rPr>
                <w:sz w:val="21"/>
              </w:rPr>
              <w:t>0x36</w:t>
            </w:r>
          </w:p>
        </w:tc>
        <w:tc>
          <w:tcPr>
            <w:tcW w:w="876" w:type="dxa"/>
            <w:vAlign w:val="center"/>
          </w:tcPr>
          <w:p w:rsidR="008F582C" w:rsidRDefault="008F582C" w:rsidP="008F582C">
            <w:pPr>
              <w:pStyle w:val="TableText"/>
              <w:rPr>
                <w:sz w:val="21"/>
              </w:rPr>
            </w:pPr>
            <w:r>
              <w:rPr>
                <w:sz w:val="21"/>
              </w:rPr>
              <w:t>0x70</w:t>
            </w:r>
          </w:p>
        </w:tc>
        <w:tc>
          <w:tcPr>
            <w:tcW w:w="960" w:type="dxa"/>
            <w:vAlign w:val="center"/>
          </w:tcPr>
          <w:p w:rsidR="008F582C" w:rsidRDefault="008F582C" w:rsidP="008F582C">
            <w:pPr>
              <w:pStyle w:val="TableText"/>
              <w:rPr>
                <w:sz w:val="21"/>
              </w:rPr>
            </w:pPr>
            <w:r>
              <w:rPr>
                <w:sz w:val="21"/>
              </w:rPr>
              <w:t>0x11</w:t>
            </w:r>
          </w:p>
        </w:tc>
        <w:tc>
          <w:tcPr>
            <w:tcW w:w="709" w:type="dxa"/>
            <w:vAlign w:val="center"/>
          </w:tcPr>
          <w:p w:rsidR="008F582C" w:rsidRDefault="008F582C" w:rsidP="008F582C">
            <w:pPr>
              <w:pStyle w:val="TableText"/>
              <w:rPr>
                <w:sz w:val="21"/>
              </w:rPr>
            </w:pPr>
            <w:r>
              <w:rPr>
                <w:sz w:val="21"/>
              </w:rPr>
              <w:t>0x03</w:t>
            </w:r>
          </w:p>
        </w:tc>
        <w:tc>
          <w:tcPr>
            <w:tcW w:w="1964" w:type="dxa"/>
            <w:vAlign w:val="center"/>
          </w:tcPr>
          <w:p w:rsidR="008F582C" w:rsidRPr="008F582C" w:rsidRDefault="008F582C" w:rsidP="008F582C">
            <w:pPr>
              <w:pStyle w:val="E-TableText"/>
              <w:rPr>
                <w:rFonts w:eastAsiaTheme="minorEastAsia"/>
                <w:sz w:val="18"/>
                <w:szCs w:val="18"/>
              </w:rPr>
            </w:pPr>
            <w:r w:rsidRPr="008F582C">
              <w:rPr>
                <w:rFonts w:eastAsiaTheme="minorEastAsia"/>
                <w:sz w:val="18"/>
                <w:szCs w:val="18"/>
              </w:rPr>
              <w:t>0x00: No mirror</w:t>
            </w:r>
            <w:r>
              <w:rPr>
                <w:rFonts w:eastAsiaTheme="minorEastAsia"/>
                <w:sz w:val="18"/>
                <w:szCs w:val="18"/>
              </w:rPr>
              <w:t>ing.</w:t>
            </w:r>
          </w:p>
          <w:p w:rsidR="008F582C" w:rsidRPr="008F582C" w:rsidRDefault="008F582C" w:rsidP="008F582C">
            <w:pPr>
              <w:pStyle w:val="E-TableText"/>
              <w:rPr>
                <w:rFonts w:eastAsiaTheme="minorEastAsia"/>
                <w:sz w:val="18"/>
                <w:szCs w:val="18"/>
              </w:rPr>
            </w:pPr>
            <w:r w:rsidRPr="008F582C">
              <w:rPr>
                <w:rFonts w:eastAsiaTheme="minorEastAsia"/>
                <w:sz w:val="18"/>
                <w:szCs w:val="18"/>
              </w:rPr>
              <w:t>0x01: Central mirror</w:t>
            </w:r>
            <w:r>
              <w:rPr>
                <w:rFonts w:eastAsiaTheme="minorEastAsia"/>
                <w:sz w:val="18"/>
                <w:szCs w:val="18"/>
              </w:rPr>
              <w:t>ing.</w:t>
            </w:r>
          </w:p>
          <w:p w:rsidR="008F582C" w:rsidRPr="008F582C" w:rsidRDefault="008F582C" w:rsidP="008F582C">
            <w:pPr>
              <w:pStyle w:val="E-TableText"/>
              <w:rPr>
                <w:rFonts w:eastAsiaTheme="minorEastAsia"/>
                <w:sz w:val="18"/>
                <w:szCs w:val="18"/>
              </w:rPr>
            </w:pPr>
            <w:r w:rsidRPr="008F582C">
              <w:rPr>
                <w:rFonts w:eastAsiaTheme="minorEastAsia"/>
                <w:sz w:val="18"/>
                <w:szCs w:val="18"/>
              </w:rPr>
              <w:t>0x02: Left and right mirror</w:t>
            </w:r>
            <w:r>
              <w:rPr>
                <w:rFonts w:eastAsiaTheme="minorEastAsia"/>
                <w:sz w:val="18"/>
                <w:szCs w:val="18"/>
              </w:rPr>
              <w:t>ing.</w:t>
            </w:r>
          </w:p>
          <w:p w:rsidR="008F582C" w:rsidRPr="006E552D" w:rsidRDefault="008F582C" w:rsidP="008F582C">
            <w:pPr>
              <w:pStyle w:val="E-TableText"/>
              <w:rPr>
                <w:sz w:val="18"/>
                <w:szCs w:val="18"/>
              </w:rPr>
            </w:pPr>
            <w:r w:rsidRPr="008F582C">
              <w:rPr>
                <w:rFonts w:eastAsiaTheme="minorEastAsia"/>
                <w:sz w:val="18"/>
                <w:szCs w:val="18"/>
              </w:rPr>
              <w:t>0x03: Up and</w:t>
            </w:r>
            <w:r>
              <w:rPr>
                <w:rFonts w:eastAsiaTheme="minorEastAsia"/>
                <w:sz w:val="18"/>
                <w:szCs w:val="18"/>
              </w:rPr>
              <w:t xml:space="preserve"> down mirroring.</w:t>
            </w:r>
          </w:p>
        </w:tc>
        <w:tc>
          <w:tcPr>
            <w:tcW w:w="581" w:type="dxa"/>
            <w:vAlign w:val="center"/>
          </w:tcPr>
          <w:p w:rsidR="008F582C" w:rsidRDefault="008F582C" w:rsidP="008F582C">
            <w:r w:rsidRPr="00B34E03">
              <w:rPr>
                <w:rFonts w:eastAsiaTheme="minorEastAsia" w:hint="eastAsia"/>
                <w:sz w:val="18"/>
                <w:szCs w:val="18"/>
              </w:rPr>
              <w:t>T</w:t>
            </w:r>
            <w:r w:rsidRPr="00B34E03">
              <w:rPr>
                <w:rFonts w:eastAsiaTheme="minorEastAsia"/>
                <w:sz w:val="18"/>
                <w:szCs w:val="18"/>
              </w:rPr>
              <w:t>BD</w:t>
            </w:r>
          </w:p>
        </w:tc>
      </w:tr>
    </w:tbl>
    <w:p w:rsidR="008F582C" w:rsidRPr="00BE00F4" w:rsidRDefault="008F582C" w:rsidP="008F582C">
      <w:pPr>
        <w:pStyle w:val="4E-Heading4AltF4"/>
      </w:pPr>
      <w:r>
        <w:t>Command</w:t>
      </w:r>
      <w:r w:rsidRPr="00BE00F4">
        <w:t xml:space="preserve"> </w:t>
      </w:r>
      <w:r>
        <w:t>D</w:t>
      </w:r>
      <w:r w:rsidRPr="00BE00F4">
        <w:t>escription</w:t>
      </w:r>
      <w:r>
        <w:t>s</w:t>
      </w:r>
    </w:p>
    <w:p w:rsidR="008F582C" w:rsidRPr="00BE00F4" w:rsidRDefault="008F582C" w:rsidP="008F582C">
      <w:pPr>
        <w:pStyle w:val="E-ItemListinText"/>
      </w:pPr>
      <w:r w:rsidRPr="00BE00F4">
        <w:t>Refer to</w:t>
      </w:r>
      <w:r>
        <w:t xml:space="preserve"> </w:t>
      </w:r>
      <w:r w:rsidRPr="00BE00F4">
        <w:rPr>
          <w:b/>
          <w:i/>
        </w:rPr>
        <w:fldChar w:fldCharType="begin"/>
      </w:r>
      <w:r w:rsidRPr="00BE00F4">
        <w:rPr>
          <w:b/>
          <w:i/>
        </w:rPr>
        <w:instrText xml:space="preserve"> REF _Ref161166784 \h  \* MERGEFORMAT </w:instrText>
      </w:r>
      <w:r w:rsidRPr="00BE00F4">
        <w:rPr>
          <w:b/>
          <w:i/>
        </w:rPr>
      </w:r>
      <w:r w:rsidRPr="00BE00F4">
        <w:rPr>
          <w:b/>
          <w:i/>
        </w:rPr>
        <w:fldChar w:fldCharType="separate"/>
      </w:r>
      <w:r w:rsidR="008B64AD" w:rsidRPr="008B64AD">
        <w:rPr>
          <w:rFonts w:hint="eastAsia"/>
          <w:b/>
          <w:i/>
        </w:rPr>
        <w:t>D</w:t>
      </w:r>
      <w:r w:rsidR="008B64AD" w:rsidRPr="008B64AD">
        <w:rPr>
          <w:b/>
          <w:i/>
        </w:rPr>
        <w:t>ata Transmitting and Receiving</w:t>
      </w:r>
      <w:r w:rsidRPr="00BE00F4">
        <w:rPr>
          <w:b/>
          <w:i/>
        </w:rPr>
        <w:fldChar w:fldCharType="end"/>
      </w:r>
      <w:r>
        <w:t xml:space="preserve"> to </w:t>
      </w:r>
      <w:r w:rsidRPr="00BE00F4">
        <w:t>edit commands or interpret feedback data.</w:t>
      </w:r>
    </w:p>
    <w:p w:rsidR="008F582C" w:rsidRDefault="008F582C" w:rsidP="008F582C">
      <w:pPr>
        <w:pStyle w:val="E-ItemListinText"/>
      </w:pPr>
      <w:r>
        <w:t>For t</w:t>
      </w:r>
      <w:r w:rsidRPr="00BE00F4">
        <w:t xml:space="preserve">he calculation of SIZE and CHK </w:t>
      </w:r>
      <w:r>
        <w:t>fields</w:t>
      </w:r>
      <w:r w:rsidRPr="00BE00F4">
        <w:t xml:space="preserve">, refer to </w:t>
      </w:r>
      <w:r w:rsidRPr="00BF59BA">
        <w:rPr>
          <w:b/>
          <w:i/>
        </w:rPr>
        <w:fldChar w:fldCharType="begin"/>
      </w:r>
      <w:r w:rsidRPr="00BF59BA">
        <w:rPr>
          <w:b/>
          <w:i/>
        </w:rPr>
        <w:instrText xml:space="preserve"> REF _Ref161166784 \h  \* MERGEFORMAT </w:instrText>
      </w:r>
      <w:r w:rsidRPr="00BF59BA">
        <w:rPr>
          <w:b/>
          <w:i/>
        </w:rPr>
      </w:r>
      <w:r w:rsidRPr="00BF59BA">
        <w:rPr>
          <w:b/>
          <w:i/>
        </w:rPr>
        <w:fldChar w:fldCharType="separate"/>
      </w:r>
      <w:r w:rsidR="008B64AD" w:rsidRPr="008B64AD">
        <w:rPr>
          <w:rFonts w:hint="eastAsia"/>
          <w:b/>
          <w:i/>
        </w:rPr>
        <w:t>D</w:t>
      </w:r>
      <w:r w:rsidR="008B64AD" w:rsidRPr="008B64AD">
        <w:rPr>
          <w:b/>
          <w:i/>
        </w:rPr>
        <w:t>ata Transmitting and Receiving</w:t>
      </w:r>
      <w:r w:rsidRPr="00BF59BA">
        <w:rPr>
          <w:b/>
          <w:i/>
        </w:rPr>
        <w:fldChar w:fldCharType="end"/>
      </w:r>
      <w:r>
        <w:t>.</w:t>
      </w:r>
    </w:p>
    <w:p w:rsidR="008F582C" w:rsidRDefault="008F582C" w:rsidP="008F582C">
      <w:pPr>
        <w:pStyle w:val="E-ItemListinText"/>
      </w:pPr>
      <w:r w:rsidRPr="008F582C">
        <w:t>No mirroring</w:t>
      </w:r>
      <w:r>
        <w:t xml:space="preserve"> (0x00) is set by default.</w:t>
      </w:r>
    </w:p>
    <w:p w:rsidR="008F582C" w:rsidRDefault="008F582C" w:rsidP="008F582C">
      <w:pPr>
        <w:pStyle w:val="20"/>
      </w:pPr>
      <w:bookmarkStart w:id="44" w:name="_Toc161247546"/>
      <w:r>
        <w:t>R</w:t>
      </w:r>
      <w:r w:rsidR="004B25F4">
        <w:t xml:space="preserve">eading </w:t>
      </w:r>
      <w:r>
        <w:t>Initialization State (Read-</w:t>
      </w:r>
      <w:r w:rsidR="004B25F4">
        <w:t>O</w:t>
      </w:r>
      <w:r>
        <w:t>nly)</w:t>
      </w:r>
      <w:bookmarkEnd w:id="44"/>
    </w:p>
    <w:p w:rsidR="008F582C" w:rsidRDefault="008F582C" w:rsidP="008F582C">
      <w:pPr>
        <w:pStyle w:val="E-Content"/>
      </w:pPr>
      <w:r>
        <w:t xml:space="preserve">This command is used by the </w:t>
      </w:r>
      <w:r w:rsidR="004B25F4">
        <w:t>host</w:t>
      </w:r>
      <w:r>
        <w:t xml:space="preserve"> to read the initialization state of the </w:t>
      </w:r>
      <w:r w:rsidR="004B25F4">
        <w:t>module</w:t>
      </w:r>
      <w:r>
        <w:t>.</w:t>
      </w:r>
    </w:p>
    <w:p w:rsidR="008F582C" w:rsidRDefault="008F582C" w:rsidP="008F582C">
      <w:pPr>
        <w:pStyle w:val="E-Content"/>
      </w:pPr>
      <w:r>
        <w:t xml:space="preserve">When the </w:t>
      </w:r>
      <w:r w:rsidR="004B25F4">
        <w:t>module</w:t>
      </w:r>
      <w:r>
        <w:t xml:space="preserve"> is in the initializ</w:t>
      </w:r>
      <w:r w:rsidR="004B25F4">
        <w:t>ing</w:t>
      </w:r>
      <w:r>
        <w:t xml:space="preserve"> state, it is loading </w:t>
      </w:r>
      <w:r w:rsidR="004B25F4">
        <w:t>video streams. When the initialization is completed, video streams will be output.</w:t>
      </w:r>
    </w:p>
    <w:p w:rsidR="004B25F4" w:rsidRDefault="004B25F4" w:rsidP="004B25F4">
      <w:pPr>
        <w:pStyle w:val="4E-Heading4AltF4"/>
      </w:pPr>
      <w:r>
        <w:t>Commands and Parameters</w:t>
      </w:r>
    </w:p>
    <w:p w:rsidR="004B25F4" w:rsidRPr="00B33F38" w:rsidRDefault="004B25F4" w:rsidP="004B25F4">
      <w:pPr>
        <w:pStyle w:val="E-Content"/>
        <w:rPr>
          <w:rFonts w:eastAsiaTheme="minorEastAsia"/>
          <w:lang w:val="x-none"/>
        </w:rPr>
      </w:pPr>
      <w:r>
        <w:rPr>
          <w:rFonts w:eastAsiaTheme="minorEastAsia"/>
          <w:lang w:val="x-none"/>
        </w:rPr>
        <w:t xml:space="preserve">Write command of image </w:t>
      </w:r>
      <w:r>
        <w:t>mirroring setting</w:t>
      </w:r>
      <w:r>
        <w:rPr>
          <w:rFonts w:eastAsiaTheme="minorEastAsia"/>
          <w:lang w:val="x-none"/>
        </w:rPr>
        <w:t>.</w:t>
      </w:r>
    </w:p>
    <w:tbl>
      <w:tblPr>
        <w:tblStyle w:val="ac"/>
        <w:tblW w:w="0" w:type="auto"/>
        <w:tblInd w:w="1701" w:type="dxa"/>
        <w:tblCellMar>
          <w:left w:w="57" w:type="dxa"/>
          <w:right w:w="57" w:type="dxa"/>
        </w:tblCellMar>
        <w:tblLook w:val="04A0" w:firstRow="1" w:lastRow="0" w:firstColumn="1" w:lastColumn="0" w:noHBand="0" w:noVBand="1"/>
      </w:tblPr>
      <w:tblGrid>
        <w:gridCol w:w="1479"/>
        <w:gridCol w:w="1210"/>
        <w:gridCol w:w="1134"/>
        <w:gridCol w:w="1134"/>
        <w:gridCol w:w="1861"/>
        <w:gridCol w:w="1100"/>
      </w:tblGrid>
      <w:tr w:rsidR="004B25F4" w:rsidRPr="006E552D" w:rsidTr="008B64AD">
        <w:trPr>
          <w:trHeight w:val="558"/>
        </w:trPr>
        <w:tc>
          <w:tcPr>
            <w:tcW w:w="1479" w:type="dxa"/>
            <w:shd w:val="clear" w:color="auto" w:fill="D9D9D9" w:themeFill="background1" w:themeFillShade="D9"/>
            <w:vAlign w:val="center"/>
          </w:tcPr>
          <w:p w:rsidR="004B25F4" w:rsidRPr="004B25F4" w:rsidRDefault="004B25F4" w:rsidP="004B25F4">
            <w:pPr>
              <w:pStyle w:val="E-TableHeading"/>
              <w:rPr>
                <w:sz w:val="18"/>
                <w:szCs w:val="18"/>
                <w:lang w:val="zh-CN"/>
              </w:rPr>
            </w:pPr>
            <w:r w:rsidRPr="004B25F4">
              <w:rPr>
                <w:rFonts w:hint="eastAsia"/>
                <w:sz w:val="18"/>
                <w:szCs w:val="18"/>
                <w:lang w:val="zh-CN"/>
              </w:rPr>
              <w:t>F</w:t>
            </w:r>
            <w:r w:rsidRPr="004B25F4">
              <w:rPr>
                <w:sz w:val="18"/>
                <w:szCs w:val="18"/>
                <w:lang w:val="zh-CN"/>
              </w:rPr>
              <w:t>ield</w:t>
            </w:r>
          </w:p>
        </w:tc>
        <w:tc>
          <w:tcPr>
            <w:tcW w:w="1210" w:type="dxa"/>
            <w:shd w:val="clear" w:color="auto" w:fill="D9D9D9" w:themeFill="background1" w:themeFillShade="D9"/>
            <w:vAlign w:val="center"/>
          </w:tcPr>
          <w:p w:rsidR="004B25F4" w:rsidRPr="004B25F4" w:rsidRDefault="004B25F4" w:rsidP="004B25F4">
            <w:pPr>
              <w:pStyle w:val="E-TableHeading"/>
              <w:rPr>
                <w:sz w:val="18"/>
                <w:szCs w:val="18"/>
                <w:lang w:val="zh-CN"/>
              </w:rPr>
            </w:pPr>
            <w:r w:rsidRPr="004B25F4">
              <w:rPr>
                <w:sz w:val="18"/>
                <w:szCs w:val="18"/>
              </w:rPr>
              <w:t>Class</w:t>
            </w:r>
            <w:r w:rsidRPr="004B25F4">
              <w:rPr>
                <w:sz w:val="18"/>
                <w:szCs w:val="18"/>
              </w:rPr>
              <w:br/>
              <w:t>Address</w:t>
            </w:r>
          </w:p>
        </w:tc>
        <w:tc>
          <w:tcPr>
            <w:tcW w:w="1134" w:type="dxa"/>
            <w:shd w:val="clear" w:color="auto" w:fill="D9D9D9" w:themeFill="background1" w:themeFillShade="D9"/>
            <w:vAlign w:val="center"/>
          </w:tcPr>
          <w:p w:rsidR="004B25F4" w:rsidRPr="004B25F4" w:rsidRDefault="004B25F4" w:rsidP="004B25F4">
            <w:pPr>
              <w:pStyle w:val="E-TableHeading"/>
              <w:rPr>
                <w:sz w:val="18"/>
                <w:szCs w:val="18"/>
                <w:lang w:val="zh-CN"/>
              </w:rPr>
            </w:pPr>
            <w:r w:rsidRPr="004B25F4">
              <w:rPr>
                <w:sz w:val="18"/>
                <w:szCs w:val="18"/>
              </w:rPr>
              <w:t>Subclass</w:t>
            </w:r>
            <w:r w:rsidRPr="004B25F4">
              <w:rPr>
                <w:sz w:val="18"/>
                <w:szCs w:val="18"/>
              </w:rPr>
              <w:br/>
              <w:t>Address</w:t>
            </w:r>
          </w:p>
        </w:tc>
        <w:tc>
          <w:tcPr>
            <w:tcW w:w="1134" w:type="dxa"/>
            <w:shd w:val="clear" w:color="auto" w:fill="D9D9D9" w:themeFill="background1" w:themeFillShade="D9"/>
            <w:vAlign w:val="center"/>
          </w:tcPr>
          <w:p w:rsidR="004B25F4" w:rsidRPr="004B25F4" w:rsidRDefault="004B25F4" w:rsidP="004B25F4">
            <w:pPr>
              <w:pStyle w:val="E-TableHeading"/>
              <w:rPr>
                <w:sz w:val="18"/>
                <w:szCs w:val="18"/>
                <w:lang w:val="zh-CN"/>
              </w:rPr>
            </w:pPr>
            <w:r w:rsidRPr="004B25F4">
              <w:rPr>
                <w:sz w:val="18"/>
                <w:szCs w:val="18"/>
              </w:rPr>
              <w:t>Flag</w:t>
            </w:r>
          </w:p>
        </w:tc>
        <w:tc>
          <w:tcPr>
            <w:tcW w:w="1861" w:type="dxa"/>
            <w:shd w:val="clear" w:color="auto" w:fill="D9D9D9" w:themeFill="background1" w:themeFillShade="D9"/>
            <w:vAlign w:val="center"/>
          </w:tcPr>
          <w:p w:rsidR="004B25F4" w:rsidRPr="004B25F4" w:rsidRDefault="004B25F4" w:rsidP="004B25F4">
            <w:pPr>
              <w:pStyle w:val="E-TableHeading"/>
              <w:rPr>
                <w:sz w:val="18"/>
                <w:szCs w:val="18"/>
                <w:lang w:val="zh-CN"/>
              </w:rPr>
            </w:pPr>
            <w:r w:rsidRPr="004B25F4">
              <w:rPr>
                <w:sz w:val="18"/>
                <w:szCs w:val="18"/>
              </w:rPr>
              <w:t>DATA</w:t>
            </w:r>
          </w:p>
        </w:tc>
        <w:tc>
          <w:tcPr>
            <w:tcW w:w="1100" w:type="dxa"/>
            <w:shd w:val="clear" w:color="auto" w:fill="D9D9D9" w:themeFill="background1" w:themeFillShade="D9"/>
            <w:vAlign w:val="center"/>
          </w:tcPr>
          <w:p w:rsidR="004B25F4" w:rsidRPr="004B25F4" w:rsidRDefault="004B25F4" w:rsidP="004B25F4">
            <w:pPr>
              <w:pStyle w:val="E-TableHeading"/>
              <w:rPr>
                <w:rFonts w:eastAsiaTheme="minorEastAsia"/>
                <w:sz w:val="18"/>
                <w:szCs w:val="18"/>
                <w:lang w:val="zh-CN"/>
              </w:rPr>
            </w:pPr>
            <w:r w:rsidRPr="004B25F4">
              <w:rPr>
                <w:rFonts w:eastAsiaTheme="minorEastAsia"/>
                <w:sz w:val="18"/>
                <w:szCs w:val="18"/>
                <w:lang w:val="zh-CN"/>
              </w:rPr>
              <w:t>Remarks</w:t>
            </w:r>
          </w:p>
        </w:tc>
      </w:tr>
      <w:tr w:rsidR="004B25F4" w:rsidRPr="006E552D" w:rsidTr="008B64AD">
        <w:trPr>
          <w:trHeight w:val="132"/>
        </w:trPr>
        <w:tc>
          <w:tcPr>
            <w:tcW w:w="1479" w:type="dxa"/>
            <w:vAlign w:val="center"/>
          </w:tcPr>
          <w:p w:rsidR="004B25F4" w:rsidRPr="004B25F4" w:rsidRDefault="004B25F4" w:rsidP="004B25F4">
            <w:pPr>
              <w:pStyle w:val="E-TableText"/>
              <w:rPr>
                <w:sz w:val="18"/>
                <w:szCs w:val="18"/>
                <w:lang w:val="zh-CN"/>
              </w:rPr>
            </w:pPr>
            <w:r w:rsidRPr="004B25F4">
              <w:rPr>
                <w:sz w:val="18"/>
                <w:szCs w:val="18"/>
                <w:lang w:val="zh-CN"/>
              </w:rPr>
              <w:t>Host Transmitting</w:t>
            </w:r>
          </w:p>
        </w:tc>
        <w:tc>
          <w:tcPr>
            <w:tcW w:w="1210" w:type="dxa"/>
            <w:vAlign w:val="center"/>
          </w:tcPr>
          <w:p w:rsidR="004B25F4" w:rsidRPr="004B25F4" w:rsidRDefault="004B25F4" w:rsidP="004B25F4">
            <w:pPr>
              <w:pStyle w:val="E-TableText"/>
              <w:rPr>
                <w:rFonts w:eastAsia="宋体"/>
                <w:sz w:val="21"/>
                <w:szCs w:val="18"/>
              </w:rPr>
            </w:pPr>
            <w:r w:rsidRPr="004B25F4">
              <w:rPr>
                <w:sz w:val="21"/>
                <w:szCs w:val="18"/>
              </w:rPr>
              <w:t>0x7C</w:t>
            </w:r>
          </w:p>
        </w:tc>
        <w:tc>
          <w:tcPr>
            <w:tcW w:w="1134" w:type="dxa"/>
            <w:vAlign w:val="center"/>
          </w:tcPr>
          <w:p w:rsidR="004B25F4" w:rsidRPr="004B25F4" w:rsidRDefault="004B25F4" w:rsidP="004B25F4">
            <w:pPr>
              <w:pStyle w:val="E-TableText"/>
              <w:rPr>
                <w:sz w:val="21"/>
                <w:szCs w:val="18"/>
              </w:rPr>
            </w:pPr>
            <w:r w:rsidRPr="004B25F4">
              <w:rPr>
                <w:sz w:val="21"/>
                <w:szCs w:val="18"/>
              </w:rPr>
              <w:t>0x14</w:t>
            </w:r>
          </w:p>
        </w:tc>
        <w:tc>
          <w:tcPr>
            <w:tcW w:w="1134" w:type="dxa"/>
            <w:vAlign w:val="center"/>
          </w:tcPr>
          <w:p w:rsidR="004B25F4" w:rsidRPr="004B25F4" w:rsidRDefault="004B25F4" w:rsidP="004B25F4">
            <w:pPr>
              <w:pStyle w:val="E-TableText"/>
              <w:rPr>
                <w:sz w:val="21"/>
                <w:szCs w:val="18"/>
              </w:rPr>
            </w:pPr>
            <w:r w:rsidRPr="004B25F4">
              <w:rPr>
                <w:sz w:val="21"/>
                <w:szCs w:val="18"/>
              </w:rPr>
              <w:t>0x00</w:t>
            </w:r>
          </w:p>
        </w:tc>
        <w:tc>
          <w:tcPr>
            <w:tcW w:w="1861" w:type="dxa"/>
            <w:vAlign w:val="center"/>
          </w:tcPr>
          <w:p w:rsidR="004B25F4" w:rsidRPr="004B25F4" w:rsidRDefault="004B25F4" w:rsidP="004B25F4">
            <w:pPr>
              <w:pStyle w:val="E-TableText"/>
              <w:rPr>
                <w:rFonts w:eastAsiaTheme="minorEastAsia"/>
                <w:sz w:val="18"/>
                <w:szCs w:val="18"/>
              </w:rPr>
            </w:pPr>
            <w:r w:rsidRPr="004B25F4">
              <w:rPr>
                <w:rFonts w:eastAsiaTheme="minorEastAsia"/>
                <w:sz w:val="18"/>
                <w:szCs w:val="18"/>
              </w:rPr>
              <w:t>0x00</w:t>
            </w:r>
          </w:p>
        </w:tc>
        <w:tc>
          <w:tcPr>
            <w:tcW w:w="1100" w:type="dxa"/>
            <w:vAlign w:val="center"/>
          </w:tcPr>
          <w:p w:rsidR="004B25F4" w:rsidRPr="004B25F4" w:rsidRDefault="004B25F4" w:rsidP="004B25F4">
            <w:pPr>
              <w:pStyle w:val="E-TableText"/>
              <w:rPr>
                <w:sz w:val="18"/>
                <w:szCs w:val="18"/>
              </w:rPr>
            </w:pPr>
          </w:p>
        </w:tc>
      </w:tr>
      <w:tr w:rsidR="004B25F4" w:rsidRPr="006E552D" w:rsidTr="008B64AD">
        <w:trPr>
          <w:trHeight w:val="117"/>
        </w:trPr>
        <w:tc>
          <w:tcPr>
            <w:tcW w:w="1479" w:type="dxa"/>
            <w:vAlign w:val="center"/>
          </w:tcPr>
          <w:p w:rsidR="004B25F4" w:rsidRPr="004B25F4" w:rsidRDefault="004B25F4" w:rsidP="004B25F4">
            <w:pPr>
              <w:pStyle w:val="E-TableText"/>
              <w:rPr>
                <w:sz w:val="18"/>
                <w:szCs w:val="18"/>
                <w:lang w:val="zh-CN"/>
              </w:rPr>
            </w:pPr>
            <w:r w:rsidRPr="004B25F4">
              <w:rPr>
                <w:rFonts w:eastAsiaTheme="minorEastAsia"/>
                <w:sz w:val="18"/>
                <w:szCs w:val="18"/>
                <w:lang w:val="zh-CN"/>
              </w:rPr>
              <w:t>Module</w:t>
            </w:r>
            <w:r w:rsidRPr="004B25F4">
              <w:rPr>
                <w:sz w:val="18"/>
                <w:szCs w:val="18"/>
                <w:lang w:val="zh-CN"/>
              </w:rPr>
              <w:t xml:space="preserve"> Feedback</w:t>
            </w:r>
          </w:p>
        </w:tc>
        <w:tc>
          <w:tcPr>
            <w:tcW w:w="1210" w:type="dxa"/>
            <w:vAlign w:val="center"/>
          </w:tcPr>
          <w:p w:rsidR="004B25F4" w:rsidRPr="004B25F4" w:rsidRDefault="004B25F4" w:rsidP="004B25F4">
            <w:pPr>
              <w:pStyle w:val="E-TableText"/>
              <w:rPr>
                <w:sz w:val="21"/>
                <w:szCs w:val="18"/>
              </w:rPr>
            </w:pPr>
            <w:r w:rsidRPr="004B25F4">
              <w:rPr>
                <w:sz w:val="21"/>
                <w:szCs w:val="18"/>
              </w:rPr>
              <w:t>0x7D</w:t>
            </w:r>
          </w:p>
        </w:tc>
        <w:tc>
          <w:tcPr>
            <w:tcW w:w="1134" w:type="dxa"/>
            <w:vAlign w:val="center"/>
          </w:tcPr>
          <w:p w:rsidR="004B25F4" w:rsidRPr="004B25F4" w:rsidRDefault="004B25F4" w:rsidP="004B25F4">
            <w:pPr>
              <w:pStyle w:val="E-TableText"/>
              <w:rPr>
                <w:sz w:val="21"/>
                <w:szCs w:val="18"/>
              </w:rPr>
            </w:pPr>
            <w:r w:rsidRPr="004B25F4">
              <w:rPr>
                <w:sz w:val="21"/>
                <w:szCs w:val="18"/>
              </w:rPr>
              <w:t>0x06</w:t>
            </w:r>
          </w:p>
        </w:tc>
        <w:tc>
          <w:tcPr>
            <w:tcW w:w="1134" w:type="dxa"/>
            <w:vAlign w:val="center"/>
          </w:tcPr>
          <w:p w:rsidR="004B25F4" w:rsidRPr="004B25F4" w:rsidRDefault="004B25F4" w:rsidP="004B25F4">
            <w:pPr>
              <w:pStyle w:val="E-TableText"/>
              <w:rPr>
                <w:sz w:val="21"/>
                <w:szCs w:val="18"/>
              </w:rPr>
            </w:pPr>
            <w:r w:rsidRPr="004B25F4">
              <w:rPr>
                <w:sz w:val="21"/>
                <w:szCs w:val="18"/>
              </w:rPr>
              <w:t>0x03</w:t>
            </w:r>
          </w:p>
        </w:tc>
        <w:tc>
          <w:tcPr>
            <w:tcW w:w="1861" w:type="dxa"/>
            <w:vAlign w:val="center"/>
          </w:tcPr>
          <w:p w:rsidR="004B25F4" w:rsidRPr="004B25F4" w:rsidRDefault="004B25F4" w:rsidP="004B25F4">
            <w:pPr>
              <w:pStyle w:val="E-TableText"/>
              <w:rPr>
                <w:sz w:val="18"/>
                <w:szCs w:val="18"/>
              </w:rPr>
            </w:pPr>
            <w:r w:rsidRPr="004B25F4">
              <w:rPr>
                <w:sz w:val="18"/>
                <w:szCs w:val="18"/>
              </w:rPr>
              <w:t>0x00: Loading</w:t>
            </w:r>
          </w:p>
          <w:p w:rsidR="004B25F4" w:rsidRPr="004B25F4" w:rsidRDefault="004B25F4" w:rsidP="004B25F4">
            <w:pPr>
              <w:pStyle w:val="E-TableText"/>
              <w:rPr>
                <w:sz w:val="18"/>
                <w:szCs w:val="18"/>
              </w:rPr>
            </w:pPr>
            <w:r w:rsidRPr="004B25F4">
              <w:rPr>
                <w:sz w:val="18"/>
                <w:szCs w:val="18"/>
              </w:rPr>
              <w:t>0x01: Video output</w:t>
            </w:r>
          </w:p>
        </w:tc>
        <w:tc>
          <w:tcPr>
            <w:tcW w:w="1100" w:type="dxa"/>
            <w:vAlign w:val="center"/>
          </w:tcPr>
          <w:p w:rsidR="004B25F4" w:rsidRPr="004B25F4" w:rsidRDefault="004B25F4" w:rsidP="004B25F4">
            <w:pPr>
              <w:pStyle w:val="E-TableText"/>
              <w:rPr>
                <w:sz w:val="18"/>
                <w:szCs w:val="18"/>
              </w:rPr>
            </w:pPr>
          </w:p>
        </w:tc>
      </w:tr>
    </w:tbl>
    <w:p w:rsidR="004B25F4" w:rsidRDefault="004B25F4" w:rsidP="004B25F4">
      <w:pPr>
        <w:pStyle w:val="E-Note"/>
        <w:rPr>
          <w:rFonts w:eastAsiaTheme="minorEastAsia"/>
        </w:rPr>
      </w:pPr>
      <w:r>
        <w:rPr>
          <w:rFonts w:eastAsiaTheme="minorEastAsia" w:hint="eastAsia"/>
        </w:rPr>
        <w:t>N</w:t>
      </w:r>
      <w:r>
        <w:rPr>
          <w:rFonts w:eastAsiaTheme="minorEastAsia"/>
        </w:rPr>
        <w:t>ote</w:t>
      </w:r>
    </w:p>
    <w:p w:rsidR="004B25F4" w:rsidRPr="004B25F4" w:rsidRDefault="004B25F4" w:rsidP="004B25F4">
      <w:pPr>
        <w:pStyle w:val="E-NoteCautionDangerText"/>
        <w:rPr>
          <w:rFonts w:eastAsiaTheme="minorEastAsia"/>
        </w:rPr>
      </w:pPr>
      <w:r>
        <w:rPr>
          <w:rFonts w:eastAsiaTheme="minorEastAsia"/>
        </w:rPr>
        <w:t>If t</w:t>
      </w:r>
      <w:r w:rsidRPr="004B25F4">
        <w:rPr>
          <w:rFonts w:eastAsiaTheme="minorEastAsia"/>
        </w:rPr>
        <w:t xml:space="preserve">he command is successfully executed, and the </w:t>
      </w:r>
      <w:r w:rsidR="00BE7B7F">
        <w:rPr>
          <w:rFonts w:eastAsiaTheme="minorEastAsia"/>
        </w:rPr>
        <w:t>module feedback Flag</w:t>
      </w:r>
      <w:r w:rsidRPr="004B25F4">
        <w:rPr>
          <w:rFonts w:eastAsiaTheme="minorEastAsia"/>
        </w:rPr>
        <w:t xml:space="preserve"> field is "</w:t>
      </w:r>
      <w:r w:rsidR="00BE7B7F">
        <w:rPr>
          <w:rFonts w:eastAsiaTheme="minorEastAsia"/>
        </w:rPr>
        <w:t>Normal r</w:t>
      </w:r>
      <w:r w:rsidRPr="004B25F4">
        <w:rPr>
          <w:rFonts w:eastAsiaTheme="minorEastAsia"/>
        </w:rPr>
        <w:t xml:space="preserve">eturn (0x03)", and </w:t>
      </w:r>
      <w:r w:rsidR="00BE7B7F">
        <w:rPr>
          <w:rFonts w:eastAsiaTheme="minorEastAsia"/>
        </w:rPr>
        <w:t>DATA field</w:t>
      </w:r>
      <w:r w:rsidRPr="004B25F4">
        <w:rPr>
          <w:rFonts w:eastAsiaTheme="minorEastAsia"/>
        </w:rPr>
        <w:t xml:space="preserve"> is "0x00" (loading sta</w:t>
      </w:r>
      <w:r w:rsidR="00BE7B7F">
        <w:rPr>
          <w:rFonts w:eastAsiaTheme="minorEastAsia"/>
        </w:rPr>
        <w:t>t</w:t>
      </w:r>
      <w:r w:rsidRPr="004B25F4">
        <w:rPr>
          <w:rFonts w:eastAsiaTheme="minorEastAsia"/>
        </w:rPr>
        <w:t>e) or "0x01" (</w:t>
      </w:r>
      <w:r w:rsidR="00BE7B7F">
        <w:rPr>
          <w:rFonts w:eastAsiaTheme="minorEastAsia"/>
        </w:rPr>
        <w:t>video output</w:t>
      </w:r>
      <w:r w:rsidRPr="004B25F4">
        <w:rPr>
          <w:rFonts w:eastAsiaTheme="minorEastAsia"/>
        </w:rPr>
        <w:t xml:space="preserve"> sta</w:t>
      </w:r>
      <w:r w:rsidR="00BE7B7F">
        <w:rPr>
          <w:rFonts w:eastAsiaTheme="minorEastAsia"/>
        </w:rPr>
        <w:t>t</w:t>
      </w:r>
      <w:r w:rsidRPr="004B25F4">
        <w:rPr>
          <w:rFonts w:eastAsiaTheme="minorEastAsia"/>
        </w:rPr>
        <w:t>e).</w:t>
      </w:r>
    </w:p>
    <w:p w:rsidR="00BE7B7F" w:rsidRPr="00BE7B7F" w:rsidRDefault="00BE7B7F" w:rsidP="00BE7B7F">
      <w:pPr>
        <w:pStyle w:val="20"/>
      </w:pPr>
      <w:bookmarkStart w:id="45" w:name="_Toc161247547"/>
      <w:r w:rsidRPr="00BE7B7F">
        <w:lastRenderedPageBreak/>
        <w:t xml:space="preserve">Serial </w:t>
      </w:r>
      <w:r>
        <w:t>C</w:t>
      </w:r>
      <w:r w:rsidRPr="00BE7B7F">
        <w:t>ommand</w:t>
      </w:r>
      <w:r>
        <w:t xml:space="preserve"> Transmitting</w:t>
      </w:r>
      <w:r w:rsidRPr="00BE7B7F">
        <w:t xml:space="preserve"> and </w:t>
      </w:r>
      <w:r>
        <w:t>V</w:t>
      </w:r>
      <w:r w:rsidRPr="00BE7B7F">
        <w:t>erification</w:t>
      </w:r>
      <w:bookmarkEnd w:id="45"/>
    </w:p>
    <w:p w:rsidR="00BE7B7F" w:rsidRPr="00BE7B7F" w:rsidRDefault="00BE7B7F" w:rsidP="00BE7B7F">
      <w:pPr>
        <w:pStyle w:val="E-Content"/>
      </w:pPr>
      <w:r w:rsidRPr="00BE7B7F">
        <w:t xml:space="preserve">For this </w:t>
      </w:r>
      <w:r>
        <w:t>module</w:t>
      </w:r>
      <w:r w:rsidRPr="00BE7B7F">
        <w:t>, usually after</w:t>
      </w:r>
      <w:r>
        <w:t xml:space="preserve"> sending</w:t>
      </w:r>
      <w:r w:rsidRPr="00BE7B7F">
        <w:t xml:space="preserve"> </w:t>
      </w:r>
      <w:r>
        <w:t>a</w:t>
      </w:r>
      <w:r w:rsidRPr="00BE7B7F">
        <w:t xml:space="preserve"> command, the data returned by the </w:t>
      </w:r>
      <w:r>
        <w:t>module</w:t>
      </w:r>
      <w:r w:rsidRPr="00BE7B7F">
        <w:t xml:space="preserve"> only indicates whether the command has been received, </w:t>
      </w:r>
      <w:r>
        <w:t>but</w:t>
      </w:r>
      <w:r w:rsidRPr="00BE7B7F">
        <w:t xml:space="preserve"> not whether </w:t>
      </w:r>
      <w:r>
        <w:t>it</w:t>
      </w:r>
      <w:r w:rsidRPr="00BE7B7F">
        <w:t xml:space="preserve"> has taken effect.</w:t>
      </w:r>
    </w:p>
    <w:p w:rsidR="00BE7B7F" w:rsidRPr="00BE7B7F" w:rsidRDefault="00BE7B7F" w:rsidP="00BE7B7F">
      <w:pPr>
        <w:pStyle w:val="E-Content"/>
      </w:pPr>
      <w:r w:rsidRPr="00BE7B7F">
        <w:t>For some image setting commands, you can check whether the command</w:t>
      </w:r>
      <w:r>
        <w:t>s take</w:t>
      </w:r>
      <w:r w:rsidRPr="00BE7B7F">
        <w:t xml:space="preserve"> effect through the image change</w:t>
      </w:r>
      <w:r>
        <w:t>s. F</w:t>
      </w:r>
      <w:r w:rsidRPr="00BE7B7F">
        <w:t xml:space="preserve">or </w:t>
      </w:r>
      <w:r>
        <w:t xml:space="preserve">the </w:t>
      </w:r>
      <w:r w:rsidRPr="00BE7B7F">
        <w:t>other commands, you need to send the read command of the corresponding function</w:t>
      </w:r>
      <w:r>
        <w:t xml:space="preserve"> </w:t>
      </w:r>
      <w:r w:rsidRPr="00BE7B7F">
        <w:t>to query the device status.</w:t>
      </w:r>
    </w:p>
    <w:p w:rsidR="00BE7B7F" w:rsidRDefault="00BE7B7F" w:rsidP="00BE7B7F">
      <w:pPr>
        <w:pStyle w:val="E-Content"/>
      </w:pPr>
      <w:r w:rsidRPr="00BE7B7F">
        <w:t>The procedure is as follows</w:t>
      </w:r>
      <w:r>
        <w:t>.</w:t>
      </w:r>
    </w:p>
    <w:p w:rsidR="00BE7B7F" w:rsidRPr="00BE7B7F" w:rsidRDefault="00BE7B7F" w:rsidP="00BE7B7F">
      <w:pPr>
        <w:pStyle w:val="E-SectionHeading"/>
      </w:pPr>
      <w:r w:rsidRPr="00BE7B7F">
        <w:t>Step</w:t>
      </w:r>
      <w:r>
        <w:t>s</w:t>
      </w:r>
    </w:p>
    <w:p w:rsidR="00BE7B7F" w:rsidRPr="00BE7B7F" w:rsidRDefault="00BE7B7F" w:rsidP="008B64AD">
      <w:pPr>
        <w:pStyle w:val="E-Step"/>
      </w:pPr>
      <w:r>
        <w:t>Send</w:t>
      </w:r>
      <w:r w:rsidRPr="00BE7B7F">
        <w:t xml:space="preserve"> a write command.</w:t>
      </w:r>
    </w:p>
    <w:p w:rsidR="00BE7B7F" w:rsidRPr="00BE7B7F" w:rsidRDefault="00BE7B7F" w:rsidP="00BE7B7F">
      <w:pPr>
        <w:pStyle w:val="E-Step"/>
      </w:pPr>
      <w:r w:rsidRPr="00BE7B7F">
        <w:t>Wait for the device to execute the command. The waiting time varies according to different commands.</w:t>
      </w:r>
    </w:p>
    <w:p w:rsidR="00BE7B7F" w:rsidRPr="00BE7B7F" w:rsidRDefault="00BE7B7F" w:rsidP="00BE7B7F">
      <w:pPr>
        <w:pStyle w:val="E-Step"/>
      </w:pPr>
      <w:r>
        <w:t>Send</w:t>
      </w:r>
      <w:r w:rsidRPr="00BE7B7F">
        <w:t xml:space="preserve"> the read command for the corresponding function.</w:t>
      </w:r>
    </w:p>
    <w:p w:rsidR="00BE7B7F" w:rsidRPr="00BE7B7F" w:rsidRDefault="00BE7B7F" w:rsidP="00BE7B7F">
      <w:pPr>
        <w:pStyle w:val="E-Step"/>
      </w:pPr>
      <w:r w:rsidRPr="00BE7B7F">
        <w:t xml:space="preserve">Check the data returned by the </w:t>
      </w:r>
      <w:r>
        <w:t>module and</w:t>
      </w:r>
      <w:r w:rsidRPr="00BE7B7F">
        <w:t xml:space="preserve"> check whether the parameters </w:t>
      </w:r>
      <w:r>
        <w:t>have been</w:t>
      </w:r>
      <w:r w:rsidRPr="00BE7B7F">
        <w:t xml:space="preserve"> modified.</w:t>
      </w:r>
    </w:p>
    <w:p w:rsidR="00BE7B7F" w:rsidRDefault="00BE7B7F" w:rsidP="00BE7B7F">
      <w:pPr>
        <w:pStyle w:val="E-Note"/>
      </w:pPr>
      <w:r>
        <w:rPr>
          <w:rFonts w:eastAsiaTheme="minorEastAsia" w:hint="eastAsia"/>
        </w:rPr>
        <w:t>N</w:t>
      </w:r>
      <w:r>
        <w:rPr>
          <w:rFonts w:eastAsiaTheme="minorEastAsia"/>
        </w:rPr>
        <w:t>ote</w:t>
      </w:r>
    </w:p>
    <w:p w:rsidR="00BE7B7F" w:rsidRDefault="00BE7B7F" w:rsidP="00BE7B7F">
      <w:pPr>
        <w:pStyle w:val="E-NoteCautionDangerText"/>
      </w:pPr>
      <w:r w:rsidRPr="00BE7B7F">
        <w:t xml:space="preserve">Do not </w:t>
      </w:r>
      <w:r>
        <w:t>send</w:t>
      </w:r>
      <w:r w:rsidRPr="00BE7B7F">
        <w:t xml:space="preserve"> write commands to the </w:t>
      </w:r>
      <w:r>
        <w:t>module</w:t>
      </w:r>
      <w:r w:rsidRPr="00BE7B7F">
        <w:t xml:space="preserve"> frequently, as it will freeze when </w:t>
      </w:r>
      <w:r w:rsidR="00921C5D" w:rsidRPr="00BE7B7F">
        <w:t>exceed</w:t>
      </w:r>
      <w:r w:rsidR="00921C5D">
        <w:t xml:space="preserve">ing </w:t>
      </w:r>
      <w:r w:rsidRPr="00BE7B7F">
        <w:t>the processing capacity.</w:t>
      </w:r>
    </w:p>
    <w:p w:rsidR="00DB14A9" w:rsidRDefault="00DB14A9">
      <w:pPr>
        <w:adjustRightInd/>
        <w:snapToGrid/>
        <w:jc w:val="left"/>
        <w:rPr>
          <w:rFonts w:asciiTheme="minorEastAsia" w:eastAsiaTheme="minorEastAsia" w:hAnsiTheme="minorEastAsia" w:cs="Book Antiqua"/>
          <w:b/>
          <w:kern w:val="2"/>
          <w:sz w:val="44"/>
          <w:szCs w:val="44"/>
        </w:rPr>
      </w:pPr>
      <w:r>
        <w:rPr>
          <w:rFonts w:asciiTheme="minorEastAsia" w:eastAsiaTheme="minorEastAsia" w:hAnsiTheme="minorEastAsia"/>
        </w:rPr>
        <w:br w:type="page"/>
      </w:r>
    </w:p>
    <w:p w:rsidR="007F4C54" w:rsidRDefault="00CC4AD9" w:rsidP="00CC4AD9">
      <w:pPr>
        <w:pStyle w:val="10"/>
      </w:pPr>
      <w:bookmarkStart w:id="46" w:name="_Toc161247548"/>
      <w:r>
        <w:rPr>
          <w:rFonts w:asciiTheme="minorEastAsia" w:eastAsiaTheme="minorEastAsia" w:hAnsiTheme="minorEastAsia" w:hint="eastAsia"/>
        </w:rPr>
        <w:lastRenderedPageBreak/>
        <w:t>FAQ</w:t>
      </w:r>
      <w:bookmarkEnd w:id="46"/>
    </w:p>
    <w:p w:rsidR="00921C5D" w:rsidRDefault="00921C5D" w:rsidP="00921C5D">
      <w:pPr>
        <w:pStyle w:val="E-Content"/>
      </w:pPr>
      <w:r>
        <w:t>Frequently asked questions about the device.</w:t>
      </w:r>
    </w:p>
    <w:p w:rsidR="00921C5D" w:rsidRDefault="008F1C5C" w:rsidP="00921C5D">
      <w:pPr>
        <w:pStyle w:val="4E-Heading4AltF4"/>
      </w:pPr>
      <w:r>
        <w:t xml:space="preserve">Why can’t connect the module </w:t>
      </w:r>
      <w:r w:rsidR="00921C5D">
        <w:t xml:space="preserve">to the </w:t>
      </w:r>
      <w:r w:rsidR="00921C5D" w:rsidRPr="00921C5D">
        <w:t>development</w:t>
      </w:r>
      <w:r w:rsidR="00921C5D">
        <w:t xml:space="preserve"> tool or </w:t>
      </w:r>
      <w:r>
        <w:t xml:space="preserve">can’t </w:t>
      </w:r>
      <w:r w:rsidR="00921C5D">
        <w:t>set parameters of the module</w:t>
      </w:r>
      <w:r>
        <w:t>?</w:t>
      </w:r>
    </w:p>
    <w:p w:rsidR="00921C5D" w:rsidRDefault="00921C5D" w:rsidP="00921C5D">
      <w:pPr>
        <w:pStyle w:val="E-ItemListinText"/>
      </w:pPr>
      <w:r>
        <w:t>Please check whether the serial port is properly connected with the module.</w:t>
      </w:r>
    </w:p>
    <w:p w:rsidR="00921C5D" w:rsidRDefault="00921C5D" w:rsidP="00921C5D">
      <w:pPr>
        <w:pStyle w:val="E-ItemListinText"/>
      </w:pPr>
      <w:r>
        <w:t>Please check whether the baud rate and COM port of the connected module are selected correctly, and the corresponding COM port is also available on the PC.</w:t>
      </w:r>
    </w:p>
    <w:p w:rsidR="00921C5D" w:rsidRDefault="00921C5D" w:rsidP="00921C5D">
      <w:pPr>
        <w:pStyle w:val="E-ItemListinText"/>
      </w:pPr>
      <w:r>
        <w:t>If you use USB to serial port, please confirm whether the USB to serial port driver is installed.</w:t>
      </w:r>
    </w:p>
    <w:p w:rsidR="00921C5D" w:rsidRDefault="00921C5D" w:rsidP="00921C5D">
      <w:pPr>
        <w:pStyle w:val="4E-Heading4AltF4"/>
      </w:pPr>
      <w:r>
        <w:t>How to upgrade the module?</w:t>
      </w:r>
    </w:p>
    <w:p w:rsidR="00921C5D" w:rsidRDefault="00921C5D" w:rsidP="00921C5D">
      <w:pPr>
        <w:pStyle w:val="E-Content"/>
      </w:pPr>
      <w:r>
        <w:t>Once the module has been connected to the development tool, use the upgrade function to upgrade the module.</w:t>
      </w:r>
    </w:p>
    <w:p w:rsidR="008F1C5C" w:rsidRDefault="008A2CD2">
      <w:pPr>
        <w:jc w:val="left"/>
        <w:sectPr w:rsidR="008F1C5C" w:rsidSect="006E0670">
          <w:pgSz w:w="11906" w:h="16838" w:code="9"/>
          <w:pgMar w:top="1701" w:right="1134" w:bottom="1701" w:left="1134" w:header="0" w:footer="992" w:gutter="0"/>
          <w:pgNumType w:start="1"/>
          <w:cols w:space="356"/>
          <w:docGrid w:type="lines" w:linePitch="326"/>
        </w:sectPr>
      </w:pPr>
      <w:r>
        <w:br w:type="page"/>
      </w:r>
    </w:p>
    <w:p w:rsidR="008A2CD2" w:rsidRDefault="008F1C5C" w:rsidP="0007418A">
      <w:pPr>
        <w:pStyle w:val="E-AppendixA"/>
      </w:pPr>
      <w:bookmarkStart w:id="47" w:name="_Ref161243623"/>
      <w:r w:rsidRPr="00DB14A9">
        <w:lastRenderedPageBreak/>
        <w:t>Serial Communication</w:t>
      </w:r>
      <w:r>
        <w:t xml:space="preserve"> Commands</w:t>
      </w:r>
      <w:bookmarkEnd w:id="47"/>
    </w:p>
    <w:p w:rsidR="008A2CD2" w:rsidRPr="00D1760B" w:rsidRDefault="008F1C5C" w:rsidP="003C3815">
      <w:pPr>
        <w:pStyle w:val="E-TableDescription"/>
      </w:pPr>
      <w:r w:rsidRPr="008F1C5C">
        <w:t xml:space="preserve">Information </w:t>
      </w:r>
      <w:r>
        <w:t>Q</w:t>
      </w:r>
      <w:r w:rsidRPr="008F1C5C">
        <w:t xml:space="preserve">uery </w:t>
      </w:r>
      <w:r>
        <w:t>C</w:t>
      </w:r>
      <w:r w:rsidRPr="008F1C5C">
        <w:t>ommands</w:t>
      </w:r>
    </w:p>
    <w:tbl>
      <w:tblPr>
        <w:tblStyle w:val="ac"/>
        <w:tblW w:w="11766" w:type="dxa"/>
        <w:tblInd w:w="1696" w:type="dxa"/>
        <w:tblLook w:val="01E0" w:firstRow="1" w:lastRow="1" w:firstColumn="1" w:lastColumn="1" w:noHBand="0" w:noVBand="0"/>
      </w:tblPr>
      <w:tblGrid>
        <w:gridCol w:w="3087"/>
        <w:gridCol w:w="1023"/>
        <w:gridCol w:w="1022"/>
        <w:gridCol w:w="1118"/>
        <w:gridCol w:w="838"/>
        <w:gridCol w:w="850"/>
        <w:gridCol w:w="3828"/>
      </w:tblGrid>
      <w:tr w:rsidR="00C77FAB" w:rsidRPr="00C77FAB" w:rsidTr="00C77FAB">
        <w:trPr>
          <w:trHeight w:val="443"/>
          <w:tblHeader/>
        </w:trPr>
        <w:tc>
          <w:tcPr>
            <w:tcW w:w="3087"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Command</w:t>
            </w:r>
          </w:p>
        </w:tc>
        <w:tc>
          <w:tcPr>
            <w:tcW w:w="1023"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rFonts w:hint="eastAsia"/>
                <w:sz w:val="22"/>
              </w:rPr>
              <w:t>D</w:t>
            </w:r>
            <w:r w:rsidRPr="00C77FAB">
              <w:rPr>
                <w:sz w:val="22"/>
              </w:rPr>
              <w:t>evice</w:t>
            </w:r>
            <w:r w:rsidRPr="00C77FAB">
              <w:rPr>
                <w:sz w:val="22"/>
              </w:rPr>
              <w:br/>
              <w:t>Address</w:t>
            </w:r>
          </w:p>
        </w:tc>
        <w:tc>
          <w:tcPr>
            <w:tcW w:w="1022"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Class</w:t>
            </w:r>
            <w:r w:rsidRPr="00C77FAB">
              <w:rPr>
                <w:sz w:val="22"/>
              </w:rPr>
              <w:br/>
              <w:t>Address</w:t>
            </w:r>
          </w:p>
        </w:tc>
        <w:tc>
          <w:tcPr>
            <w:tcW w:w="1118"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Subclass</w:t>
            </w:r>
            <w:r w:rsidRPr="00C77FAB">
              <w:rPr>
                <w:sz w:val="22"/>
              </w:rPr>
              <w:br/>
              <w:t>Address</w:t>
            </w:r>
          </w:p>
        </w:tc>
        <w:tc>
          <w:tcPr>
            <w:tcW w:w="838"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Flag</w:t>
            </w:r>
          </w:p>
        </w:tc>
        <w:tc>
          <w:tcPr>
            <w:tcW w:w="850"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DATA</w:t>
            </w:r>
          </w:p>
        </w:tc>
        <w:tc>
          <w:tcPr>
            <w:tcW w:w="3828" w:type="dxa"/>
            <w:tcBorders>
              <w:top w:val="single" w:sz="4" w:space="0" w:color="auto"/>
              <w:left w:val="single" w:sz="4" w:space="0" w:color="auto"/>
              <w:bottom w:val="single" w:sz="4" w:space="0" w:color="auto"/>
              <w:right w:val="single" w:sz="4" w:space="0" w:color="auto"/>
            </w:tcBorders>
            <w:shd w:val="clear" w:color="auto" w:fill="D9D9D9"/>
            <w:vAlign w:val="center"/>
          </w:tcPr>
          <w:p w:rsidR="002F1248" w:rsidRPr="00C77FAB" w:rsidRDefault="002F1248" w:rsidP="002F1248">
            <w:pPr>
              <w:pStyle w:val="E-TableHeading"/>
              <w:jc w:val="both"/>
              <w:rPr>
                <w:sz w:val="22"/>
              </w:rPr>
            </w:pPr>
            <w:r w:rsidRPr="00C77FAB">
              <w:rPr>
                <w:sz w:val="22"/>
              </w:rPr>
              <w:t>Remarks</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Reading the Model of the Module</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宋体"/>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微软雅黑"/>
                <w:sz w:val="22"/>
              </w:rPr>
            </w:pPr>
            <w:r w:rsidRPr="00C77FAB">
              <w:rPr>
                <w:rFonts w:eastAsia="微软雅黑"/>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宋体"/>
                <w:sz w:val="22"/>
              </w:rPr>
            </w:pPr>
            <w:r w:rsidRPr="00C77FAB">
              <w:rPr>
                <w:rFonts w:eastAsia="微软雅黑"/>
                <w:sz w:val="22"/>
              </w:rPr>
              <w:t>0x02</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rFonts w:eastAsiaTheme="minorEastAsia" w:hint="eastAsia"/>
                <w:sz w:val="22"/>
              </w:rPr>
              <w:t>5</w:t>
            </w:r>
            <w:r w:rsidRPr="00C77FAB">
              <w:rPr>
                <w:rFonts w:eastAsiaTheme="minorEastAsia"/>
                <w:sz w:val="22"/>
              </w:rPr>
              <w:t xml:space="preserve"> bytes valid. Return the model of the module.</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Reading the FPGA Program Version Number</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0x03</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E.g. 0x050112 indicates 5.1.12. 5 is the major version, which is the 3</w:t>
            </w:r>
            <w:r w:rsidRPr="00C77FAB">
              <w:rPr>
                <w:sz w:val="22"/>
                <w:vertAlign w:val="superscript"/>
              </w:rPr>
              <w:t>rd</w:t>
            </w:r>
            <w:r w:rsidRPr="00C77FAB">
              <w:rPr>
                <w:sz w:val="22"/>
              </w:rPr>
              <w:t xml:space="preserve"> byte; 1 is the minor version, which is the 2</w:t>
            </w:r>
            <w:r w:rsidRPr="00C77FAB">
              <w:rPr>
                <w:sz w:val="22"/>
                <w:vertAlign w:val="superscript"/>
              </w:rPr>
              <w:t>nd</w:t>
            </w:r>
            <w:r w:rsidRPr="00C77FAB">
              <w:rPr>
                <w:sz w:val="22"/>
              </w:rPr>
              <w:t xml:space="preserve"> byte, 12 is the subdivided version, which is the 1</w:t>
            </w:r>
            <w:r w:rsidRPr="00C77FAB">
              <w:rPr>
                <w:sz w:val="22"/>
                <w:vertAlign w:val="superscript"/>
              </w:rPr>
              <w:t>st</w:t>
            </w:r>
            <w:r w:rsidRPr="00C77FAB">
              <w:rPr>
                <w:sz w:val="22"/>
              </w:rPr>
              <w:t xml:space="preserve"> byte. 3 bytes valid, MSB is the high byte.</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sz w:val="22"/>
              </w:rPr>
              <w:t>Reading FPGA Program Compilation Time</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0x04</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430AB5" w:rsidP="00430AB5">
            <w:pPr>
              <w:pStyle w:val="E-TableText"/>
              <w:rPr>
                <w:sz w:val="22"/>
              </w:rPr>
            </w:pPr>
            <w:r w:rsidRPr="00C77FAB">
              <w:rPr>
                <w:sz w:val="22"/>
              </w:rPr>
              <w:t>4 bytes valid, MSB is the high byte. E.g. 0x20140820 means 20140820.</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sz w:val="22"/>
              </w:rPr>
              <w:t>Reading the Module Software Version Number</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0x05</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430AB5" w:rsidP="00430AB5">
            <w:pPr>
              <w:pStyle w:val="E-TableText"/>
              <w:rPr>
                <w:rFonts w:eastAsiaTheme="minorEastAsia"/>
                <w:sz w:val="22"/>
              </w:rPr>
            </w:pPr>
            <w:r w:rsidRPr="00C77FAB">
              <w:rPr>
                <w:rFonts w:eastAsiaTheme="minorEastAsia" w:hint="eastAsia"/>
                <w:sz w:val="22"/>
              </w:rPr>
              <w:t>R</w:t>
            </w:r>
            <w:r w:rsidRPr="00C77FAB">
              <w:rPr>
                <w:rFonts w:eastAsiaTheme="minorEastAsia"/>
                <w:sz w:val="22"/>
              </w:rPr>
              <w:t xml:space="preserve">efer to </w:t>
            </w:r>
            <w:r w:rsidRPr="00C77FAB">
              <w:rPr>
                <w:i/>
                <w:sz w:val="22"/>
              </w:rPr>
              <w:t xml:space="preserve">Reading the FPGA Program Version Number </w:t>
            </w:r>
            <w:r w:rsidRPr="00C77FAB">
              <w:rPr>
                <w:sz w:val="22"/>
              </w:rPr>
              <w:t>above.</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sz w:val="22"/>
              </w:rPr>
              <w:t>Reading the Module Software Compilation Time</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0x06</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430AB5" w:rsidP="00430AB5">
            <w:pPr>
              <w:pStyle w:val="E-TableText"/>
              <w:rPr>
                <w:sz w:val="22"/>
              </w:rPr>
            </w:pPr>
            <w:r w:rsidRPr="00C77FAB">
              <w:rPr>
                <w:rFonts w:eastAsiaTheme="minorEastAsia" w:hint="eastAsia"/>
                <w:sz w:val="22"/>
              </w:rPr>
              <w:t>R</w:t>
            </w:r>
            <w:r w:rsidRPr="00C77FAB">
              <w:rPr>
                <w:rFonts w:eastAsiaTheme="minorEastAsia"/>
                <w:sz w:val="22"/>
              </w:rPr>
              <w:t xml:space="preserve">efer to </w:t>
            </w:r>
            <w:r w:rsidRPr="00C77FAB">
              <w:rPr>
                <w:i/>
                <w:sz w:val="22"/>
              </w:rPr>
              <w:t xml:space="preserve">Reading FPGA Program Compilation Time </w:t>
            </w:r>
            <w:r w:rsidRPr="00C77FAB">
              <w:rPr>
                <w:sz w:val="22"/>
              </w:rPr>
              <w:t>above.</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sz w:val="22"/>
              </w:rPr>
              <w:t>Reading the Camera Process Calibration Version Time</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0x0B</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430AB5" w:rsidP="00430AB5">
            <w:pPr>
              <w:pStyle w:val="E-TableText"/>
              <w:rPr>
                <w:sz w:val="22"/>
              </w:rPr>
            </w:pPr>
            <w:r w:rsidRPr="00C77FAB">
              <w:rPr>
                <w:sz w:val="22"/>
              </w:rPr>
              <w:t>4 bytes valid, MSB is the high byte. E.g. 0x20170101 means 20170101.</w:t>
            </w:r>
          </w:p>
        </w:tc>
      </w:tr>
      <w:tr w:rsidR="00C77FAB" w:rsidRPr="00C77FAB" w:rsidTr="00C77FAB">
        <w:trPr>
          <w:trHeight w:val="286"/>
        </w:trPr>
        <w:tc>
          <w:tcPr>
            <w:tcW w:w="3087"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rFonts w:eastAsiaTheme="minorEastAsia"/>
                <w:sz w:val="22"/>
              </w:rPr>
            </w:pPr>
            <w:r w:rsidRPr="00C77FAB">
              <w:rPr>
                <w:sz w:val="22"/>
              </w:rPr>
              <w:t>Reading the ISP Parameter Version Number</w:t>
            </w:r>
          </w:p>
        </w:tc>
        <w:tc>
          <w:tcPr>
            <w:tcW w:w="1023"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0x36</w:t>
            </w:r>
          </w:p>
        </w:tc>
        <w:tc>
          <w:tcPr>
            <w:tcW w:w="1022"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0x74</w:t>
            </w:r>
          </w:p>
        </w:tc>
        <w:tc>
          <w:tcPr>
            <w:tcW w:w="111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0x0C</w:t>
            </w:r>
          </w:p>
        </w:tc>
        <w:tc>
          <w:tcPr>
            <w:tcW w:w="838"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0x01</w:t>
            </w:r>
          </w:p>
        </w:tc>
        <w:tc>
          <w:tcPr>
            <w:tcW w:w="850" w:type="dxa"/>
            <w:tcBorders>
              <w:top w:val="single" w:sz="4" w:space="0" w:color="auto"/>
              <w:left w:val="single" w:sz="4" w:space="0" w:color="auto"/>
              <w:bottom w:val="single" w:sz="4" w:space="0" w:color="auto"/>
              <w:right w:val="single" w:sz="4" w:space="0" w:color="auto"/>
            </w:tcBorders>
            <w:vAlign w:val="center"/>
          </w:tcPr>
          <w:p w:rsidR="002F1248" w:rsidRPr="00C77FAB" w:rsidRDefault="002F1248" w:rsidP="00430AB5">
            <w:pPr>
              <w:pStyle w:val="E-TableText"/>
              <w:rPr>
                <w:sz w:val="22"/>
              </w:rPr>
            </w:pPr>
            <w:r w:rsidRPr="00C77FAB">
              <w:rPr>
                <w:sz w:val="22"/>
              </w:rPr>
              <w:t>None</w:t>
            </w:r>
          </w:p>
        </w:tc>
        <w:tc>
          <w:tcPr>
            <w:tcW w:w="3828" w:type="dxa"/>
            <w:tcBorders>
              <w:top w:val="single" w:sz="4" w:space="0" w:color="auto"/>
              <w:left w:val="single" w:sz="4" w:space="0" w:color="auto"/>
              <w:bottom w:val="single" w:sz="4" w:space="0" w:color="auto"/>
              <w:right w:val="single" w:sz="4" w:space="0" w:color="auto"/>
            </w:tcBorders>
            <w:vAlign w:val="center"/>
          </w:tcPr>
          <w:p w:rsidR="002F1248" w:rsidRPr="00C77FAB" w:rsidRDefault="00430AB5" w:rsidP="00430AB5">
            <w:pPr>
              <w:pStyle w:val="E-TableText"/>
              <w:rPr>
                <w:sz w:val="22"/>
              </w:rPr>
            </w:pPr>
            <w:r w:rsidRPr="00C77FAB">
              <w:rPr>
                <w:sz w:val="22"/>
              </w:rPr>
              <w:t>4 bytes valid. E.g. if the ISP version number is 5, 0x00000005 will be returned.</w:t>
            </w:r>
          </w:p>
        </w:tc>
      </w:tr>
    </w:tbl>
    <w:p w:rsidR="00C57BE5" w:rsidRDefault="00C57BE5" w:rsidP="0024365B"/>
    <w:p w:rsidR="00327D62" w:rsidRDefault="00327D62" w:rsidP="0024365B">
      <w:r>
        <w:br w:type="page"/>
      </w:r>
    </w:p>
    <w:p w:rsidR="00430AB5" w:rsidRPr="00430AB5" w:rsidRDefault="00430AB5" w:rsidP="00430AB5">
      <w:pPr>
        <w:pStyle w:val="E-Content"/>
      </w:pPr>
    </w:p>
    <w:p w:rsidR="00430AB5" w:rsidRPr="00D1760B" w:rsidRDefault="00430AB5" w:rsidP="003C3815">
      <w:pPr>
        <w:pStyle w:val="E-TableDescription"/>
      </w:pPr>
      <w:r>
        <w:t>Function Setting</w:t>
      </w:r>
      <w:r w:rsidRPr="008F1C5C">
        <w:t xml:space="preserve"> </w:t>
      </w:r>
      <w:r>
        <w:t>C</w:t>
      </w:r>
      <w:r w:rsidRPr="008F1C5C">
        <w:t>ommands</w:t>
      </w:r>
    </w:p>
    <w:tbl>
      <w:tblPr>
        <w:tblStyle w:val="ac"/>
        <w:tblW w:w="11766" w:type="dxa"/>
        <w:tblInd w:w="1696" w:type="dxa"/>
        <w:tblLayout w:type="fixed"/>
        <w:tblLook w:val="01E0" w:firstRow="1" w:lastRow="1" w:firstColumn="1" w:lastColumn="1" w:noHBand="0" w:noVBand="0"/>
      </w:tblPr>
      <w:tblGrid>
        <w:gridCol w:w="2977"/>
        <w:gridCol w:w="1134"/>
        <w:gridCol w:w="1139"/>
        <w:gridCol w:w="1129"/>
        <w:gridCol w:w="853"/>
        <w:gridCol w:w="3541"/>
        <w:gridCol w:w="993"/>
      </w:tblGrid>
      <w:tr w:rsidR="00C77FAB" w:rsidRPr="00C77FAB" w:rsidTr="00851755">
        <w:trPr>
          <w:trHeight w:val="443"/>
          <w:tblHeader/>
        </w:trPr>
        <w:tc>
          <w:tcPr>
            <w:tcW w:w="2977"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Command</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rFonts w:hint="eastAsia"/>
                <w:sz w:val="22"/>
              </w:rPr>
              <w:t>D</w:t>
            </w:r>
            <w:r w:rsidRPr="00C77FAB">
              <w:rPr>
                <w:sz w:val="22"/>
              </w:rPr>
              <w:t>evice</w:t>
            </w:r>
            <w:r w:rsidRPr="00C77FAB">
              <w:rPr>
                <w:sz w:val="22"/>
              </w:rPr>
              <w:br/>
              <w:t>Address</w:t>
            </w:r>
          </w:p>
        </w:tc>
        <w:tc>
          <w:tcPr>
            <w:tcW w:w="1139"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Class</w:t>
            </w:r>
            <w:r w:rsidRPr="00C77FAB">
              <w:rPr>
                <w:sz w:val="22"/>
              </w:rPr>
              <w:br/>
              <w:t>Address</w:t>
            </w:r>
          </w:p>
        </w:tc>
        <w:tc>
          <w:tcPr>
            <w:tcW w:w="1129"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Subclass</w:t>
            </w:r>
            <w:r w:rsidRPr="00C77FAB">
              <w:rPr>
                <w:sz w:val="22"/>
              </w:rPr>
              <w:br/>
              <w:t>Address</w:t>
            </w:r>
          </w:p>
        </w:tc>
        <w:tc>
          <w:tcPr>
            <w:tcW w:w="853"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Flag</w:t>
            </w:r>
          </w:p>
        </w:tc>
        <w:tc>
          <w:tcPr>
            <w:tcW w:w="3541"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DATA</w:t>
            </w:r>
          </w:p>
        </w:tc>
        <w:tc>
          <w:tcPr>
            <w:tcW w:w="993" w:type="dxa"/>
            <w:tcBorders>
              <w:top w:val="single" w:sz="4" w:space="0" w:color="auto"/>
              <w:left w:val="single" w:sz="4" w:space="0" w:color="auto"/>
              <w:bottom w:val="single" w:sz="4" w:space="0" w:color="auto"/>
              <w:right w:val="single" w:sz="4" w:space="0" w:color="auto"/>
            </w:tcBorders>
            <w:shd w:val="clear" w:color="auto" w:fill="D9D9D9"/>
            <w:vAlign w:val="center"/>
          </w:tcPr>
          <w:p w:rsidR="00430AB5" w:rsidRPr="00C77FAB" w:rsidRDefault="00430AB5" w:rsidP="00851755">
            <w:pPr>
              <w:pStyle w:val="E-TableHeading"/>
              <w:jc w:val="both"/>
              <w:rPr>
                <w:sz w:val="22"/>
              </w:rPr>
            </w:pPr>
            <w:r w:rsidRPr="00C77FAB">
              <w:rPr>
                <w:sz w:val="22"/>
              </w:rPr>
              <w:t>Default</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Manual Shutter Calibration</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rFonts w:eastAsia="宋体"/>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0x7C</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0x02</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Write-Only</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rFonts w:eastAsiaTheme="minorEastAsia"/>
                <w:sz w:val="22"/>
              </w:rPr>
            </w:pP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Manual Background Correction</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0x7C</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0x03</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Write-Only</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Automatic Shutter Control</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0x7C</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0x04</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0x00: Automatic control off</w:t>
            </w:r>
          </w:p>
          <w:p w:rsidR="001640C7" w:rsidRPr="00C77FAB" w:rsidRDefault="001640C7" w:rsidP="00851755">
            <w:pPr>
              <w:pStyle w:val="E-TableText"/>
              <w:rPr>
                <w:sz w:val="22"/>
              </w:rPr>
            </w:pPr>
            <w:r w:rsidRPr="00C77FAB">
              <w:rPr>
                <w:sz w:val="22"/>
              </w:rPr>
              <w:t>0x01: Automatic switching, timing control</w:t>
            </w:r>
          </w:p>
          <w:p w:rsidR="001640C7" w:rsidRPr="00C77FAB" w:rsidRDefault="001640C7" w:rsidP="00851755">
            <w:pPr>
              <w:pStyle w:val="E-TableText"/>
              <w:rPr>
                <w:sz w:val="22"/>
              </w:rPr>
            </w:pPr>
            <w:r w:rsidRPr="00C77FAB">
              <w:rPr>
                <w:sz w:val="22"/>
              </w:rPr>
              <w:t>0x02: Automatic switching, temperature difference control</w:t>
            </w:r>
          </w:p>
          <w:p w:rsidR="001640C7" w:rsidRPr="00C77FAB" w:rsidRDefault="001640C7" w:rsidP="00851755">
            <w:pPr>
              <w:pStyle w:val="E-TableText"/>
              <w:rPr>
                <w:sz w:val="22"/>
              </w:rPr>
            </w:pPr>
            <w:r w:rsidRPr="00C77FAB">
              <w:rPr>
                <w:sz w:val="22"/>
              </w:rPr>
              <w:t>0x03: Full-automatic control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rFonts w:eastAsia="宋体"/>
                <w:sz w:val="22"/>
              </w:rPr>
            </w:pPr>
            <w:r w:rsidRPr="00C77FAB">
              <w:rPr>
                <w:sz w:val="22"/>
              </w:rPr>
              <w:t>0x03</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Setting the Automatic Shutter Switching Interval</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0x7C</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0x05</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The shutter interval is in minutes, and 2 bytes are valid. The default setting is 10 minutes (0x00 0A)</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 0A</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proofErr w:type="spellStart"/>
            <w:r w:rsidRPr="00C77FAB">
              <w:rPr>
                <w:sz w:val="22"/>
              </w:rPr>
              <w:t>Vignetting</w:t>
            </w:r>
            <w:proofErr w:type="spellEnd"/>
            <w:r w:rsidRPr="00C77FAB">
              <w:rPr>
                <w:sz w:val="22"/>
              </w:rPr>
              <w:t xml:space="preserve"> Correction</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0x7C</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0x0C</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rFonts w:eastAsiaTheme="minorEastAsia"/>
                <w:sz w:val="22"/>
              </w:rPr>
            </w:pPr>
            <w:r w:rsidRPr="00C77FAB">
              <w:rPr>
                <w:sz w:val="22"/>
              </w:rPr>
              <w:t>0x02</w:t>
            </w:r>
            <w:r w:rsidRPr="00C77FAB">
              <w:rPr>
                <w:rFonts w:asciiTheme="minorEastAsia" w:eastAsiaTheme="minorEastAsia" w:hAnsiTheme="minorEastAsia" w:hint="eastAsia"/>
                <w:sz w:val="22"/>
              </w:rPr>
              <w:t>:</w:t>
            </w:r>
            <w:r w:rsidRPr="00C77FAB">
              <w:rPr>
                <w:rFonts w:asciiTheme="minorEastAsia" w:eastAsiaTheme="minorEastAsia" w:hAnsiTheme="minorEastAsia"/>
                <w:sz w:val="22"/>
              </w:rPr>
              <w:t xml:space="preserve"> </w:t>
            </w:r>
            <w:r w:rsidRPr="00C77FAB">
              <w:rPr>
                <w:sz w:val="22"/>
              </w:rPr>
              <w:t>Vignetting Correction</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Brightness Setting</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0x02</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1 byte valid. Value range: 0~100, default 50 (decimal).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0x32</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Contrast Setting</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0x03</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1 byte valid. Value range: 0~100, default 50 (decimal).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0x32</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Setting Image Detail Digital Enhancement</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0x10</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1 byte valid. Value range: 0~100, default 50 (decimal).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0x32</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 xml:space="preserve">Setting Static </w:t>
            </w:r>
            <w:proofErr w:type="spellStart"/>
            <w:r w:rsidRPr="00C77FAB">
              <w:rPr>
                <w:sz w:val="22"/>
              </w:rPr>
              <w:t>Denoising</w:t>
            </w:r>
            <w:proofErr w:type="spellEnd"/>
            <w:r w:rsidRPr="00C77FAB">
              <w:rPr>
                <w:sz w:val="22"/>
              </w:rPr>
              <w:t xml:space="preserve"> Level</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0x15</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1 byte valid. Value range: 0~100, default 50 (decimal).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0x32</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 xml:space="preserve">Setting Dynamic </w:t>
            </w:r>
            <w:proofErr w:type="spellStart"/>
            <w:r w:rsidRPr="00C77FAB">
              <w:rPr>
                <w:sz w:val="22"/>
              </w:rPr>
              <w:t>Denoising</w:t>
            </w:r>
            <w:proofErr w:type="spellEnd"/>
            <w:r w:rsidRPr="00C77FAB">
              <w:rPr>
                <w:sz w:val="22"/>
              </w:rPr>
              <w:t xml:space="preserve"> Level</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0x16</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1 byte valid. Value range: 0~100, default 50 (decimal).</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0x32</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Defective Pixel Correction</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0x1A</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0x00: Turn off the cursor display</w:t>
            </w:r>
          </w:p>
          <w:p w:rsidR="001640C7" w:rsidRPr="00C77FAB" w:rsidRDefault="001640C7" w:rsidP="00851755">
            <w:pPr>
              <w:pStyle w:val="E-TableText"/>
              <w:rPr>
                <w:sz w:val="22"/>
              </w:rPr>
            </w:pPr>
            <w:r w:rsidRPr="00C77FAB">
              <w:rPr>
                <w:sz w:val="22"/>
              </w:rPr>
              <w:lastRenderedPageBreak/>
              <w:t>0x0F: Turn on the cursor display</w:t>
            </w:r>
          </w:p>
          <w:p w:rsidR="001640C7" w:rsidRPr="00C77FAB" w:rsidRDefault="001640C7" w:rsidP="00851755">
            <w:pPr>
              <w:pStyle w:val="E-TableText"/>
              <w:rPr>
                <w:sz w:val="22"/>
              </w:rPr>
            </w:pPr>
            <w:r w:rsidRPr="00C77FAB">
              <w:rPr>
                <w:sz w:val="22"/>
              </w:rPr>
              <w:t>0x02: Cursor up</w:t>
            </w:r>
          </w:p>
          <w:p w:rsidR="001640C7" w:rsidRPr="00C77FAB" w:rsidRDefault="001640C7" w:rsidP="00851755">
            <w:pPr>
              <w:pStyle w:val="E-TableText"/>
              <w:rPr>
                <w:sz w:val="22"/>
              </w:rPr>
            </w:pPr>
            <w:r w:rsidRPr="00C77FAB">
              <w:rPr>
                <w:sz w:val="22"/>
              </w:rPr>
              <w:t>0x03: Cursor down</w:t>
            </w:r>
          </w:p>
          <w:p w:rsidR="001640C7" w:rsidRPr="00C77FAB" w:rsidRDefault="001640C7" w:rsidP="00851755">
            <w:pPr>
              <w:pStyle w:val="E-TableText"/>
              <w:rPr>
                <w:sz w:val="22"/>
              </w:rPr>
            </w:pPr>
            <w:r w:rsidRPr="00C77FAB">
              <w:rPr>
                <w:sz w:val="22"/>
              </w:rPr>
              <w:t>0x04: Cursor shifted left</w:t>
            </w:r>
          </w:p>
          <w:p w:rsidR="001640C7" w:rsidRPr="00C77FAB" w:rsidRDefault="001640C7" w:rsidP="00851755">
            <w:pPr>
              <w:pStyle w:val="E-TableText"/>
              <w:rPr>
                <w:sz w:val="22"/>
              </w:rPr>
            </w:pPr>
            <w:r w:rsidRPr="00C77FAB">
              <w:rPr>
                <w:sz w:val="22"/>
              </w:rPr>
              <w:t>0x05: Cursor shifted right</w:t>
            </w:r>
          </w:p>
          <w:p w:rsidR="001640C7" w:rsidRPr="00C77FAB" w:rsidRDefault="001640C7" w:rsidP="00851755">
            <w:pPr>
              <w:pStyle w:val="E-TableText"/>
              <w:rPr>
                <w:sz w:val="22"/>
              </w:rPr>
            </w:pPr>
            <w:r w:rsidRPr="00C77FAB">
              <w:rPr>
                <w:sz w:val="22"/>
              </w:rPr>
              <w:t>0x06: Cursor to the center</w:t>
            </w:r>
          </w:p>
          <w:p w:rsidR="001640C7" w:rsidRPr="00C77FAB" w:rsidRDefault="001640C7" w:rsidP="00851755">
            <w:pPr>
              <w:pStyle w:val="E-TableText"/>
              <w:rPr>
                <w:sz w:val="22"/>
              </w:rPr>
            </w:pPr>
            <w:r w:rsidRPr="00C77FAB">
              <w:rPr>
                <w:sz w:val="22"/>
              </w:rPr>
              <w:t>0x0D: Add the pixel to the defective pixel table.</w:t>
            </w:r>
          </w:p>
          <w:p w:rsidR="001640C7" w:rsidRPr="00C77FAB" w:rsidRDefault="001640C7" w:rsidP="00851755">
            <w:pPr>
              <w:pStyle w:val="E-TableText"/>
              <w:rPr>
                <w:sz w:val="22"/>
              </w:rPr>
            </w:pPr>
            <w:r w:rsidRPr="00C77FAB">
              <w:rPr>
                <w:sz w:val="22"/>
              </w:rPr>
              <w:t>0x0E: Remove the pixel from the defective pixel table.</w:t>
            </w:r>
          </w:p>
          <w:p w:rsidR="001640C7" w:rsidRPr="00C77FAB" w:rsidRDefault="001640C7" w:rsidP="00851755">
            <w:pPr>
              <w:pStyle w:val="E-TableText"/>
              <w:rPr>
                <w:sz w:val="22"/>
              </w:rPr>
            </w:pPr>
            <w:r w:rsidRPr="00C77FAB">
              <w:rPr>
                <w:sz w:val="22"/>
              </w:rPr>
              <w:t>0x2N: Cursor up for N pixels (N: 0x1~0xF)</w:t>
            </w:r>
          </w:p>
          <w:p w:rsidR="001640C7" w:rsidRPr="00C77FAB" w:rsidRDefault="001640C7" w:rsidP="00851755">
            <w:pPr>
              <w:pStyle w:val="E-TableText"/>
              <w:rPr>
                <w:sz w:val="22"/>
              </w:rPr>
            </w:pPr>
            <w:r w:rsidRPr="00C77FAB">
              <w:rPr>
                <w:sz w:val="22"/>
              </w:rPr>
              <w:t>0x3N: Cursor down for N pixels (N: 0x1~0xF)</w:t>
            </w:r>
          </w:p>
          <w:p w:rsidR="001640C7" w:rsidRPr="00C77FAB" w:rsidRDefault="001640C7" w:rsidP="00851755">
            <w:pPr>
              <w:pStyle w:val="E-TableText"/>
              <w:rPr>
                <w:sz w:val="22"/>
              </w:rPr>
            </w:pPr>
            <w:r w:rsidRPr="00C77FAB">
              <w:rPr>
                <w:sz w:val="22"/>
              </w:rPr>
              <w:t>0x4N: Cursor shifted left for N pixels (N: 0x1~0xF)</w:t>
            </w:r>
          </w:p>
          <w:p w:rsidR="001640C7" w:rsidRPr="00C77FAB" w:rsidRDefault="001640C7" w:rsidP="00851755">
            <w:pPr>
              <w:pStyle w:val="E-TableText"/>
              <w:rPr>
                <w:sz w:val="22"/>
              </w:rPr>
            </w:pPr>
            <w:r w:rsidRPr="00C77FAB">
              <w:rPr>
                <w:sz w:val="22"/>
              </w:rPr>
              <w:t>0x5N: Cursor shifted right for N pixels (N: 0x1~0xF)</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lastRenderedPageBreak/>
              <w:t>0x00</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lastRenderedPageBreak/>
              <w:t>Palette Setting</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0x78</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0x20</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0x00: White Hot</w:t>
            </w:r>
          </w:p>
          <w:p w:rsidR="001640C7" w:rsidRPr="00C77FAB" w:rsidRDefault="001640C7" w:rsidP="00851755">
            <w:pPr>
              <w:pStyle w:val="E-TableText"/>
              <w:rPr>
                <w:sz w:val="22"/>
              </w:rPr>
            </w:pPr>
            <w:r w:rsidRPr="00C77FAB">
              <w:rPr>
                <w:sz w:val="22"/>
              </w:rPr>
              <w:t>0x01: Black Hot</w:t>
            </w:r>
          </w:p>
          <w:p w:rsidR="001640C7" w:rsidRPr="00C77FAB" w:rsidRDefault="001640C7" w:rsidP="00851755">
            <w:pPr>
              <w:pStyle w:val="E-TableText"/>
              <w:rPr>
                <w:sz w:val="22"/>
              </w:rPr>
            </w:pPr>
            <w:r w:rsidRPr="00C77FAB">
              <w:rPr>
                <w:sz w:val="22"/>
              </w:rPr>
              <w:t>0x02: Fusion 1</w:t>
            </w:r>
          </w:p>
          <w:p w:rsidR="001640C7" w:rsidRPr="00C77FAB" w:rsidRDefault="001640C7" w:rsidP="00851755">
            <w:pPr>
              <w:pStyle w:val="E-TableText"/>
              <w:rPr>
                <w:sz w:val="22"/>
              </w:rPr>
            </w:pPr>
            <w:r w:rsidRPr="00C77FAB">
              <w:rPr>
                <w:sz w:val="22"/>
              </w:rPr>
              <w:t>0x03: Rainbow</w:t>
            </w:r>
          </w:p>
          <w:p w:rsidR="001640C7" w:rsidRPr="00C77FAB" w:rsidRDefault="001640C7" w:rsidP="00851755">
            <w:pPr>
              <w:pStyle w:val="E-TableText"/>
              <w:rPr>
                <w:sz w:val="22"/>
              </w:rPr>
            </w:pPr>
            <w:r w:rsidRPr="00C77FAB">
              <w:rPr>
                <w:sz w:val="22"/>
              </w:rPr>
              <w:t>0x04: Fusion 2</w:t>
            </w:r>
          </w:p>
          <w:p w:rsidR="001640C7" w:rsidRPr="00C77FAB" w:rsidRDefault="001640C7" w:rsidP="00851755">
            <w:pPr>
              <w:pStyle w:val="E-TableText"/>
              <w:rPr>
                <w:sz w:val="22"/>
              </w:rPr>
            </w:pPr>
            <w:r w:rsidRPr="00C77FAB">
              <w:rPr>
                <w:sz w:val="22"/>
              </w:rPr>
              <w:t>0x05: Iron Red 1</w:t>
            </w:r>
          </w:p>
          <w:p w:rsidR="001640C7" w:rsidRPr="00C77FAB" w:rsidRDefault="001640C7" w:rsidP="00851755">
            <w:pPr>
              <w:pStyle w:val="E-TableText"/>
              <w:rPr>
                <w:sz w:val="22"/>
              </w:rPr>
            </w:pPr>
            <w:r w:rsidRPr="00C77FAB">
              <w:rPr>
                <w:sz w:val="22"/>
              </w:rPr>
              <w:t>0x06: Iron Red 2</w:t>
            </w:r>
          </w:p>
          <w:p w:rsidR="001640C7" w:rsidRPr="00C77FAB" w:rsidRDefault="001640C7" w:rsidP="00851755">
            <w:pPr>
              <w:pStyle w:val="E-TableText"/>
              <w:rPr>
                <w:sz w:val="22"/>
              </w:rPr>
            </w:pPr>
            <w:r w:rsidRPr="00C77FAB">
              <w:rPr>
                <w:sz w:val="22"/>
              </w:rPr>
              <w:t>0x07: Dark Brown</w:t>
            </w:r>
          </w:p>
          <w:p w:rsidR="001640C7" w:rsidRPr="00C77FAB" w:rsidRDefault="001640C7" w:rsidP="00851755">
            <w:pPr>
              <w:pStyle w:val="E-TableText"/>
              <w:rPr>
                <w:sz w:val="22"/>
              </w:rPr>
            </w:pPr>
            <w:r w:rsidRPr="00C77FAB">
              <w:rPr>
                <w:sz w:val="22"/>
              </w:rPr>
              <w:t>0x08: Color 1</w:t>
            </w:r>
          </w:p>
          <w:p w:rsidR="001640C7" w:rsidRPr="00C77FAB" w:rsidRDefault="001640C7" w:rsidP="00851755">
            <w:pPr>
              <w:pStyle w:val="E-TableText"/>
              <w:rPr>
                <w:sz w:val="22"/>
              </w:rPr>
            </w:pPr>
            <w:r w:rsidRPr="00C77FAB">
              <w:rPr>
                <w:sz w:val="22"/>
              </w:rPr>
              <w:t>0x09: Color 2</w:t>
            </w:r>
          </w:p>
          <w:p w:rsidR="001640C7" w:rsidRPr="00C77FAB" w:rsidRDefault="001640C7" w:rsidP="00851755">
            <w:pPr>
              <w:pStyle w:val="E-TableText"/>
              <w:rPr>
                <w:sz w:val="22"/>
              </w:rPr>
            </w:pPr>
            <w:r w:rsidRPr="00C77FAB">
              <w:rPr>
                <w:sz w:val="22"/>
              </w:rPr>
              <w:t xml:space="preserve">0x0A: Ice Fire </w:t>
            </w:r>
          </w:p>
          <w:p w:rsidR="001640C7" w:rsidRPr="00C77FAB" w:rsidRDefault="001640C7" w:rsidP="00851755">
            <w:pPr>
              <w:pStyle w:val="E-TableText"/>
              <w:rPr>
                <w:sz w:val="22"/>
              </w:rPr>
            </w:pPr>
            <w:r w:rsidRPr="00C77FAB">
              <w:rPr>
                <w:sz w:val="22"/>
              </w:rPr>
              <w:lastRenderedPageBreak/>
              <w:t>0x0B: Rain</w:t>
            </w:r>
          </w:p>
          <w:p w:rsidR="001640C7" w:rsidRPr="00C77FAB" w:rsidRDefault="001640C7" w:rsidP="00851755">
            <w:pPr>
              <w:pStyle w:val="E-TableText"/>
              <w:rPr>
                <w:sz w:val="22"/>
              </w:rPr>
            </w:pPr>
            <w:r w:rsidRPr="00C77FAB">
              <w:rPr>
                <w:sz w:val="22"/>
              </w:rPr>
              <w:t>0x0C: Green Hot</w:t>
            </w:r>
          </w:p>
          <w:p w:rsidR="001640C7" w:rsidRPr="00C77FAB" w:rsidRDefault="001640C7" w:rsidP="00851755">
            <w:pPr>
              <w:pStyle w:val="E-TableText"/>
              <w:rPr>
                <w:sz w:val="22"/>
              </w:rPr>
            </w:pPr>
            <w:r w:rsidRPr="00C77FAB">
              <w:rPr>
                <w:sz w:val="22"/>
              </w:rPr>
              <w:t>0x0D: Red Hot</w:t>
            </w:r>
          </w:p>
          <w:p w:rsidR="001640C7" w:rsidRPr="00C77FAB" w:rsidRDefault="001640C7" w:rsidP="00851755">
            <w:pPr>
              <w:pStyle w:val="E-TableText"/>
              <w:rPr>
                <w:sz w:val="22"/>
              </w:rPr>
            </w:pPr>
            <w:r w:rsidRPr="00C77FAB">
              <w:rPr>
                <w:sz w:val="22"/>
              </w:rPr>
              <w:t>0x0E: Deep Blue</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lastRenderedPageBreak/>
              <w:t>0x00</w:t>
            </w: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lastRenderedPageBreak/>
              <w:t>Factory Reset</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0x74</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0x0F</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Write-Only</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Save Current Settings</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0x74</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0x10</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rFonts w:eastAsiaTheme="minorEastAsia"/>
                <w:sz w:val="22"/>
              </w:rPr>
            </w:pPr>
            <w:r w:rsidRPr="00C77FAB">
              <w:rPr>
                <w:rFonts w:eastAsiaTheme="minorEastAsia" w:hint="eastAsia"/>
                <w:sz w:val="22"/>
              </w:rPr>
              <w:t>S</w:t>
            </w:r>
            <w:r w:rsidRPr="00C77FAB">
              <w:rPr>
                <w:rFonts w:eastAsiaTheme="minorEastAsia"/>
                <w:sz w:val="22"/>
              </w:rPr>
              <w:t>ave the modified parameters of the module.</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p>
        </w:tc>
      </w:tr>
      <w:tr w:rsidR="00C77FAB" w:rsidRPr="00C77FAB" w:rsidTr="00851755">
        <w:trPr>
          <w:trHeight w:val="286"/>
        </w:trPr>
        <w:tc>
          <w:tcPr>
            <w:tcW w:w="2977"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jc w:val="left"/>
              <w:rPr>
                <w:sz w:val="22"/>
              </w:rPr>
            </w:pPr>
            <w:r w:rsidRPr="00C77FAB">
              <w:rPr>
                <w:sz w:val="22"/>
              </w:rPr>
              <w:t>Setting Image Mirroring</w:t>
            </w:r>
          </w:p>
        </w:tc>
        <w:tc>
          <w:tcPr>
            <w:tcW w:w="1134"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0x36</w:t>
            </w:r>
          </w:p>
        </w:tc>
        <w:tc>
          <w:tcPr>
            <w:tcW w:w="113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0x70</w:t>
            </w:r>
          </w:p>
        </w:tc>
        <w:tc>
          <w:tcPr>
            <w:tcW w:w="1129"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0x11</w:t>
            </w:r>
          </w:p>
        </w:tc>
        <w:tc>
          <w:tcPr>
            <w:tcW w:w="85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c>
          <w:tcPr>
            <w:tcW w:w="3541"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E-TableText"/>
              <w:rPr>
                <w:sz w:val="22"/>
              </w:rPr>
            </w:pPr>
            <w:r w:rsidRPr="00C77FAB">
              <w:rPr>
                <w:sz w:val="22"/>
              </w:rPr>
              <w:t>0x00: No mirroring.</w:t>
            </w:r>
          </w:p>
          <w:p w:rsidR="001640C7" w:rsidRPr="00C77FAB" w:rsidRDefault="001640C7" w:rsidP="00851755">
            <w:pPr>
              <w:pStyle w:val="E-TableText"/>
              <w:rPr>
                <w:sz w:val="22"/>
              </w:rPr>
            </w:pPr>
            <w:r w:rsidRPr="00C77FAB">
              <w:rPr>
                <w:sz w:val="22"/>
              </w:rPr>
              <w:t>0x01: Central mirroring.</w:t>
            </w:r>
          </w:p>
          <w:p w:rsidR="001640C7" w:rsidRPr="00C77FAB" w:rsidRDefault="001640C7" w:rsidP="00851755">
            <w:pPr>
              <w:pStyle w:val="E-TableText"/>
              <w:rPr>
                <w:sz w:val="22"/>
              </w:rPr>
            </w:pPr>
            <w:r w:rsidRPr="00C77FAB">
              <w:rPr>
                <w:sz w:val="22"/>
              </w:rPr>
              <w:t>0x02: Left and right mirroring.</w:t>
            </w:r>
          </w:p>
          <w:p w:rsidR="001640C7" w:rsidRPr="00C77FAB" w:rsidRDefault="001640C7" w:rsidP="00851755">
            <w:pPr>
              <w:pStyle w:val="E-TableText"/>
              <w:rPr>
                <w:sz w:val="22"/>
              </w:rPr>
            </w:pPr>
            <w:r w:rsidRPr="00C77FAB">
              <w:rPr>
                <w:sz w:val="22"/>
              </w:rPr>
              <w:t>0x03: Up and down mirroring.</w:t>
            </w:r>
          </w:p>
        </w:tc>
        <w:tc>
          <w:tcPr>
            <w:tcW w:w="993" w:type="dxa"/>
            <w:tcBorders>
              <w:top w:val="single" w:sz="4" w:space="0" w:color="auto"/>
              <w:left w:val="single" w:sz="4" w:space="0" w:color="auto"/>
              <w:bottom w:val="single" w:sz="4" w:space="0" w:color="auto"/>
              <w:right w:val="single" w:sz="4" w:space="0" w:color="auto"/>
            </w:tcBorders>
            <w:vAlign w:val="center"/>
          </w:tcPr>
          <w:p w:rsidR="001640C7" w:rsidRPr="00C77FAB" w:rsidRDefault="001640C7" w:rsidP="00851755">
            <w:pPr>
              <w:pStyle w:val="TableText"/>
              <w:jc w:val="left"/>
              <w:rPr>
                <w:sz w:val="22"/>
              </w:rPr>
            </w:pPr>
            <w:r w:rsidRPr="00C77FAB">
              <w:rPr>
                <w:sz w:val="22"/>
              </w:rPr>
              <w:t>0x00</w:t>
            </w:r>
          </w:p>
        </w:tc>
      </w:tr>
    </w:tbl>
    <w:p w:rsidR="001443B1" w:rsidRDefault="001443B1" w:rsidP="00430AB5">
      <w:pPr>
        <w:rPr>
          <w:rFonts w:eastAsiaTheme="minorEastAsia"/>
        </w:rPr>
      </w:pPr>
    </w:p>
    <w:p w:rsidR="00C77FAB" w:rsidRDefault="001443B1">
      <w:pPr>
        <w:adjustRightInd/>
        <w:snapToGrid/>
        <w:jc w:val="left"/>
        <w:rPr>
          <w:rFonts w:eastAsiaTheme="minorEastAsia"/>
        </w:rPr>
        <w:sectPr w:rsidR="00C77FAB" w:rsidSect="003C3815">
          <w:headerReference w:type="default" r:id="rId18"/>
          <w:pgSz w:w="16838" w:h="11906" w:orient="landscape" w:code="9"/>
          <w:pgMar w:top="1134" w:right="1701" w:bottom="1134" w:left="1701" w:header="0" w:footer="992" w:gutter="0"/>
          <w:cols w:space="356"/>
          <w:docGrid w:type="lines" w:linePitch="326"/>
        </w:sectPr>
      </w:pPr>
      <w:r>
        <w:rPr>
          <w:rFonts w:eastAsiaTheme="minorEastAsia"/>
        </w:rPr>
        <w:br w:type="page"/>
      </w:r>
    </w:p>
    <w:p w:rsidR="001B7776" w:rsidRPr="00430AB5" w:rsidRDefault="00C77FAB" w:rsidP="00C77FAB">
      <w:pPr>
        <w:pStyle w:val="E-AppendixA"/>
      </w:pPr>
      <w:r>
        <w:rPr>
          <w:rFonts w:hint="eastAsia"/>
        </w:rPr>
        <w:lastRenderedPageBreak/>
        <w:t>U</w:t>
      </w:r>
      <w:r>
        <w:t>pdate History</w:t>
      </w:r>
    </w:p>
    <w:tbl>
      <w:tblPr>
        <w:tblW w:w="0" w:type="auto"/>
        <w:tblInd w:w="1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402"/>
        <w:gridCol w:w="5519"/>
      </w:tblGrid>
      <w:tr w:rsidR="001B7776" w:rsidTr="00B40E85">
        <w:trPr>
          <w:cantSplit/>
          <w:tblHeader/>
        </w:trPr>
        <w:tc>
          <w:tcPr>
            <w:tcW w:w="2402"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B7776" w:rsidRPr="001B7776" w:rsidRDefault="001B7776" w:rsidP="001B7776">
            <w:pPr>
              <w:pStyle w:val="E-TableHeading"/>
            </w:pPr>
            <w:r w:rsidRPr="001B7776">
              <w:rPr>
                <w:rFonts w:hint="eastAsia"/>
              </w:rPr>
              <w:t>Date</w:t>
            </w:r>
          </w:p>
        </w:tc>
        <w:tc>
          <w:tcPr>
            <w:tcW w:w="5519"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B7776" w:rsidRPr="001B7776" w:rsidRDefault="001B7776" w:rsidP="001B7776">
            <w:pPr>
              <w:pStyle w:val="E-TableHeading"/>
            </w:pPr>
            <w:r w:rsidRPr="001B7776">
              <w:t>Changes</w:t>
            </w:r>
          </w:p>
        </w:tc>
      </w:tr>
      <w:tr w:rsidR="001B7776" w:rsidTr="00B40E85">
        <w:trPr>
          <w:cantSplit/>
        </w:trPr>
        <w:tc>
          <w:tcPr>
            <w:tcW w:w="2402" w:type="dxa"/>
            <w:shd w:val="clear" w:color="auto" w:fill="auto"/>
            <w:vAlign w:val="center"/>
          </w:tcPr>
          <w:p w:rsidR="001B7776" w:rsidRPr="00BC28F4" w:rsidRDefault="00C77FAB" w:rsidP="00851755">
            <w:pPr>
              <w:pStyle w:val="E-TableText"/>
            </w:pPr>
            <w:r>
              <w:t>Feburary</w:t>
            </w:r>
            <w:r w:rsidR="00BC28F4" w:rsidRPr="00BC28F4">
              <w:t xml:space="preserve"> 2</w:t>
            </w:r>
            <w:r w:rsidR="00851755">
              <w:t>7</w:t>
            </w:r>
            <w:r w:rsidR="00BC28F4" w:rsidRPr="00BC28F4">
              <w:t>, 202</w:t>
            </w:r>
            <w:r>
              <w:t>4</w:t>
            </w:r>
          </w:p>
        </w:tc>
        <w:tc>
          <w:tcPr>
            <w:tcW w:w="5519" w:type="dxa"/>
            <w:shd w:val="clear" w:color="auto" w:fill="auto"/>
            <w:vAlign w:val="center"/>
          </w:tcPr>
          <w:p w:rsidR="001B7776" w:rsidRPr="00BC28F4" w:rsidRDefault="00C77FAB" w:rsidP="00BC28F4">
            <w:pPr>
              <w:pStyle w:val="E-TableText"/>
            </w:pPr>
            <w:r>
              <w:t>First Edition</w:t>
            </w:r>
            <w:r w:rsidR="00BC28F4">
              <w:t>.</w:t>
            </w:r>
          </w:p>
        </w:tc>
      </w:tr>
    </w:tbl>
    <w:p w:rsidR="001B7776" w:rsidRPr="001B7776" w:rsidRDefault="001B7776" w:rsidP="001B7776">
      <w:pPr>
        <w:pStyle w:val="E-Content"/>
      </w:pPr>
    </w:p>
    <w:p w:rsidR="00327D62" w:rsidRDefault="00327D62" w:rsidP="0024365B"/>
    <w:p w:rsidR="00327D62" w:rsidRDefault="00327D62" w:rsidP="0024365B">
      <w:pPr>
        <w:sectPr w:rsidR="00327D62" w:rsidSect="003C3815">
          <w:pgSz w:w="11906" w:h="16838" w:code="9"/>
          <w:pgMar w:top="1701" w:right="1134" w:bottom="1701" w:left="1134" w:header="0" w:footer="992" w:gutter="0"/>
          <w:cols w:space="356"/>
          <w:docGrid w:type="lines" w:linePitch="326"/>
        </w:sectPr>
      </w:pPr>
    </w:p>
    <w:p w:rsidR="00C0604E" w:rsidRPr="003479B8" w:rsidRDefault="00C0604E" w:rsidP="0024365B"/>
    <w:sectPr w:rsidR="00C0604E" w:rsidRPr="003479B8" w:rsidSect="006369E8">
      <w:headerReference w:type="first" r:id="rId19"/>
      <w:footerReference w:type="first" r:id="rId20"/>
      <w:pgSz w:w="11906" w:h="16838" w:code="9"/>
      <w:pgMar w:top="1701" w:right="1134" w:bottom="1701" w:left="1134" w:header="0" w:footer="964" w:gutter="0"/>
      <w:pgNumType w:start="0"/>
      <w:cols w:space="356"/>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44B" w:rsidRDefault="0033744B" w:rsidP="008B1371">
      <w:r>
        <w:separator/>
      </w:r>
    </w:p>
    <w:p w:rsidR="0033744B" w:rsidRDefault="0033744B"/>
    <w:p w:rsidR="0033744B" w:rsidRDefault="0033744B"/>
    <w:p w:rsidR="0033744B" w:rsidRDefault="0033744B"/>
    <w:p w:rsidR="0033744B" w:rsidRDefault="0033744B"/>
  </w:endnote>
  <w:endnote w:type="continuationSeparator" w:id="0">
    <w:p w:rsidR="0033744B" w:rsidRDefault="0033744B" w:rsidP="008B1371">
      <w:r>
        <w:continuationSeparator/>
      </w:r>
    </w:p>
    <w:p w:rsidR="0033744B" w:rsidRDefault="0033744B"/>
    <w:p w:rsidR="0033744B" w:rsidRDefault="0033744B"/>
    <w:p w:rsidR="0033744B" w:rsidRDefault="0033744B"/>
    <w:p w:rsidR="0033744B" w:rsidRDefault="003374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ACD9A51-3A7D-4661-8D66-30BF1EFAE349}"/>
    <w:embedBold r:id="rId2" w:fontKey="{4A46AB8D-EB2D-479F-9558-C920FF547FAC}"/>
    <w:embedItalic r:id="rId3" w:fontKey="{52DC8B65-91A1-4C21-8F29-96081A9D3B2F}"/>
    <w:embedBoldItalic r:id="rId4" w:fontKey="{55C02AA5-9D2D-478A-905A-1FC45E1A6B46}"/>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embedRegular r:id="rId5" w:subsetted="1" w:fontKey="{083D673E-F8FD-4D4D-BA42-D13D7807B77E}"/>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embedRegular r:id="rId6" w:fontKey="{7AB64D74-9B1C-4727-B209-87A3E85E52D3}"/>
    <w:embedBold r:id="rId7" w:fontKey="{9830B900-2E2B-4FF6-B8EC-A6E42739A737}"/>
    <w:embedBoldItalic r:id="rId8" w:fontKey="{33C296DA-2E48-4C7A-984B-CEE2C92D924D}"/>
  </w:font>
  <w:font w:name="Cambria">
    <w:panose1 w:val="02040503050406030204"/>
    <w:charset w:val="00"/>
    <w:family w:val="roman"/>
    <w:pitch w:val="variable"/>
    <w:sig w:usb0="E00006FF" w:usb1="420024FF" w:usb2="02000000" w:usb3="00000000" w:csb0="0000019F" w:csb1="00000000"/>
    <w:embedRegular r:id="rId9" w:fontKey="{1059C8D7-7046-438E-8D88-5DED7F7402B9}"/>
    <w:embedBold r:id="rId10" w:fontKey="{7E8458C3-1791-44F0-BC1F-D1E232D88362}"/>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embedRegular r:id="rId11" w:subsetted="1" w:fontKey="{2B84CD42-4114-4CF7-A40D-A0228A0D61F0}"/>
    <w:embedBold r:id="rId12" w:subsetted="1" w:fontKey="{B439FE8C-8C31-40BD-8A60-6A80C06F3F45}"/>
  </w:font>
  <w:font w:name="Verdana">
    <w:panose1 w:val="020B0604030504040204"/>
    <w:charset w:val="00"/>
    <w:family w:val="swiss"/>
    <w:pitch w:val="variable"/>
    <w:sig w:usb0="A00006FF" w:usb1="4000205B" w:usb2="00000010" w:usb3="00000000" w:csb0="0000019F" w:csb1="00000000"/>
    <w:embedRegular r:id="rId13" w:fontKey="{9257EB3F-0DAF-41BA-98EC-97DFA5A8A119}"/>
  </w:font>
  <w:font w:name="方正中等线简体">
    <w:altName w:val="Malgun Gothic Semilight"/>
    <w:charset w:val="86"/>
    <w:family w:val="script"/>
    <w:pitch w:val="fixed"/>
    <w:sig w:usb0="00000001" w:usb1="080E0000" w:usb2="00000010" w:usb3="00000000" w:csb0="00040000" w:csb1="00000000"/>
  </w:font>
  <w:font w:name="Calibri">
    <w:altName w:val="Calibri"/>
    <w:panose1 w:val="020F0502020204030204"/>
    <w:charset w:val="00"/>
    <w:family w:val="swiss"/>
    <w:pitch w:val="variable"/>
    <w:sig w:usb0="E4002EFF" w:usb1="C000247B" w:usb2="00000009" w:usb3="00000000" w:csb0="000001FF" w:csb1="00000000"/>
    <w:embedRegular r:id="rId14" w:fontKey="{7F899B31-FFC9-4DEE-9E57-AF069A261D52}"/>
    <w:embedBold r:id="rId15" w:fontKey="{12544436-2F43-49C4-9C2E-7AE1DA706EC1}"/>
    <w:embedItalic r:id="rId16" w:fontKey="{C7B70A96-74D7-43F8-8E80-057180EF8154}"/>
    <w:embedBoldItalic r:id="rId17" w:fontKey="{F13657C2-739B-4181-93FD-D7EF995F0B7C}"/>
  </w:font>
  <w:font w:name="Courier New">
    <w:panose1 w:val="02070309020205020404"/>
    <w:charset w:val="00"/>
    <w:family w:val="modern"/>
    <w:pitch w:val="fixed"/>
    <w:sig w:usb0="E0002EFF" w:usb1="C0007843" w:usb2="00000009" w:usb3="00000000" w:csb0="000001FF" w:csb1="00000000"/>
  </w:font>
  <w:font w:name="华文细黑">
    <w:altName w:val="Malgun Gothic Semilight"/>
    <w:charset w:val="86"/>
    <w:family w:val="auto"/>
    <w:pitch w:val="variable"/>
    <w:sig w:usb0="00000000" w:usb1="080F0000" w:usb2="00000010" w:usb3="00000000" w:csb0="0004009F" w:csb1="00000000"/>
  </w:font>
  <w:font w:name="Arial Unicode MS">
    <w:altName w:val="Malgun Gothic Semilight"/>
    <w:panose1 w:val="020B0604020202020204"/>
    <w:charset w:val="86"/>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Pr="00F42A59" w:rsidRDefault="008F1C5C" w:rsidP="00F42A59">
    <w:pPr>
      <w:pBdr>
        <w:top w:val="single" w:sz="16" w:space="1" w:color="auto"/>
      </w:pBdr>
      <w:spacing w:before="50"/>
      <w:jc w:val="center"/>
      <w:rPr>
        <w:noProof/>
      </w:rPr>
    </w:pPr>
    <w:r w:rsidRPr="00F42A59">
      <w:rPr>
        <w:noProof/>
      </w:rPr>
      <w:fldChar w:fldCharType="begin"/>
    </w:r>
    <w:r w:rsidRPr="00F42A59">
      <w:rPr>
        <w:noProof/>
      </w:rPr>
      <w:instrText xml:space="preserve"> PAGE   \* MERGEFORMAT </w:instrText>
    </w:r>
    <w:r w:rsidRPr="00F42A59">
      <w:rPr>
        <w:noProof/>
      </w:rPr>
      <w:fldChar w:fldCharType="separate"/>
    </w:r>
    <w:r w:rsidR="002B6914" w:rsidRPr="002B6914">
      <w:rPr>
        <w:noProof/>
        <w:szCs w:val="21"/>
      </w:rPr>
      <w:t>i</w:t>
    </w:r>
    <w:r w:rsidRPr="00F42A59">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Pr="005C23B8" w:rsidRDefault="008F1C5C">
    <w:pPr>
      <w:ind w:right="4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Pr="006369E8" w:rsidRDefault="008F1C5C" w:rsidP="006369E8">
    <w:pPr>
      <w:ind w:right="40"/>
      <w:jc w:val="right"/>
      <w:rPr>
        <w:rFonts w:eastAsiaTheme="minorEastAsia"/>
      </w:rPr>
    </w:pPr>
    <w:r>
      <w:rPr>
        <w:rFonts w:eastAsiaTheme="minorEastAsia" w:hint="eastAsia"/>
      </w:rPr>
      <w:t>U</w:t>
    </w:r>
    <w:r>
      <w:rPr>
        <w:rFonts w:eastAsiaTheme="minorEastAsia"/>
      </w:rPr>
      <w:t>D</w:t>
    </w:r>
    <w:r w:rsidR="00C77FAB">
      <w:rPr>
        <w:rFonts w:eastAsiaTheme="minorEastAsia"/>
      </w:rPr>
      <w:t>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44B" w:rsidRDefault="0033744B" w:rsidP="008B1371">
      <w:r>
        <w:separator/>
      </w:r>
    </w:p>
    <w:p w:rsidR="0033744B" w:rsidRDefault="0033744B"/>
    <w:p w:rsidR="0033744B" w:rsidRDefault="0033744B"/>
    <w:p w:rsidR="0033744B" w:rsidRDefault="0033744B"/>
    <w:p w:rsidR="0033744B" w:rsidRDefault="0033744B"/>
  </w:footnote>
  <w:footnote w:type="continuationSeparator" w:id="0">
    <w:p w:rsidR="0033744B" w:rsidRDefault="0033744B" w:rsidP="008B1371">
      <w:r>
        <w:continuationSeparator/>
      </w:r>
    </w:p>
    <w:p w:rsidR="0033744B" w:rsidRDefault="0033744B"/>
    <w:p w:rsidR="0033744B" w:rsidRDefault="0033744B"/>
    <w:p w:rsidR="0033744B" w:rsidRDefault="0033744B"/>
    <w:p w:rsidR="0033744B" w:rsidRDefault="0033744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Pr="00E8748D" w:rsidRDefault="003C3815" w:rsidP="00E8748D">
    <w:pPr>
      <w:pStyle w:val="E-"/>
    </w:pPr>
    <w:r w:rsidRPr="003C3815">
      <w:t>Thermal Camera Module Protocol Guide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Default="008F1C5C">
    <w:r>
      <w:rPr>
        <w:noProof/>
      </w:rPr>
      <w:drawing>
        <wp:anchor distT="0" distB="0" distL="114300" distR="114300" simplePos="0" relativeHeight="251658240" behindDoc="0" locked="0" layoutInCell="1" allowOverlap="1">
          <wp:simplePos x="0" y="0"/>
          <wp:positionH relativeFrom="margin">
            <wp:posOffset>2924810</wp:posOffset>
          </wp:positionH>
          <wp:positionV relativeFrom="paragraph">
            <wp:posOffset>3802380</wp:posOffset>
          </wp:positionV>
          <wp:extent cx="3197860" cy="445010"/>
          <wp:effectExtent l="0" t="0" r="2540" b="0"/>
          <wp:wrapNone/>
          <wp:docPr id="3" name="图片 3" descr="D:\文档组工作\02_其他资料\模板\中性封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文档组工作\02_其他资料\模板\中性封面.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197860" cy="4450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Pr="00F42A59" w:rsidRDefault="003C3815" w:rsidP="00F42A59">
    <w:pPr>
      <w:pStyle w:val="E-"/>
    </w:pPr>
    <w:r w:rsidRPr="003C3815">
      <w:t>Thermal Camera Module Protocol Guide</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0C7" w:rsidRPr="00E8748D" w:rsidRDefault="003C3815" w:rsidP="00E8748D">
    <w:pPr>
      <w:pStyle w:val="E-"/>
    </w:pPr>
    <w:r w:rsidRPr="003C3815">
      <w:t>Thermal Camera Module Protocol Guide</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C5C" w:rsidRDefault="008F1C5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6.9pt;height:108.3pt" o:bullet="t">
        <v:imagedata r:id="rId1" o:title="111"/>
      </v:shape>
    </w:pict>
  </w:numPicBullet>
  <w:numPicBullet w:numPicBulletId="1">
    <w:pict>
      <v:shape id="_x0000_i1033" type="#_x0000_t75" style="width:150.9pt;height:133.65pt" o:bullet="t">
        <v:imagedata r:id="rId2" o:title="222"/>
      </v:shape>
    </w:pict>
  </w:numPicBullet>
  <w:abstractNum w:abstractNumId="0" w15:restartNumberingAfterBreak="0">
    <w:nsid w:val="FFFFFF83"/>
    <w:multiLevelType w:val="singleLevel"/>
    <w:tmpl w:val="1528E73C"/>
    <w:lvl w:ilvl="0">
      <w:start w:val="1"/>
      <w:numFmt w:val="bullet"/>
      <w:pStyle w:val="2"/>
      <w:lvlText w:val=""/>
      <w:lvlJc w:val="left"/>
      <w:pPr>
        <w:tabs>
          <w:tab w:val="num" w:pos="780"/>
        </w:tabs>
        <w:ind w:left="780" w:hanging="360"/>
      </w:pPr>
    </w:lvl>
  </w:abstractNum>
  <w:abstractNum w:abstractNumId="1" w15:restartNumberingAfterBreak="0">
    <w:nsid w:val="000003E9"/>
    <w:multiLevelType w:val="hybridMultilevel"/>
    <w:tmpl w:val="B8648210"/>
    <w:lvl w:ilvl="0" w:tplc="C186AFBE">
      <w:start w:val="1"/>
      <w:numFmt w:val="bullet"/>
      <w:pStyle w:val="E-LegalItemList"/>
      <w:lvlText w:val=""/>
      <w:lvlJc w:val="left"/>
      <w:pPr>
        <w:ind w:left="2121" w:hanging="420"/>
      </w:pPr>
      <w:rPr>
        <w:rFonts w:ascii="Wingdings" w:hAnsi="Wingdings" w:hint="default"/>
      </w:rPr>
    </w:lvl>
    <w:lvl w:ilvl="1" w:tplc="BBC8A2B4">
      <w:start w:val="1"/>
      <w:numFmt w:val="bullet"/>
      <w:lvlText w:val="○"/>
      <w:lvlJc w:val="left"/>
      <w:pPr>
        <w:ind w:left="840" w:hanging="420"/>
      </w:pPr>
    </w:lvl>
    <w:lvl w:ilvl="2" w:tplc="129420F8">
      <w:start w:val="1"/>
      <w:numFmt w:val="bullet"/>
      <w:lvlText w:val="›"/>
      <w:lvlJc w:val="left"/>
      <w:pPr>
        <w:ind w:left="1260" w:hanging="420"/>
      </w:pPr>
    </w:lvl>
    <w:lvl w:ilvl="3" w:tplc="348E9D58">
      <w:numFmt w:val="decimal"/>
      <w:lvlText w:val=""/>
      <w:lvlJc w:val="left"/>
    </w:lvl>
    <w:lvl w:ilvl="4" w:tplc="25C41380">
      <w:numFmt w:val="decimal"/>
      <w:lvlText w:val=""/>
      <w:lvlJc w:val="left"/>
    </w:lvl>
    <w:lvl w:ilvl="5" w:tplc="205E0C08">
      <w:numFmt w:val="decimal"/>
      <w:lvlText w:val=""/>
      <w:lvlJc w:val="left"/>
    </w:lvl>
    <w:lvl w:ilvl="6" w:tplc="82E4C84C">
      <w:numFmt w:val="decimal"/>
      <w:lvlText w:val=""/>
      <w:lvlJc w:val="left"/>
    </w:lvl>
    <w:lvl w:ilvl="7" w:tplc="9D08C874">
      <w:numFmt w:val="decimal"/>
      <w:lvlText w:val=""/>
      <w:lvlJc w:val="left"/>
    </w:lvl>
    <w:lvl w:ilvl="8" w:tplc="30C0A998">
      <w:numFmt w:val="decimal"/>
      <w:lvlText w:val=""/>
      <w:lvlJc w:val="left"/>
    </w:lvl>
  </w:abstractNum>
  <w:abstractNum w:abstractNumId="2" w15:restartNumberingAfterBreak="0">
    <w:nsid w:val="00724B3A"/>
    <w:multiLevelType w:val="multilevel"/>
    <w:tmpl w:val="B10CB7AC"/>
    <w:lvl w:ilvl="0">
      <w:start w:val="1"/>
      <w:numFmt w:val="upperLetter"/>
      <w:pStyle w:val="E-AppendixA"/>
      <w:suff w:val="space"/>
      <w:lvlText w:val="Appendix %1"/>
      <w:lvlJc w:val="left"/>
      <w:pPr>
        <w:ind w:left="2381" w:hanging="2381"/>
      </w:pPr>
      <w:rPr>
        <w:rFonts w:ascii="Roboto" w:hAnsi="Roboto" w:hint="default"/>
        <w:b w:val="0"/>
        <w:bCs w:val="0"/>
        <w:i w:val="0"/>
        <w:iCs w:val="0"/>
        <w:caps w:val="0"/>
        <w:smallCaps w:val="0"/>
        <w:strike w:val="0"/>
        <w:dstrike w:val="0"/>
        <w:outline w:val="0"/>
        <w:shadow w:val="0"/>
        <w:emboss w:val="0"/>
        <w:imprint w:val="0"/>
        <w:noProof w:val="0"/>
        <w:vanish w:val="0"/>
        <w:color w:val="000000"/>
        <w:spacing w:val="0"/>
        <w:position w:val="0"/>
        <w:sz w:val="4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Z-TableDescriptioninAppendix"/>
      <w:suff w:val="space"/>
      <w:lvlText w:val="Table %1-%2"/>
      <w:lvlJc w:val="left"/>
      <w:pPr>
        <w:ind w:left="3912" w:hanging="1077"/>
      </w:pPr>
      <w:rPr>
        <w:rFonts w:ascii="Roboto" w:hAnsi="Roboto" w:hint="default"/>
        <w:b w:val="0"/>
        <w:i w:val="0"/>
        <w:sz w:val="24"/>
      </w:rPr>
    </w:lvl>
    <w:lvl w:ilvl="2">
      <w:start w:val="1"/>
      <w:numFmt w:val="decimal"/>
      <w:lvlRestart w:val="1"/>
      <w:pStyle w:val="E-AppendixA1"/>
      <w:suff w:val="space"/>
      <w:lvlText w:val="Apprendix %1.%3"/>
      <w:lvlJc w:val="right"/>
      <w:pPr>
        <w:ind w:left="2835" w:firstLine="0"/>
      </w:pPr>
      <w:rPr>
        <w:rFonts w:ascii="Roboto" w:hAnsi="Roboto" w:hint="default"/>
        <w:b w:val="0"/>
        <w:i w:val="0"/>
        <w:sz w:val="36"/>
      </w:rPr>
    </w:lvl>
    <w:lvl w:ilvl="3">
      <w:start w:val="1"/>
      <w:numFmt w:val="decimal"/>
      <w:lvlRestart w:val="1"/>
      <w:pStyle w:val="E-FigureDescriptioninAppendix"/>
      <w:suff w:val="space"/>
      <w:lvlText w:val="Figure %1-%4"/>
      <w:lvlJc w:val="left"/>
      <w:pPr>
        <w:ind w:left="3856" w:hanging="1021"/>
      </w:pPr>
      <w:rPr>
        <w:rFonts w:ascii="Roboto" w:hAnsi="Roboto" w:hint="default"/>
        <w:b w:val="0"/>
        <w:i w:val="0"/>
        <w:sz w:val="24"/>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1717DA7"/>
    <w:multiLevelType w:val="multilevel"/>
    <w:tmpl w:val="AB6009B4"/>
    <w:styleLink w:val="a"/>
    <w:lvl w:ilvl="0">
      <w:start w:val="1"/>
      <w:numFmt w:val="decimal"/>
      <w:lvlText w:val="Chapter %1"/>
      <w:lvlJc w:val="left"/>
      <w:pPr>
        <w:tabs>
          <w:tab w:val="num" w:pos="2268"/>
        </w:tabs>
        <w:ind w:left="1701" w:hanging="1701"/>
      </w:pPr>
    </w:lvl>
    <w:lvl w:ilvl="1">
      <w:start w:val="1"/>
      <w:numFmt w:val="decimal"/>
      <w:lvlText w:val="%1.%2"/>
      <w:lvlJc w:val="left"/>
      <w:pPr>
        <w:tabs>
          <w:tab w:val="num" w:pos="680"/>
        </w:tabs>
        <w:ind w:left="576" w:hanging="576"/>
      </w:pPr>
    </w:lvl>
    <w:lvl w:ilvl="2">
      <w:start w:val="1"/>
      <w:numFmt w:val="decimal"/>
      <w:lvlRestart w:val="1"/>
      <w:lvlText w:val="%1.%2.%3"/>
      <w:lvlJc w:val="left"/>
      <w:pPr>
        <w:tabs>
          <w:tab w:val="num" w:pos="794"/>
        </w:tabs>
        <w:ind w:left="1701" w:hanging="1701"/>
      </w:pPr>
    </w:lvl>
    <w:lvl w:ilvl="3">
      <w:start w:val="1"/>
      <w:numFmt w:val="decimal"/>
      <w:lvlRestart w:val="1"/>
      <w:lvlText w:val="%1.%2.%3.%4"/>
      <w:lvlJc w:val="left"/>
      <w:pPr>
        <w:ind w:left="864" w:hanging="864"/>
      </w:pPr>
    </w:lvl>
    <w:lvl w:ilvl="4">
      <w:start w:val="1"/>
      <w:numFmt w:val="decimal"/>
      <w:lvlRestart w:val="1"/>
      <w:lvlText w:val="%1.%2.%3.%4.%5"/>
      <w:lvlJc w:val="left"/>
      <w:pPr>
        <w:ind w:left="1008" w:hanging="1008"/>
      </w:pPr>
    </w:lvl>
    <w:lvl w:ilvl="5">
      <w:start w:val="1"/>
      <w:numFmt w:val="decimal"/>
      <w:lvlRestart w:val="1"/>
      <w:lvlText w:val="%1.%2.%3.%4.%5.%6"/>
      <w:lvlJc w:val="left"/>
      <w:pPr>
        <w:ind w:left="1152" w:hanging="1152"/>
      </w:pPr>
    </w:lvl>
    <w:lvl w:ilvl="6">
      <w:start w:val="1"/>
      <w:numFmt w:val="decimal"/>
      <w:lvlRestart w:val="1"/>
      <w:lvlText w:val="%1.%2.%3.%4.%5.%6.%7"/>
      <w:lvlJc w:val="left"/>
      <w:pPr>
        <w:ind w:left="1296" w:hanging="1296"/>
      </w:pPr>
    </w:lvl>
    <w:lvl w:ilvl="7">
      <w:start w:val="1"/>
      <w:numFmt w:val="decimal"/>
      <w:lvlRestart w:val="1"/>
      <w:suff w:val="space"/>
      <w:lvlText w:val="Figure %1-%8"/>
      <w:lvlJc w:val="left"/>
      <w:pPr>
        <w:ind w:left="567" w:hanging="567"/>
      </w:pPr>
    </w:lvl>
    <w:lvl w:ilvl="8">
      <w:start w:val="1"/>
      <w:numFmt w:val="decimal"/>
      <w:lvlRestart w:val="1"/>
      <w:suff w:val="space"/>
      <w:lvlText w:val="Table %1-%9"/>
      <w:lvlJc w:val="left"/>
      <w:pPr>
        <w:ind w:left="567" w:hanging="567"/>
      </w:pPr>
    </w:lvl>
  </w:abstractNum>
  <w:abstractNum w:abstractNumId="4" w15:restartNumberingAfterBreak="0">
    <w:nsid w:val="083D4EA7"/>
    <w:multiLevelType w:val="multilevel"/>
    <w:tmpl w:val="75AE2B7C"/>
    <w:styleLink w:val="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EDB2900"/>
    <w:multiLevelType w:val="multilevel"/>
    <w:tmpl w:val="BF86F5C0"/>
    <w:lvl w:ilvl="0">
      <w:start w:val="1"/>
      <w:numFmt w:val="bullet"/>
      <w:pStyle w:val="E-SubItemList"/>
      <w:suff w:val="space"/>
      <w:lvlText w:val="−"/>
      <w:lvlJc w:val="left"/>
      <w:pPr>
        <w:ind w:left="2410" w:hanging="1616"/>
      </w:pPr>
    </w:lvl>
    <w:lvl w:ilvl="1">
      <w:start w:val="1"/>
      <w:numFmt w:val="bullet"/>
      <w:lvlText w:val=""/>
      <w:lvlJc w:val="left"/>
      <w:pPr>
        <w:tabs>
          <w:tab w:val="num" w:pos="840"/>
        </w:tabs>
        <w:ind w:left="840" w:hanging="420"/>
      </w:pPr>
    </w:lvl>
    <w:lvl w:ilvl="2">
      <w:start w:val="1"/>
      <w:numFmt w:val="bullet"/>
      <w:lvlText w:val=""/>
      <w:lvlJc w:val="left"/>
      <w:pPr>
        <w:tabs>
          <w:tab w:val="num" w:pos="1260"/>
        </w:tabs>
        <w:ind w:left="1260" w:hanging="420"/>
      </w:pPr>
    </w:lvl>
    <w:lvl w:ilvl="3">
      <w:start w:val="1"/>
      <w:numFmt w:val="bullet"/>
      <w:lvlText w:val=""/>
      <w:lvlJc w:val="left"/>
      <w:pPr>
        <w:tabs>
          <w:tab w:val="num" w:pos="1680"/>
        </w:tabs>
        <w:ind w:left="1680" w:hanging="420"/>
      </w:pPr>
    </w:lvl>
    <w:lvl w:ilvl="4">
      <w:start w:val="1"/>
      <w:numFmt w:val="bullet"/>
      <w:lvlText w:val=""/>
      <w:lvlJc w:val="left"/>
      <w:pPr>
        <w:tabs>
          <w:tab w:val="num" w:pos="2100"/>
        </w:tabs>
        <w:ind w:left="2100" w:hanging="420"/>
      </w:pPr>
    </w:lvl>
    <w:lvl w:ilvl="5">
      <w:start w:val="1"/>
      <w:numFmt w:val="bullet"/>
      <w:lvlText w:val=""/>
      <w:lvlJc w:val="left"/>
      <w:pPr>
        <w:tabs>
          <w:tab w:val="num" w:pos="2520"/>
        </w:tabs>
        <w:ind w:left="2520" w:hanging="420"/>
      </w:pPr>
    </w:lvl>
    <w:lvl w:ilvl="6">
      <w:start w:val="1"/>
      <w:numFmt w:val="bullet"/>
      <w:lvlText w:val=""/>
      <w:lvlJc w:val="left"/>
      <w:pPr>
        <w:tabs>
          <w:tab w:val="num" w:pos="2940"/>
        </w:tabs>
        <w:ind w:left="2940" w:hanging="420"/>
      </w:pPr>
    </w:lvl>
    <w:lvl w:ilvl="7">
      <w:start w:val="1"/>
      <w:numFmt w:val="bullet"/>
      <w:lvlText w:val=""/>
      <w:lvlJc w:val="left"/>
      <w:pPr>
        <w:tabs>
          <w:tab w:val="num" w:pos="3360"/>
        </w:tabs>
        <w:ind w:left="3360" w:hanging="420"/>
      </w:pPr>
    </w:lvl>
    <w:lvl w:ilvl="8">
      <w:start w:val="1"/>
      <w:numFmt w:val="bullet"/>
      <w:lvlText w:val=""/>
      <w:lvlJc w:val="left"/>
      <w:pPr>
        <w:tabs>
          <w:tab w:val="num" w:pos="3780"/>
        </w:tabs>
        <w:ind w:left="3780" w:hanging="420"/>
      </w:pPr>
    </w:lvl>
  </w:abstractNum>
  <w:abstractNum w:abstractNumId="6" w15:restartNumberingAfterBreak="0">
    <w:nsid w:val="10D203AC"/>
    <w:multiLevelType w:val="multilevel"/>
    <w:tmpl w:val="CCEC2A3A"/>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3247228"/>
    <w:multiLevelType w:val="multilevel"/>
    <w:tmpl w:val="603EB6FA"/>
    <w:styleLink w:val="Table2"/>
    <w:lvl w:ilvl="0">
      <w:start w:val="1"/>
      <w:numFmt w:val="decimal"/>
      <w:lvlText w:val="%1"/>
      <w:lvlJc w:val="left"/>
      <w:pPr>
        <w:ind w:left="425" w:hanging="425"/>
      </w:pPr>
    </w:lvl>
    <w:lvl w:ilvl="1">
      <w:start w:val="1"/>
      <w:numFmt w:val="decimal"/>
      <w:lvlText w:val="Table%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Table%1.%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36D6F34"/>
    <w:multiLevelType w:val="multilevel"/>
    <w:tmpl w:val="99F27A1A"/>
    <w:styleLink w:val="A0"/>
    <w:lvl w:ilvl="0">
      <w:start w:val="1"/>
      <w:numFmt w:val="decimal"/>
      <w:lvlText w:val="%1.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3CD4770"/>
    <w:multiLevelType w:val="multilevel"/>
    <w:tmpl w:val="12BCF2D6"/>
    <w:styleLink w:val="8"/>
    <w:lvl w:ilvl="0">
      <w:start w:val="1"/>
      <w:numFmt w:val="decimal"/>
      <w:suff w:val="nothing"/>
      <w:lvlText w:val="Chapter %1 "/>
      <w:lvlJc w:val="center"/>
      <w:pPr>
        <w:ind w:left="0" w:firstLine="0"/>
      </w:pPr>
    </w:lvl>
    <w:lvl w:ilvl="1">
      <w:start w:val="1"/>
      <w:numFmt w:val="decimal"/>
      <w:suff w:val="nothing"/>
      <w:lvlText w:val="%1.%2 "/>
      <w:lvlJc w:val="left"/>
      <w:pPr>
        <w:ind w:left="0" w:firstLine="0"/>
      </w:pPr>
    </w:lvl>
    <w:lvl w:ilvl="2">
      <w:start w:val="1"/>
      <w:numFmt w:val="decimal"/>
      <w:suff w:val="nothing"/>
      <w:lvlText w:val="%1.%2.%3 "/>
      <w:lvlJc w:val="left"/>
      <w:pPr>
        <w:ind w:left="0" w:firstLine="0"/>
      </w:pPr>
    </w:lvl>
    <w:lvl w:ilvl="3">
      <w:start w:val="1"/>
      <w:numFmt w:val="none"/>
      <w:lvlRestart w:val="0"/>
      <w:suff w:val="nothing"/>
      <w:lvlText w:val=""/>
      <w:lvlJc w:val="left"/>
      <w:pPr>
        <w:ind w:left="0" w:firstLine="0"/>
      </w:pPr>
    </w:lvl>
    <w:lvl w:ilvl="4">
      <w:start w:val="1"/>
      <w:numFmt w:val="upperRoman"/>
      <w:suff w:val="nothing"/>
      <w:lvlText w:val="%5. "/>
      <w:lvlJc w:val="left"/>
      <w:pPr>
        <w:ind w:left="1702" w:hanging="227"/>
      </w:pPr>
    </w:lvl>
    <w:lvl w:ilvl="5">
      <w:start w:val="1"/>
      <w:numFmt w:val="decimal"/>
      <w:suff w:val="space"/>
      <w:lvlText w:val="Step %6"/>
      <w:lvlJc w:val="right"/>
      <w:pPr>
        <w:ind w:left="567" w:firstLine="0"/>
      </w:pPr>
    </w:lvl>
    <w:lvl w:ilvl="6">
      <w:start w:val="1"/>
      <w:numFmt w:val="decimal"/>
      <w:lvlText w:val="%7."/>
      <w:lvlJc w:val="left"/>
      <w:pPr>
        <w:tabs>
          <w:tab w:val="num" w:pos="2126"/>
        </w:tabs>
        <w:ind w:left="2126" w:hanging="425"/>
      </w:pPr>
    </w:lvl>
    <w:lvl w:ilvl="7">
      <w:start w:val="1"/>
      <w:numFmt w:val="decimal"/>
      <w:lvlRestart w:val="1"/>
      <w:suff w:val="space"/>
      <w:lvlText w:val="Figure %1-%8"/>
      <w:lvlJc w:val="left"/>
      <w:pPr>
        <w:ind w:left="1701" w:firstLine="0"/>
      </w:pPr>
    </w:lvl>
    <w:lvl w:ilvl="8">
      <w:start w:val="1"/>
      <w:numFmt w:val="decimal"/>
      <w:lvlRestart w:val="1"/>
      <w:suff w:val="space"/>
      <w:lvlText w:val="Table %1-%9"/>
      <w:lvlJc w:val="left"/>
      <w:pPr>
        <w:ind w:left="2269" w:firstLine="0"/>
      </w:pPr>
    </w:lvl>
  </w:abstractNum>
  <w:abstractNum w:abstractNumId="10" w15:restartNumberingAfterBreak="0">
    <w:nsid w:val="18D01B73"/>
    <w:multiLevelType w:val="multilevel"/>
    <w:tmpl w:val="9DE86608"/>
    <w:lvl w:ilvl="0">
      <w:start w:val="1"/>
      <w:numFmt w:val="decimal"/>
      <w:lvlText w:val="%1 "/>
      <w:lvlJc w:val="left"/>
      <w:pPr>
        <w:tabs>
          <w:tab w:val="num" w:pos="1701"/>
        </w:tabs>
        <w:ind w:left="2269" w:hanging="2269"/>
      </w:pPr>
    </w:lvl>
    <w:lvl w:ilvl="1">
      <w:start w:val="1"/>
      <w:numFmt w:val="decimal"/>
      <w:lvlText w:val="%1.%2 "/>
      <w:lvlJc w:val="left"/>
      <w:pPr>
        <w:tabs>
          <w:tab w:val="num" w:pos="1701"/>
        </w:tabs>
        <w:ind w:left="0" w:firstLine="0"/>
      </w:pPr>
    </w:lvl>
    <w:lvl w:ilvl="2">
      <w:start w:val="1"/>
      <w:numFmt w:val="decimal"/>
      <w:lvlText w:val="%1.%2.%3 "/>
      <w:lvlJc w:val="left"/>
      <w:pPr>
        <w:tabs>
          <w:tab w:val="num" w:pos="1701"/>
        </w:tabs>
        <w:ind w:left="0" w:firstLine="0"/>
      </w:pPr>
    </w:lvl>
    <w:lvl w:ilvl="3">
      <w:start w:val="1"/>
      <w:numFmt w:val="none"/>
      <w:lvlRestart w:val="0"/>
      <w:suff w:val="nothing"/>
      <w:lvlText w:val=""/>
      <w:lvlJc w:val="left"/>
      <w:pPr>
        <w:ind w:left="0" w:firstLine="0"/>
      </w:pPr>
    </w:lvl>
    <w:lvl w:ilvl="4">
      <w:start w:val="1"/>
      <w:numFmt w:val="upperRoman"/>
      <w:suff w:val="nothing"/>
      <w:lvlText w:val="%5. "/>
      <w:lvlJc w:val="left"/>
      <w:pPr>
        <w:ind w:left="1702" w:hanging="227"/>
      </w:pPr>
    </w:lvl>
    <w:lvl w:ilvl="5">
      <w:start w:val="1"/>
      <w:numFmt w:val="decimal"/>
      <w:suff w:val="space"/>
      <w:lvlText w:val="%6."/>
      <w:lvlJc w:val="right"/>
      <w:pPr>
        <w:ind w:left="1985" w:firstLine="0"/>
      </w:pPr>
    </w:lvl>
    <w:lvl w:ilvl="6">
      <w:start w:val="1"/>
      <w:numFmt w:val="decimal"/>
      <w:lvlText w:val="%7."/>
      <w:lvlJc w:val="left"/>
      <w:pPr>
        <w:tabs>
          <w:tab w:val="num" w:pos="2126"/>
        </w:tabs>
        <w:ind w:left="2126" w:hanging="425"/>
      </w:pPr>
    </w:lvl>
    <w:lvl w:ilvl="7">
      <w:start w:val="1"/>
      <w:numFmt w:val="decimal"/>
      <w:lvlRestart w:val="1"/>
      <w:suff w:val="space"/>
      <w:lvlText w:val="Figure %1-%8"/>
      <w:lvlJc w:val="left"/>
      <w:pPr>
        <w:ind w:left="1701" w:firstLine="0"/>
      </w:pPr>
    </w:lvl>
    <w:lvl w:ilvl="8">
      <w:start w:val="1"/>
      <w:numFmt w:val="decimal"/>
      <w:lvlRestart w:val="1"/>
      <w:suff w:val="space"/>
      <w:lvlText w:val="Table %1-%9"/>
      <w:lvlJc w:val="left"/>
      <w:pPr>
        <w:ind w:left="2269" w:hanging="568"/>
      </w:pPr>
    </w:lvl>
  </w:abstractNum>
  <w:abstractNum w:abstractNumId="11" w15:restartNumberingAfterBreak="0">
    <w:nsid w:val="18DA22D0"/>
    <w:multiLevelType w:val="hybridMultilevel"/>
    <w:tmpl w:val="889A2270"/>
    <w:lvl w:ilvl="0" w:tplc="14AEAC3E">
      <w:start w:val="1"/>
      <w:numFmt w:val="bullet"/>
      <w:pStyle w:val="E-Noteinunorderedlist"/>
      <w:lvlText w:val=""/>
      <w:lvlPicBulletId w:val="0"/>
      <w:lvlJc w:val="left"/>
      <w:pPr>
        <w:ind w:left="3539" w:hanging="420"/>
      </w:pPr>
      <w:rPr>
        <w:rFonts w:ascii="Symbol" w:hAnsi="Symbol" w:cs="Times New Roman" w:hint="default"/>
        <w:b w:val="0"/>
        <w:bCs w:val="0"/>
        <w:i w:val="0"/>
        <w:iCs w:val="0"/>
        <w:caps w:val="0"/>
        <w:smallCaps w:val="0"/>
        <w:strike w:val="0"/>
        <w:dstrike w:val="0"/>
        <w:vanish w:val="0"/>
        <w:color w:val="auto"/>
        <w:spacing w:val="0"/>
        <w:position w:val="0"/>
        <w:sz w:val="44"/>
        <w:szCs w:val="36"/>
        <w:u w:val="none"/>
        <w:effect w:val="none"/>
        <w:vertAlign w:val="baseline"/>
        <w:em w:val="none"/>
      </w:rPr>
    </w:lvl>
    <w:lvl w:ilvl="1" w:tplc="04090003" w:tentative="1">
      <w:start w:val="1"/>
      <w:numFmt w:val="bullet"/>
      <w:lvlText w:val=""/>
      <w:lvlJc w:val="left"/>
      <w:pPr>
        <w:ind w:left="3959" w:hanging="420"/>
      </w:pPr>
      <w:rPr>
        <w:rFonts w:ascii="Wingdings" w:hAnsi="Wingdings" w:hint="default"/>
      </w:rPr>
    </w:lvl>
    <w:lvl w:ilvl="2" w:tplc="04090005" w:tentative="1">
      <w:start w:val="1"/>
      <w:numFmt w:val="bullet"/>
      <w:lvlText w:val=""/>
      <w:lvlJc w:val="left"/>
      <w:pPr>
        <w:ind w:left="4379" w:hanging="420"/>
      </w:pPr>
      <w:rPr>
        <w:rFonts w:ascii="Wingdings" w:hAnsi="Wingdings" w:hint="default"/>
      </w:rPr>
    </w:lvl>
    <w:lvl w:ilvl="3" w:tplc="04090001" w:tentative="1">
      <w:start w:val="1"/>
      <w:numFmt w:val="bullet"/>
      <w:lvlText w:val=""/>
      <w:lvlJc w:val="left"/>
      <w:pPr>
        <w:ind w:left="4799" w:hanging="420"/>
      </w:pPr>
      <w:rPr>
        <w:rFonts w:ascii="Wingdings" w:hAnsi="Wingdings" w:hint="default"/>
      </w:rPr>
    </w:lvl>
    <w:lvl w:ilvl="4" w:tplc="04090003" w:tentative="1">
      <w:start w:val="1"/>
      <w:numFmt w:val="bullet"/>
      <w:lvlText w:val=""/>
      <w:lvlJc w:val="left"/>
      <w:pPr>
        <w:ind w:left="5219" w:hanging="420"/>
      </w:pPr>
      <w:rPr>
        <w:rFonts w:ascii="Wingdings" w:hAnsi="Wingdings" w:hint="default"/>
      </w:rPr>
    </w:lvl>
    <w:lvl w:ilvl="5" w:tplc="04090005" w:tentative="1">
      <w:start w:val="1"/>
      <w:numFmt w:val="bullet"/>
      <w:lvlText w:val=""/>
      <w:lvlJc w:val="left"/>
      <w:pPr>
        <w:ind w:left="5639" w:hanging="420"/>
      </w:pPr>
      <w:rPr>
        <w:rFonts w:ascii="Wingdings" w:hAnsi="Wingdings" w:hint="default"/>
      </w:rPr>
    </w:lvl>
    <w:lvl w:ilvl="6" w:tplc="04090001" w:tentative="1">
      <w:start w:val="1"/>
      <w:numFmt w:val="bullet"/>
      <w:lvlText w:val=""/>
      <w:lvlJc w:val="left"/>
      <w:pPr>
        <w:ind w:left="6059" w:hanging="420"/>
      </w:pPr>
      <w:rPr>
        <w:rFonts w:ascii="Wingdings" w:hAnsi="Wingdings" w:hint="default"/>
      </w:rPr>
    </w:lvl>
    <w:lvl w:ilvl="7" w:tplc="04090003" w:tentative="1">
      <w:start w:val="1"/>
      <w:numFmt w:val="bullet"/>
      <w:lvlText w:val=""/>
      <w:lvlJc w:val="left"/>
      <w:pPr>
        <w:ind w:left="6479" w:hanging="420"/>
      </w:pPr>
      <w:rPr>
        <w:rFonts w:ascii="Wingdings" w:hAnsi="Wingdings" w:hint="default"/>
      </w:rPr>
    </w:lvl>
    <w:lvl w:ilvl="8" w:tplc="04090005" w:tentative="1">
      <w:start w:val="1"/>
      <w:numFmt w:val="bullet"/>
      <w:lvlText w:val=""/>
      <w:lvlJc w:val="left"/>
      <w:pPr>
        <w:ind w:left="6899" w:hanging="420"/>
      </w:pPr>
      <w:rPr>
        <w:rFonts w:ascii="Wingdings" w:hAnsi="Wingdings" w:hint="default"/>
      </w:rPr>
    </w:lvl>
  </w:abstractNum>
  <w:abstractNum w:abstractNumId="12" w15:restartNumberingAfterBreak="0">
    <w:nsid w:val="19131585"/>
    <w:multiLevelType w:val="multilevel"/>
    <w:tmpl w:val="24E81CAE"/>
    <w:lvl w:ilvl="0">
      <w:start w:val="1"/>
      <w:numFmt w:val="decimal"/>
      <w:pStyle w:val="10"/>
      <w:lvlText w:val="%1 "/>
      <w:lvlJc w:val="left"/>
      <w:pPr>
        <w:tabs>
          <w:tab w:val="num" w:pos="1701"/>
        </w:tabs>
        <w:ind w:left="1701" w:hanging="170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
      <w:lvlJc w:val="left"/>
      <w:pPr>
        <w:tabs>
          <w:tab w:val="num" w:pos="1701"/>
        </w:tabs>
        <w:ind w:left="1701" w:hanging="170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
      <w:lvlJc w:val="left"/>
      <w:pPr>
        <w:tabs>
          <w:tab w:val="num" w:pos="1701"/>
        </w:tabs>
        <w:ind w:left="1701" w:hanging="170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Restart w:val="0"/>
      <w:suff w:val="nothing"/>
      <w:lvlText w:val=""/>
      <w:lvlJc w:val="left"/>
      <w:pPr>
        <w:ind w:left="0" w:firstLine="0"/>
      </w:pPr>
      <w:rPr>
        <w:rFonts w:hint="eastAsia"/>
      </w:rPr>
    </w:lvl>
    <w:lvl w:ilvl="4">
      <w:start w:val="1"/>
      <w:numFmt w:val="upperRoman"/>
      <w:suff w:val="nothing"/>
      <w:lvlText w:val="%5. "/>
      <w:lvlJc w:val="left"/>
      <w:pPr>
        <w:ind w:left="1702" w:hanging="227"/>
      </w:pPr>
      <w:rPr>
        <w:rFonts w:hint="eastAsia"/>
      </w:rPr>
    </w:lvl>
    <w:lvl w:ilvl="5">
      <w:start w:val="1"/>
      <w:numFmt w:val="decimal"/>
      <w:lvlRestart w:val="4"/>
      <w:pStyle w:val="E-Step"/>
      <w:suff w:val="space"/>
      <w:lvlText w:val="%6."/>
      <w:lvlJc w:val="right"/>
      <w:pPr>
        <w:ind w:left="1985"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tabs>
          <w:tab w:val="num" w:pos="2126"/>
        </w:tabs>
        <w:ind w:left="2126" w:hanging="425"/>
      </w:pPr>
      <w:rPr>
        <w:rFonts w:hint="eastAsia"/>
      </w:rPr>
    </w:lvl>
    <w:lvl w:ilvl="7">
      <w:start w:val="1"/>
      <w:numFmt w:val="decimal"/>
      <w:lvlRestart w:val="1"/>
      <w:pStyle w:val="E-FigureDescription"/>
      <w:suff w:val="space"/>
      <w:lvlText w:val="Figure %1-%8"/>
      <w:lvlJc w:val="left"/>
      <w:pPr>
        <w:ind w:left="1701"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E-TableDescription"/>
      <w:suff w:val="space"/>
      <w:lvlText w:val="Table %1-%9"/>
      <w:lvlJc w:val="left"/>
      <w:pPr>
        <w:ind w:left="2269" w:hanging="56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3" w15:restartNumberingAfterBreak="0">
    <w:nsid w:val="199C1FBF"/>
    <w:multiLevelType w:val="multilevel"/>
    <w:tmpl w:val="9740F202"/>
    <w:styleLink w:val="11"/>
    <w:lvl w:ilvl="0">
      <w:start w:val="1"/>
      <w:numFmt w:val="decimal"/>
      <w:lvlText w:val="第%1章"/>
      <w:lvlJc w:val="left"/>
      <w:pPr>
        <w:ind w:left="840" w:hanging="420"/>
      </w:pPr>
    </w:lvl>
    <w:lvl w:ilvl="1">
      <w:start w:val="1"/>
      <w:numFmt w:val="decimal"/>
      <w:lvlText w:val="%2"/>
      <w:lvlJc w:val="left"/>
      <w:pPr>
        <w:ind w:left="1260" w:hanging="420"/>
      </w:pPr>
    </w:lvl>
    <w:lvl w:ilvl="2">
      <w:start w:val="1"/>
      <w:numFmt w:val="decimal"/>
      <w:lvlText w:val="%3"/>
      <w:lvlJc w:val="left"/>
      <w:pPr>
        <w:ind w:left="1680" w:hanging="420"/>
      </w:pPr>
    </w:lvl>
    <w:lvl w:ilvl="3">
      <w:start w:val="1"/>
      <w:numFmt w:val="bullet"/>
      <w:lvlText w:val=""/>
      <w:lvlJc w:val="left"/>
      <w:pPr>
        <w:ind w:left="2100" w:hanging="420"/>
      </w:pPr>
    </w:lvl>
    <w:lvl w:ilvl="4">
      <w:start w:val="1"/>
      <w:numFmt w:val="bullet"/>
      <w:lvlText w:val=""/>
      <w:lvlJc w:val="left"/>
      <w:pPr>
        <w:ind w:left="2520" w:hanging="420"/>
      </w:pPr>
    </w:lvl>
    <w:lvl w:ilvl="5">
      <w:start w:val="1"/>
      <w:numFmt w:val="bullet"/>
      <w:lvlText w:val=""/>
      <w:lvlJc w:val="left"/>
      <w:pPr>
        <w:ind w:left="2940" w:hanging="420"/>
      </w:pPr>
    </w:lvl>
    <w:lvl w:ilvl="6">
      <w:start w:val="1"/>
      <w:numFmt w:val="bullet"/>
      <w:lvlText w:val=""/>
      <w:lvlJc w:val="left"/>
      <w:pPr>
        <w:ind w:left="3360" w:hanging="420"/>
      </w:pPr>
    </w:lvl>
    <w:lvl w:ilvl="7">
      <w:start w:val="1"/>
      <w:numFmt w:val="bullet"/>
      <w:lvlText w:val=""/>
      <w:lvlJc w:val="left"/>
      <w:pPr>
        <w:ind w:left="3780" w:hanging="420"/>
      </w:pPr>
    </w:lvl>
    <w:lvl w:ilvl="8">
      <w:start w:val="1"/>
      <w:numFmt w:val="bullet"/>
      <w:lvlText w:val=""/>
      <w:lvlJc w:val="left"/>
      <w:pPr>
        <w:ind w:left="4200" w:hanging="420"/>
      </w:pPr>
    </w:lvl>
  </w:abstractNum>
  <w:abstractNum w:abstractNumId="14" w15:restartNumberingAfterBreak="0">
    <w:nsid w:val="25B12E48"/>
    <w:multiLevelType w:val="multilevel"/>
    <w:tmpl w:val="B9D48038"/>
    <w:lvl w:ilvl="0">
      <w:start w:val="1"/>
      <w:numFmt w:val="decimal"/>
      <w:pStyle w:val="E-SubStepinTable"/>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8976AC6"/>
    <w:multiLevelType w:val="multilevel"/>
    <w:tmpl w:val="0409001F"/>
    <w:styleLink w:val="11111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5DD189F"/>
    <w:multiLevelType w:val="hybridMultilevel"/>
    <w:tmpl w:val="EA9A96A2"/>
    <w:lvl w:ilvl="0" w:tplc="D2DA931A">
      <w:start w:val="1"/>
      <w:numFmt w:val="bullet"/>
      <w:pStyle w:val="E-Caution"/>
      <w:lvlText w:val=""/>
      <w:lvlPicBulletId w:val="1"/>
      <w:lvlJc w:val="left"/>
      <w:pPr>
        <w:ind w:left="2121" w:hanging="420"/>
      </w:pPr>
      <w:rPr>
        <w:rFonts w:ascii="Symbol" w:hAnsi="Symbol" w:hint="default"/>
        <w:b w:val="0"/>
        <w:bCs w:val="0"/>
        <w:i w:val="0"/>
        <w:iCs w:val="0"/>
        <w:caps w:val="0"/>
        <w:smallCaps w:val="0"/>
        <w:strike w:val="0"/>
        <w:dstrike w:val="0"/>
        <w:vanish w:val="0"/>
        <w:color w:val="auto"/>
        <w:spacing w:val="0"/>
        <w:position w:val="0"/>
        <w:sz w:val="56"/>
        <w:szCs w:val="46"/>
        <w:u w:val="none"/>
        <w:effect w:val="none"/>
        <w:vertAlign w:val="baseline"/>
        <w:em w:val="none"/>
      </w:rPr>
    </w:lvl>
    <w:lvl w:ilvl="1" w:tplc="0FE6267E" w:tentative="1">
      <w:start w:val="1"/>
      <w:numFmt w:val="bullet"/>
      <w:lvlText w:val=""/>
      <w:lvlJc w:val="left"/>
      <w:pPr>
        <w:ind w:left="1407" w:hanging="420"/>
      </w:pPr>
    </w:lvl>
    <w:lvl w:ilvl="2" w:tplc="ED5A500E" w:tentative="1">
      <w:start w:val="1"/>
      <w:numFmt w:val="bullet"/>
      <w:lvlText w:val=""/>
      <w:lvlJc w:val="left"/>
      <w:pPr>
        <w:ind w:left="1827" w:hanging="420"/>
      </w:pPr>
    </w:lvl>
    <w:lvl w:ilvl="3" w:tplc="7D6AC8C8" w:tentative="1">
      <w:start w:val="1"/>
      <w:numFmt w:val="bullet"/>
      <w:lvlText w:val=""/>
      <w:lvlJc w:val="left"/>
      <w:pPr>
        <w:ind w:left="2247" w:hanging="420"/>
      </w:pPr>
    </w:lvl>
    <w:lvl w:ilvl="4" w:tplc="A5704708" w:tentative="1">
      <w:start w:val="1"/>
      <w:numFmt w:val="bullet"/>
      <w:lvlText w:val=""/>
      <w:lvlJc w:val="left"/>
      <w:pPr>
        <w:ind w:left="2667" w:hanging="420"/>
      </w:pPr>
    </w:lvl>
    <w:lvl w:ilvl="5" w:tplc="A36033F4" w:tentative="1">
      <w:start w:val="1"/>
      <w:numFmt w:val="bullet"/>
      <w:lvlText w:val=""/>
      <w:lvlJc w:val="left"/>
      <w:pPr>
        <w:ind w:left="3087" w:hanging="420"/>
      </w:pPr>
    </w:lvl>
    <w:lvl w:ilvl="6" w:tplc="1BA02B6E" w:tentative="1">
      <w:start w:val="1"/>
      <w:numFmt w:val="bullet"/>
      <w:lvlText w:val=""/>
      <w:lvlJc w:val="left"/>
      <w:pPr>
        <w:ind w:left="3507" w:hanging="420"/>
      </w:pPr>
    </w:lvl>
    <w:lvl w:ilvl="7" w:tplc="218C6394" w:tentative="1">
      <w:start w:val="1"/>
      <w:numFmt w:val="bullet"/>
      <w:lvlText w:val=""/>
      <w:lvlJc w:val="left"/>
      <w:pPr>
        <w:ind w:left="3927" w:hanging="420"/>
      </w:pPr>
    </w:lvl>
    <w:lvl w:ilvl="8" w:tplc="FB98A548" w:tentative="1">
      <w:start w:val="1"/>
      <w:numFmt w:val="bullet"/>
      <w:lvlText w:val=""/>
      <w:lvlJc w:val="left"/>
      <w:pPr>
        <w:ind w:left="4347" w:hanging="420"/>
      </w:pPr>
    </w:lvl>
  </w:abstractNum>
  <w:abstractNum w:abstractNumId="17" w15:restartNumberingAfterBreak="0">
    <w:nsid w:val="375046A3"/>
    <w:multiLevelType w:val="multilevel"/>
    <w:tmpl w:val="978665D6"/>
    <w:lvl w:ilvl="0">
      <w:start w:val="1"/>
      <w:numFmt w:val="bullet"/>
      <w:pStyle w:val="E-UnorderedList"/>
      <w:lvlText w:val=""/>
      <w:lvlJc w:val="left"/>
      <w:pPr>
        <w:ind w:left="2688" w:hanging="420"/>
      </w:pPr>
      <w:rPr>
        <w:rFonts w:ascii="Wingdings" w:hAnsi="Wingdings" w:hint="default"/>
      </w:rPr>
    </w:lvl>
    <w:lvl w:ilvl="1">
      <w:start w:val="1"/>
      <w:numFmt w:val="bullet"/>
      <w:lvlText w:val=""/>
      <w:lvlJc w:val="left"/>
      <w:pPr>
        <w:ind w:left="1379" w:hanging="420"/>
      </w:pPr>
    </w:lvl>
    <w:lvl w:ilvl="2">
      <w:start w:val="1"/>
      <w:numFmt w:val="bullet"/>
      <w:lvlText w:val=""/>
      <w:lvlJc w:val="left"/>
      <w:pPr>
        <w:ind w:left="1799" w:hanging="420"/>
      </w:pPr>
    </w:lvl>
    <w:lvl w:ilvl="3">
      <w:start w:val="1"/>
      <w:numFmt w:val="bullet"/>
      <w:lvlText w:val=""/>
      <w:lvlJc w:val="left"/>
      <w:pPr>
        <w:ind w:left="2219" w:hanging="420"/>
      </w:pPr>
    </w:lvl>
    <w:lvl w:ilvl="4">
      <w:start w:val="1"/>
      <w:numFmt w:val="bullet"/>
      <w:lvlText w:val=""/>
      <w:lvlJc w:val="left"/>
      <w:pPr>
        <w:ind w:left="2639" w:hanging="420"/>
      </w:pPr>
    </w:lvl>
    <w:lvl w:ilvl="5">
      <w:start w:val="1"/>
      <w:numFmt w:val="bullet"/>
      <w:lvlText w:val=""/>
      <w:lvlJc w:val="left"/>
      <w:pPr>
        <w:ind w:left="3059" w:hanging="420"/>
      </w:pPr>
    </w:lvl>
    <w:lvl w:ilvl="6">
      <w:start w:val="1"/>
      <w:numFmt w:val="bullet"/>
      <w:lvlText w:val=""/>
      <w:lvlJc w:val="left"/>
      <w:pPr>
        <w:ind w:left="3479" w:hanging="420"/>
      </w:pPr>
    </w:lvl>
    <w:lvl w:ilvl="7">
      <w:start w:val="1"/>
      <w:numFmt w:val="bullet"/>
      <w:lvlText w:val=""/>
      <w:lvlJc w:val="left"/>
      <w:pPr>
        <w:ind w:left="3899" w:hanging="420"/>
      </w:pPr>
    </w:lvl>
    <w:lvl w:ilvl="8">
      <w:start w:val="1"/>
      <w:numFmt w:val="bullet"/>
      <w:lvlText w:val=""/>
      <w:lvlJc w:val="left"/>
      <w:pPr>
        <w:ind w:left="4319" w:hanging="420"/>
      </w:pPr>
    </w:lvl>
  </w:abstractNum>
  <w:abstractNum w:abstractNumId="18" w15:restartNumberingAfterBreak="0">
    <w:nsid w:val="3A0F1AC9"/>
    <w:multiLevelType w:val="multilevel"/>
    <w:tmpl w:val="5C5A844E"/>
    <w:styleLink w:val="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B2009B"/>
    <w:multiLevelType w:val="hybridMultilevel"/>
    <w:tmpl w:val="080293F2"/>
    <w:lvl w:ilvl="0" w:tplc="3334CA00">
      <w:start w:val="1"/>
      <w:numFmt w:val="bullet"/>
      <w:pStyle w:val="E-Note"/>
      <w:lvlText w:val=""/>
      <w:lvlPicBulletId w:val="0"/>
      <w:lvlJc w:val="left"/>
      <w:pPr>
        <w:ind w:left="1985" w:hanging="284"/>
      </w:pPr>
      <w:rPr>
        <w:rFonts w:ascii="Symbol" w:hAnsi="Symbol" w:cs="Times New Roman" w:hint="default"/>
        <w:b w:val="0"/>
        <w:bCs w:val="0"/>
        <w:i w:val="0"/>
        <w:iCs w:val="0"/>
        <w:caps w:val="0"/>
        <w:smallCaps w:val="0"/>
        <w:strike w:val="0"/>
        <w:dstrike w:val="0"/>
        <w:vanish w:val="0"/>
        <w:color w:val="auto"/>
        <w:spacing w:val="0"/>
        <w:position w:val="0"/>
        <w:sz w:val="44"/>
        <w:szCs w:val="36"/>
        <w:u w:val="none"/>
        <w:effect w:val="none"/>
        <w:vertAlign w:val="baseline"/>
        <w:em w:val="none"/>
      </w:rPr>
    </w:lvl>
    <w:lvl w:ilvl="1" w:tplc="9CA87C46" w:tentative="1">
      <w:start w:val="1"/>
      <w:numFmt w:val="bullet"/>
      <w:lvlText w:val=""/>
      <w:lvlJc w:val="left"/>
      <w:pPr>
        <w:ind w:left="1691" w:hanging="420"/>
      </w:pPr>
    </w:lvl>
    <w:lvl w:ilvl="2" w:tplc="58169C58" w:tentative="1">
      <w:start w:val="1"/>
      <w:numFmt w:val="bullet"/>
      <w:lvlText w:val=""/>
      <w:lvlJc w:val="left"/>
      <w:pPr>
        <w:ind w:left="2111" w:hanging="420"/>
      </w:pPr>
    </w:lvl>
    <w:lvl w:ilvl="3" w:tplc="A3F0B7D2" w:tentative="1">
      <w:start w:val="1"/>
      <w:numFmt w:val="bullet"/>
      <w:lvlText w:val=""/>
      <w:lvlJc w:val="left"/>
      <w:pPr>
        <w:ind w:left="2531" w:hanging="420"/>
      </w:pPr>
    </w:lvl>
    <w:lvl w:ilvl="4" w:tplc="3838321A" w:tentative="1">
      <w:start w:val="1"/>
      <w:numFmt w:val="bullet"/>
      <w:lvlText w:val=""/>
      <w:lvlJc w:val="left"/>
      <w:pPr>
        <w:ind w:left="2951" w:hanging="420"/>
      </w:pPr>
    </w:lvl>
    <w:lvl w:ilvl="5" w:tplc="1C6A7E8A" w:tentative="1">
      <w:start w:val="1"/>
      <w:numFmt w:val="bullet"/>
      <w:lvlText w:val=""/>
      <w:lvlJc w:val="left"/>
      <w:pPr>
        <w:ind w:left="3371" w:hanging="420"/>
      </w:pPr>
    </w:lvl>
    <w:lvl w:ilvl="6" w:tplc="14BE2400" w:tentative="1">
      <w:start w:val="1"/>
      <w:numFmt w:val="bullet"/>
      <w:lvlText w:val=""/>
      <w:lvlJc w:val="left"/>
      <w:pPr>
        <w:ind w:left="3791" w:hanging="420"/>
      </w:pPr>
    </w:lvl>
    <w:lvl w:ilvl="7" w:tplc="23469AE6" w:tentative="1">
      <w:start w:val="1"/>
      <w:numFmt w:val="bullet"/>
      <w:lvlText w:val=""/>
      <w:lvlJc w:val="left"/>
      <w:pPr>
        <w:ind w:left="4211" w:hanging="420"/>
      </w:pPr>
    </w:lvl>
    <w:lvl w:ilvl="8" w:tplc="B4A23AEA" w:tentative="1">
      <w:start w:val="1"/>
      <w:numFmt w:val="bullet"/>
      <w:lvlText w:val=""/>
      <w:lvlJc w:val="left"/>
      <w:pPr>
        <w:ind w:left="4631" w:hanging="420"/>
      </w:pPr>
    </w:lvl>
  </w:abstractNum>
  <w:abstractNum w:abstractNumId="20"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15:restartNumberingAfterBreak="0">
    <w:nsid w:val="463C3DB5"/>
    <w:multiLevelType w:val="hybridMultilevel"/>
    <w:tmpl w:val="ACEC8428"/>
    <w:lvl w:ilvl="0" w:tplc="89EE152A">
      <w:start w:val="1"/>
      <w:numFmt w:val="decimal"/>
      <w:pStyle w:val="ItemStepinTable"/>
      <w:lvlText w:val="%1."/>
      <w:lvlJc w:val="left"/>
      <w:pPr>
        <w:tabs>
          <w:tab w:val="num" w:pos="284"/>
        </w:tabs>
        <w:ind w:left="284" w:hanging="284"/>
      </w:p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2" w15:restartNumberingAfterBreak="0">
    <w:nsid w:val="4DDA66D1"/>
    <w:multiLevelType w:val="multilevel"/>
    <w:tmpl w:val="66D09232"/>
    <w:lvl w:ilvl="0">
      <w:start w:val="1"/>
      <w:numFmt w:val="upperLetter"/>
      <w:pStyle w:val="70"/>
      <w:suff w:val="nothing"/>
      <w:lvlText w:val="Appendix %1 "/>
      <w:lvlJc w:val="left"/>
      <w:pPr>
        <w:ind w:left="0" w:firstLine="0"/>
      </w:pPr>
    </w:lvl>
    <w:lvl w:ilvl="1">
      <w:start w:val="1"/>
      <w:numFmt w:val="decimal"/>
      <w:pStyle w:val="80"/>
      <w:suff w:val="nothing"/>
      <w:lvlText w:val="%1.%2 "/>
      <w:lvlJc w:val="left"/>
      <w:pPr>
        <w:ind w:left="0" w:firstLine="0"/>
      </w:pPr>
    </w:lvl>
    <w:lvl w:ilvl="2">
      <w:start w:val="1"/>
      <w:numFmt w:val="decimal"/>
      <w:pStyle w:val="9"/>
      <w:suff w:val="nothing"/>
      <w:lvlText w:val="%1.%2.%3 "/>
      <w:lvlJc w:val="left"/>
      <w:pPr>
        <w:ind w:left="0" w:firstLine="0"/>
      </w:pPr>
    </w:lvl>
    <w:lvl w:ilvl="3">
      <w:start w:val="1"/>
      <w:numFmt w:val="none"/>
      <w:lvlRestart w:val="0"/>
      <w:suff w:val="nothing"/>
      <w:lvlText w:val=""/>
      <w:lvlJc w:val="left"/>
      <w:pPr>
        <w:ind w:left="0" w:firstLine="0"/>
      </w:pPr>
    </w:lvl>
    <w:lvl w:ilvl="4">
      <w:start w:val="1"/>
      <w:numFmt w:val="decimal"/>
      <w:lvlText w:val="步骤 %5"/>
      <w:lvlJc w:val="right"/>
      <w:pPr>
        <w:tabs>
          <w:tab w:val="num" w:pos="1701"/>
        </w:tabs>
        <w:ind w:left="1701" w:hanging="159"/>
      </w:pPr>
    </w:lvl>
    <w:lvl w:ilvl="5">
      <w:start w:val="1"/>
      <w:numFmt w:val="decimal"/>
      <w:lvlText w:val="%6."/>
      <w:lvlJc w:val="left"/>
      <w:pPr>
        <w:tabs>
          <w:tab w:val="num" w:pos="2126"/>
        </w:tabs>
        <w:ind w:left="2126" w:hanging="425"/>
      </w:pPr>
    </w:lvl>
    <w:lvl w:ilvl="6">
      <w:start w:val="1"/>
      <w:numFmt w:val="decimal"/>
      <w:lvlRestart w:val="1"/>
      <w:suff w:val="space"/>
      <w:lvlText w:val="Figure %1-%7"/>
      <w:lvlJc w:val="left"/>
      <w:pPr>
        <w:ind w:left="1701" w:firstLine="0"/>
      </w:pPr>
    </w:lvl>
    <w:lvl w:ilvl="7">
      <w:start w:val="1"/>
      <w:numFmt w:val="decimal"/>
      <w:lvlRestart w:val="1"/>
      <w:suff w:val="space"/>
      <w:lvlText w:val="Table %1-%8"/>
      <w:lvlJc w:val="left"/>
      <w:pPr>
        <w:ind w:left="1701" w:firstLine="0"/>
      </w:pPr>
    </w:lvl>
    <w:lvl w:ilvl="8">
      <w:start w:val="1"/>
      <w:numFmt w:val="none"/>
      <w:lvlRestart w:val="0"/>
      <w:suff w:val="nothing"/>
      <w:lvlText w:val=""/>
      <w:lvlJc w:val="left"/>
      <w:pPr>
        <w:ind w:left="0" w:firstLine="0"/>
      </w:pPr>
    </w:lvl>
  </w:abstractNum>
  <w:abstractNum w:abstractNumId="23" w15:restartNumberingAfterBreak="0">
    <w:nsid w:val="5B7153C7"/>
    <w:multiLevelType w:val="hybridMultilevel"/>
    <w:tmpl w:val="8236E1B8"/>
    <w:lvl w:ilvl="0" w:tplc="0C58E5B4">
      <w:start w:val="1"/>
      <w:numFmt w:val="bullet"/>
      <w:pStyle w:val="E-NoteListinunorderedlist"/>
      <w:lvlText w:val=""/>
      <w:lvlJc w:val="left"/>
      <w:pPr>
        <w:ind w:left="2405" w:hanging="420"/>
      </w:pPr>
      <w:rPr>
        <w:rFonts w:ascii="Wingdings" w:hAnsi="Wingdings" w:hint="default"/>
      </w:rPr>
    </w:lvl>
    <w:lvl w:ilvl="1" w:tplc="04090003" w:tentative="1">
      <w:start w:val="1"/>
      <w:numFmt w:val="bullet"/>
      <w:lvlText w:val=""/>
      <w:lvlJc w:val="left"/>
      <w:pPr>
        <w:ind w:left="2825" w:hanging="420"/>
      </w:pPr>
      <w:rPr>
        <w:rFonts w:ascii="Wingdings" w:hAnsi="Wingdings" w:hint="default"/>
      </w:rPr>
    </w:lvl>
    <w:lvl w:ilvl="2" w:tplc="04090005" w:tentative="1">
      <w:start w:val="1"/>
      <w:numFmt w:val="bullet"/>
      <w:lvlText w:val=""/>
      <w:lvlJc w:val="left"/>
      <w:pPr>
        <w:ind w:left="3245" w:hanging="420"/>
      </w:pPr>
      <w:rPr>
        <w:rFonts w:ascii="Wingdings" w:hAnsi="Wingdings" w:hint="default"/>
      </w:rPr>
    </w:lvl>
    <w:lvl w:ilvl="3" w:tplc="04090001" w:tentative="1">
      <w:start w:val="1"/>
      <w:numFmt w:val="bullet"/>
      <w:lvlText w:val=""/>
      <w:lvlJc w:val="left"/>
      <w:pPr>
        <w:ind w:left="3665" w:hanging="420"/>
      </w:pPr>
      <w:rPr>
        <w:rFonts w:ascii="Wingdings" w:hAnsi="Wingdings" w:hint="default"/>
      </w:rPr>
    </w:lvl>
    <w:lvl w:ilvl="4" w:tplc="04090003" w:tentative="1">
      <w:start w:val="1"/>
      <w:numFmt w:val="bullet"/>
      <w:lvlText w:val=""/>
      <w:lvlJc w:val="left"/>
      <w:pPr>
        <w:ind w:left="4085" w:hanging="420"/>
      </w:pPr>
      <w:rPr>
        <w:rFonts w:ascii="Wingdings" w:hAnsi="Wingdings" w:hint="default"/>
      </w:rPr>
    </w:lvl>
    <w:lvl w:ilvl="5" w:tplc="04090005" w:tentative="1">
      <w:start w:val="1"/>
      <w:numFmt w:val="bullet"/>
      <w:lvlText w:val=""/>
      <w:lvlJc w:val="left"/>
      <w:pPr>
        <w:ind w:left="4505" w:hanging="420"/>
      </w:pPr>
      <w:rPr>
        <w:rFonts w:ascii="Wingdings" w:hAnsi="Wingdings" w:hint="default"/>
      </w:rPr>
    </w:lvl>
    <w:lvl w:ilvl="6" w:tplc="04090001" w:tentative="1">
      <w:start w:val="1"/>
      <w:numFmt w:val="bullet"/>
      <w:lvlText w:val=""/>
      <w:lvlJc w:val="left"/>
      <w:pPr>
        <w:ind w:left="4925" w:hanging="420"/>
      </w:pPr>
      <w:rPr>
        <w:rFonts w:ascii="Wingdings" w:hAnsi="Wingdings" w:hint="default"/>
      </w:rPr>
    </w:lvl>
    <w:lvl w:ilvl="7" w:tplc="04090003" w:tentative="1">
      <w:start w:val="1"/>
      <w:numFmt w:val="bullet"/>
      <w:lvlText w:val=""/>
      <w:lvlJc w:val="left"/>
      <w:pPr>
        <w:ind w:left="5345" w:hanging="420"/>
      </w:pPr>
      <w:rPr>
        <w:rFonts w:ascii="Wingdings" w:hAnsi="Wingdings" w:hint="default"/>
      </w:rPr>
    </w:lvl>
    <w:lvl w:ilvl="8" w:tplc="04090005" w:tentative="1">
      <w:start w:val="1"/>
      <w:numFmt w:val="bullet"/>
      <w:lvlText w:val=""/>
      <w:lvlJc w:val="left"/>
      <w:pPr>
        <w:ind w:left="5765" w:hanging="420"/>
      </w:pPr>
      <w:rPr>
        <w:rFonts w:ascii="Wingdings" w:hAnsi="Wingdings" w:hint="default"/>
      </w:rPr>
    </w:lvl>
  </w:abstractNum>
  <w:abstractNum w:abstractNumId="24" w15:restartNumberingAfterBreak="0">
    <w:nsid w:val="5BA93B64"/>
    <w:multiLevelType w:val="multilevel"/>
    <w:tmpl w:val="4A9A78B0"/>
    <w:lvl w:ilvl="0">
      <w:start w:val="1"/>
      <w:numFmt w:val="decimal"/>
      <w:pStyle w:val="E-OrderedList"/>
      <w:lvlText w:val="%1)"/>
      <w:lvlJc w:val="left"/>
      <w:pPr>
        <w:ind w:left="960" w:hanging="420"/>
      </w:pPr>
    </w:lvl>
    <w:lvl w:ilvl="1">
      <w:start w:val="1"/>
      <w:numFmt w:val="decimal"/>
      <w:isLgl/>
      <w:lvlText w:val="%1.%2"/>
      <w:lvlJc w:val="left"/>
      <w:pPr>
        <w:ind w:left="1260" w:hanging="720"/>
      </w:pPr>
    </w:lvl>
    <w:lvl w:ilvl="2">
      <w:start w:val="1"/>
      <w:numFmt w:val="decimal"/>
      <w:isLgl/>
      <w:lvlText w:val="%1.%2.%3"/>
      <w:lvlJc w:val="left"/>
      <w:pPr>
        <w:ind w:left="1620" w:hanging="1080"/>
      </w:pPr>
    </w:lvl>
    <w:lvl w:ilvl="3">
      <w:start w:val="1"/>
      <w:numFmt w:val="decimal"/>
      <w:isLgl/>
      <w:lvlText w:val="%1.%2.%3.%4"/>
      <w:lvlJc w:val="left"/>
      <w:pPr>
        <w:ind w:left="1980" w:hanging="1440"/>
      </w:pPr>
    </w:lvl>
    <w:lvl w:ilvl="4">
      <w:start w:val="1"/>
      <w:numFmt w:val="decimal"/>
      <w:isLgl/>
      <w:lvlText w:val="%1.%2.%3.%4.%5"/>
      <w:lvlJc w:val="left"/>
      <w:pPr>
        <w:ind w:left="2340" w:hanging="1800"/>
      </w:pPr>
    </w:lvl>
    <w:lvl w:ilvl="5">
      <w:start w:val="1"/>
      <w:numFmt w:val="decimal"/>
      <w:isLgl/>
      <w:lvlText w:val="%1.%2.%3.%4.%5.%6"/>
      <w:lvlJc w:val="left"/>
      <w:pPr>
        <w:ind w:left="2700" w:hanging="2160"/>
      </w:pPr>
    </w:lvl>
    <w:lvl w:ilvl="6">
      <w:start w:val="1"/>
      <w:numFmt w:val="decimal"/>
      <w:isLgl/>
      <w:lvlText w:val="%1.%2.%3.%4.%5.%6.%7"/>
      <w:lvlJc w:val="left"/>
      <w:pPr>
        <w:ind w:left="3060" w:hanging="2520"/>
      </w:pPr>
    </w:lvl>
    <w:lvl w:ilvl="7">
      <w:start w:val="1"/>
      <w:numFmt w:val="decimal"/>
      <w:isLgl/>
      <w:lvlText w:val="%1.%2.%3.%4.%5.%6.%7.%8"/>
      <w:lvlJc w:val="left"/>
      <w:pPr>
        <w:ind w:left="3420" w:hanging="2880"/>
      </w:pPr>
    </w:lvl>
    <w:lvl w:ilvl="8">
      <w:start w:val="1"/>
      <w:numFmt w:val="decimal"/>
      <w:isLgl/>
      <w:lvlText w:val="%1.%2.%3.%4.%5.%6.%7.%8.%9"/>
      <w:lvlJc w:val="left"/>
      <w:pPr>
        <w:ind w:left="3780" w:hanging="3240"/>
      </w:pPr>
    </w:lvl>
  </w:abstractNum>
  <w:abstractNum w:abstractNumId="25" w15:restartNumberingAfterBreak="0">
    <w:nsid w:val="666C001A"/>
    <w:multiLevelType w:val="multilevel"/>
    <w:tmpl w:val="87FE9948"/>
    <w:styleLink w:val="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67F759E"/>
    <w:multiLevelType w:val="hybridMultilevel"/>
    <w:tmpl w:val="1EE24538"/>
    <w:lvl w:ilvl="0" w:tplc="07743F38">
      <w:start w:val="1"/>
      <w:numFmt w:val="bullet"/>
      <w:pStyle w:val="E-NoteCautionDangerList"/>
      <w:lvlText w:val=""/>
      <w:lvlJc w:val="left"/>
      <w:pPr>
        <w:ind w:left="1985" w:hanging="284"/>
      </w:pPr>
      <w:rPr>
        <w:rFonts w:ascii="Wingdings" w:hAnsi="Wingdings" w:hint="default"/>
      </w:rPr>
    </w:lvl>
    <w:lvl w:ilvl="1" w:tplc="C5A25DF6" w:tentative="1">
      <w:start w:val="1"/>
      <w:numFmt w:val="bullet"/>
      <w:lvlText w:val=""/>
      <w:lvlJc w:val="left"/>
      <w:pPr>
        <w:tabs>
          <w:tab w:val="num" w:pos="840"/>
        </w:tabs>
        <w:ind w:left="840" w:hanging="420"/>
      </w:pPr>
    </w:lvl>
    <w:lvl w:ilvl="2" w:tplc="0A329A3A" w:tentative="1">
      <w:start w:val="1"/>
      <w:numFmt w:val="bullet"/>
      <w:lvlText w:val=""/>
      <w:lvlJc w:val="left"/>
      <w:pPr>
        <w:tabs>
          <w:tab w:val="num" w:pos="1260"/>
        </w:tabs>
        <w:ind w:left="1260" w:hanging="420"/>
      </w:pPr>
    </w:lvl>
    <w:lvl w:ilvl="3" w:tplc="477A6BE4" w:tentative="1">
      <w:start w:val="1"/>
      <w:numFmt w:val="bullet"/>
      <w:lvlText w:val=""/>
      <w:lvlJc w:val="left"/>
      <w:pPr>
        <w:tabs>
          <w:tab w:val="num" w:pos="1680"/>
        </w:tabs>
        <w:ind w:left="1680" w:hanging="420"/>
      </w:pPr>
    </w:lvl>
    <w:lvl w:ilvl="4" w:tplc="A68CFD46" w:tentative="1">
      <w:start w:val="1"/>
      <w:numFmt w:val="bullet"/>
      <w:lvlText w:val=""/>
      <w:lvlJc w:val="left"/>
      <w:pPr>
        <w:tabs>
          <w:tab w:val="num" w:pos="2100"/>
        </w:tabs>
        <w:ind w:left="2100" w:hanging="420"/>
      </w:pPr>
    </w:lvl>
    <w:lvl w:ilvl="5" w:tplc="AAF4D3FC" w:tentative="1">
      <w:start w:val="1"/>
      <w:numFmt w:val="bullet"/>
      <w:lvlText w:val=""/>
      <w:lvlJc w:val="left"/>
      <w:pPr>
        <w:tabs>
          <w:tab w:val="num" w:pos="2520"/>
        </w:tabs>
        <w:ind w:left="2520" w:hanging="420"/>
      </w:pPr>
    </w:lvl>
    <w:lvl w:ilvl="6" w:tplc="8C56499E" w:tentative="1">
      <w:start w:val="1"/>
      <w:numFmt w:val="bullet"/>
      <w:lvlText w:val=""/>
      <w:lvlJc w:val="left"/>
      <w:pPr>
        <w:tabs>
          <w:tab w:val="num" w:pos="2940"/>
        </w:tabs>
        <w:ind w:left="2940" w:hanging="420"/>
      </w:pPr>
    </w:lvl>
    <w:lvl w:ilvl="7" w:tplc="79DC5544" w:tentative="1">
      <w:start w:val="1"/>
      <w:numFmt w:val="bullet"/>
      <w:lvlText w:val=""/>
      <w:lvlJc w:val="left"/>
      <w:pPr>
        <w:tabs>
          <w:tab w:val="num" w:pos="3360"/>
        </w:tabs>
        <w:ind w:left="3360" w:hanging="420"/>
      </w:pPr>
    </w:lvl>
    <w:lvl w:ilvl="8" w:tplc="E8E8B664" w:tentative="1">
      <w:start w:val="1"/>
      <w:numFmt w:val="bullet"/>
      <w:lvlText w:val=""/>
      <w:lvlJc w:val="left"/>
      <w:pPr>
        <w:tabs>
          <w:tab w:val="num" w:pos="3780"/>
        </w:tabs>
        <w:ind w:left="3780" w:hanging="420"/>
      </w:pPr>
    </w:lvl>
  </w:abstractNum>
  <w:abstractNum w:abstractNumId="27" w15:restartNumberingAfterBreak="0">
    <w:nsid w:val="67364E79"/>
    <w:multiLevelType w:val="hybridMultilevel"/>
    <w:tmpl w:val="EA704A0A"/>
    <w:lvl w:ilvl="0" w:tplc="2EAC0B5A">
      <w:start w:val="1"/>
      <w:numFmt w:val="bullet"/>
      <w:pStyle w:val="E-Danger"/>
      <w:lvlText w:val=""/>
      <w:lvlPicBulletId w:val="1"/>
      <w:lvlJc w:val="left"/>
      <w:pPr>
        <w:ind w:left="2121" w:hanging="420"/>
      </w:pPr>
      <w:rPr>
        <w:rFonts w:ascii="Symbol" w:hAnsi="Symbol" w:hint="default"/>
        <w:b w:val="0"/>
        <w:bCs w:val="0"/>
        <w:i w:val="0"/>
        <w:iCs w:val="0"/>
        <w:caps w:val="0"/>
        <w:smallCaps w:val="0"/>
        <w:strike w:val="0"/>
        <w:dstrike w:val="0"/>
        <w:vanish w:val="0"/>
        <w:color w:val="auto"/>
        <w:spacing w:val="0"/>
        <w:position w:val="0"/>
        <w:sz w:val="56"/>
        <w:szCs w:val="46"/>
        <w:u w:val="none"/>
        <w:effect w:val="none"/>
        <w:vertAlign w:val="baseline"/>
        <w:em w:val="none"/>
      </w:rPr>
    </w:lvl>
    <w:lvl w:ilvl="1" w:tplc="91445AD4" w:tentative="1">
      <w:start w:val="1"/>
      <w:numFmt w:val="bullet"/>
      <w:lvlText w:val=""/>
      <w:lvlJc w:val="left"/>
      <w:pPr>
        <w:ind w:left="1407" w:hanging="420"/>
      </w:pPr>
    </w:lvl>
    <w:lvl w:ilvl="2" w:tplc="1A882AD4" w:tentative="1">
      <w:start w:val="1"/>
      <w:numFmt w:val="bullet"/>
      <w:lvlText w:val=""/>
      <w:lvlJc w:val="left"/>
      <w:pPr>
        <w:ind w:left="1827" w:hanging="420"/>
      </w:pPr>
    </w:lvl>
    <w:lvl w:ilvl="3" w:tplc="60DE9C12" w:tentative="1">
      <w:start w:val="1"/>
      <w:numFmt w:val="bullet"/>
      <w:lvlText w:val=""/>
      <w:lvlJc w:val="left"/>
      <w:pPr>
        <w:ind w:left="2247" w:hanging="420"/>
      </w:pPr>
    </w:lvl>
    <w:lvl w:ilvl="4" w:tplc="F87E82A0" w:tentative="1">
      <w:start w:val="1"/>
      <w:numFmt w:val="bullet"/>
      <w:lvlText w:val=""/>
      <w:lvlJc w:val="left"/>
      <w:pPr>
        <w:ind w:left="2667" w:hanging="420"/>
      </w:pPr>
    </w:lvl>
    <w:lvl w:ilvl="5" w:tplc="1C264252" w:tentative="1">
      <w:start w:val="1"/>
      <w:numFmt w:val="bullet"/>
      <w:lvlText w:val=""/>
      <w:lvlJc w:val="left"/>
      <w:pPr>
        <w:ind w:left="3087" w:hanging="420"/>
      </w:pPr>
    </w:lvl>
    <w:lvl w:ilvl="6" w:tplc="FCEA6586" w:tentative="1">
      <w:start w:val="1"/>
      <w:numFmt w:val="bullet"/>
      <w:lvlText w:val=""/>
      <w:lvlJc w:val="left"/>
      <w:pPr>
        <w:ind w:left="3507" w:hanging="420"/>
      </w:pPr>
    </w:lvl>
    <w:lvl w:ilvl="7" w:tplc="7408F7C2" w:tentative="1">
      <w:start w:val="1"/>
      <w:numFmt w:val="bullet"/>
      <w:lvlText w:val=""/>
      <w:lvlJc w:val="left"/>
      <w:pPr>
        <w:ind w:left="3927" w:hanging="420"/>
      </w:pPr>
    </w:lvl>
    <w:lvl w:ilvl="8" w:tplc="DC5AE722" w:tentative="1">
      <w:start w:val="1"/>
      <w:numFmt w:val="bullet"/>
      <w:lvlText w:val=""/>
      <w:lvlJc w:val="left"/>
      <w:pPr>
        <w:ind w:left="4347" w:hanging="420"/>
      </w:pPr>
    </w:lvl>
  </w:abstractNum>
  <w:abstractNum w:abstractNumId="28" w15:restartNumberingAfterBreak="0">
    <w:nsid w:val="6B295F7E"/>
    <w:multiLevelType w:val="hybridMultilevel"/>
    <w:tmpl w:val="4692DEFA"/>
    <w:lvl w:ilvl="0" w:tplc="537AC0E6">
      <w:start w:val="1"/>
      <w:numFmt w:val="decimal"/>
      <w:pStyle w:val="E-Level3OrderList"/>
      <w:lvlText w:val="%1)"/>
      <w:lvlJc w:val="left"/>
      <w:pPr>
        <w:ind w:left="1214" w:hanging="420"/>
      </w:pPr>
    </w:lvl>
    <w:lvl w:ilvl="1" w:tplc="04090019" w:tentative="1">
      <w:start w:val="1"/>
      <w:numFmt w:val="lowerLetter"/>
      <w:lvlText w:val="%2)"/>
      <w:lvlJc w:val="left"/>
      <w:pPr>
        <w:ind w:left="1634" w:hanging="420"/>
      </w:pPr>
    </w:lvl>
    <w:lvl w:ilvl="2" w:tplc="0409001B" w:tentative="1">
      <w:start w:val="1"/>
      <w:numFmt w:val="lowerRoman"/>
      <w:lvlText w:val="%3."/>
      <w:lvlJc w:val="right"/>
      <w:pPr>
        <w:ind w:left="2054" w:hanging="420"/>
      </w:pPr>
    </w:lvl>
    <w:lvl w:ilvl="3" w:tplc="0409000F" w:tentative="1">
      <w:start w:val="1"/>
      <w:numFmt w:val="decimal"/>
      <w:lvlText w:val="%4."/>
      <w:lvlJc w:val="left"/>
      <w:pPr>
        <w:ind w:left="2474" w:hanging="420"/>
      </w:pPr>
    </w:lvl>
    <w:lvl w:ilvl="4" w:tplc="04090019" w:tentative="1">
      <w:start w:val="1"/>
      <w:numFmt w:val="lowerLetter"/>
      <w:lvlText w:val="%5)"/>
      <w:lvlJc w:val="left"/>
      <w:pPr>
        <w:ind w:left="2894" w:hanging="420"/>
      </w:pPr>
    </w:lvl>
    <w:lvl w:ilvl="5" w:tplc="0409001B">
      <w:start w:val="1"/>
      <w:numFmt w:val="lowerRoman"/>
      <w:lvlText w:val="%6."/>
      <w:lvlJc w:val="right"/>
      <w:pPr>
        <w:ind w:left="3314" w:hanging="420"/>
      </w:pPr>
    </w:lvl>
    <w:lvl w:ilvl="6" w:tplc="0409000F" w:tentative="1">
      <w:start w:val="1"/>
      <w:numFmt w:val="decimal"/>
      <w:lvlText w:val="%7."/>
      <w:lvlJc w:val="left"/>
      <w:pPr>
        <w:ind w:left="3734" w:hanging="420"/>
      </w:pPr>
    </w:lvl>
    <w:lvl w:ilvl="7" w:tplc="04090019" w:tentative="1">
      <w:start w:val="1"/>
      <w:numFmt w:val="lowerLetter"/>
      <w:lvlText w:val="%8)"/>
      <w:lvlJc w:val="left"/>
      <w:pPr>
        <w:ind w:left="4154" w:hanging="420"/>
      </w:pPr>
    </w:lvl>
    <w:lvl w:ilvl="8" w:tplc="0409001B" w:tentative="1">
      <w:start w:val="1"/>
      <w:numFmt w:val="lowerRoman"/>
      <w:lvlText w:val="%9."/>
      <w:lvlJc w:val="right"/>
      <w:pPr>
        <w:ind w:left="4574" w:hanging="420"/>
      </w:pPr>
    </w:lvl>
  </w:abstractNum>
  <w:abstractNum w:abstractNumId="29" w15:restartNumberingAfterBreak="0">
    <w:nsid w:val="6C072767"/>
    <w:multiLevelType w:val="multilevel"/>
    <w:tmpl w:val="5C9AE558"/>
    <w:styleLink w:val="3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26733C5"/>
    <w:multiLevelType w:val="multilevel"/>
    <w:tmpl w:val="142C1FE0"/>
    <w:styleLink w:val="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48012F3"/>
    <w:multiLevelType w:val="multilevel"/>
    <w:tmpl w:val="0F021296"/>
    <w:styleLink w:val="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4F1158D"/>
    <w:multiLevelType w:val="multilevel"/>
    <w:tmpl w:val="3D401BC6"/>
    <w:styleLink w:val="3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7D161A7"/>
    <w:multiLevelType w:val="multilevel"/>
    <w:tmpl w:val="0EB46840"/>
    <w:styleLink w:val="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EDD2B3B"/>
    <w:multiLevelType w:val="multilevel"/>
    <w:tmpl w:val="4B1286A2"/>
    <w:lvl w:ilvl="0">
      <w:start w:val="1"/>
      <w:numFmt w:val="bullet"/>
      <w:pStyle w:val="E-ItemListinText"/>
      <w:lvlText w:val=""/>
      <w:lvlJc w:val="left"/>
      <w:pPr>
        <w:ind w:left="2121" w:hanging="420"/>
      </w:pPr>
      <w:rPr>
        <w:rFonts w:ascii="Wingdings" w:hAnsi="Wingdings" w:hint="default"/>
      </w:rPr>
    </w:lvl>
    <w:lvl w:ilvl="1">
      <w:start w:val="1"/>
      <w:numFmt w:val="bullet"/>
      <w:lvlText w:val=""/>
      <w:lvlJc w:val="left"/>
      <w:pPr>
        <w:ind w:left="840" w:hanging="420"/>
      </w:pPr>
    </w:lvl>
    <w:lvl w:ilvl="2">
      <w:start w:val="1"/>
      <w:numFmt w:val="bullet"/>
      <w:lvlText w:val=""/>
      <w:lvlJc w:val="left"/>
      <w:pPr>
        <w:ind w:left="1260" w:hanging="420"/>
      </w:pPr>
    </w:lvl>
    <w:lvl w:ilvl="3">
      <w:start w:val="1"/>
      <w:numFmt w:val="bullet"/>
      <w:lvlText w:val=""/>
      <w:lvlJc w:val="left"/>
      <w:pPr>
        <w:ind w:left="1680" w:hanging="420"/>
      </w:pPr>
    </w:lvl>
    <w:lvl w:ilvl="4">
      <w:start w:val="1"/>
      <w:numFmt w:val="bullet"/>
      <w:lvlText w:val=""/>
      <w:lvlJc w:val="left"/>
      <w:pPr>
        <w:ind w:left="2100" w:hanging="420"/>
      </w:pPr>
    </w:lvl>
    <w:lvl w:ilvl="5">
      <w:start w:val="1"/>
      <w:numFmt w:val="bullet"/>
      <w:lvlText w:val=""/>
      <w:lvlJc w:val="left"/>
      <w:pPr>
        <w:ind w:left="2520" w:hanging="420"/>
      </w:pPr>
    </w:lvl>
    <w:lvl w:ilvl="6">
      <w:start w:val="1"/>
      <w:numFmt w:val="bullet"/>
      <w:lvlText w:val=""/>
      <w:lvlJc w:val="left"/>
      <w:pPr>
        <w:ind w:left="2940" w:hanging="420"/>
      </w:pPr>
    </w:lvl>
    <w:lvl w:ilvl="7">
      <w:start w:val="1"/>
      <w:numFmt w:val="bullet"/>
      <w:lvlText w:val=""/>
      <w:lvlJc w:val="left"/>
      <w:pPr>
        <w:ind w:left="3360" w:hanging="420"/>
      </w:pPr>
    </w:lvl>
    <w:lvl w:ilvl="8">
      <w:start w:val="1"/>
      <w:numFmt w:val="bullet"/>
      <w:lvlText w:val=""/>
      <w:lvlJc w:val="left"/>
      <w:pPr>
        <w:ind w:left="3780" w:hanging="420"/>
      </w:pPr>
    </w:lvl>
  </w:abstractNum>
  <w:abstractNum w:abstractNumId="35" w15:restartNumberingAfterBreak="0">
    <w:nsid w:val="7F773C35"/>
    <w:multiLevelType w:val="multilevel"/>
    <w:tmpl w:val="5FB2A6D4"/>
    <w:lvl w:ilvl="0">
      <w:start w:val="1"/>
      <w:numFmt w:val="bullet"/>
      <w:pStyle w:val="E-TableItemList"/>
      <w:lvlText w:val=""/>
      <w:lvlJc w:val="left"/>
      <w:pPr>
        <w:ind w:left="420" w:hanging="420"/>
      </w:pPr>
      <w:rPr>
        <w:rFonts w:ascii="Wingdings" w:hAnsi="Wingdings" w:hint="default"/>
        <w:sz w:val="24"/>
        <w:szCs w:val="24"/>
      </w:rPr>
    </w:lvl>
    <w:lvl w:ilvl="1">
      <w:start w:val="1"/>
      <w:numFmt w:val="bullet"/>
      <w:lvlText w:val=""/>
      <w:lvlJc w:val="left"/>
      <w:pPr>
        <w:tabs>
          <w:tab w:val="num" w:pos="840"/>
        </w:tabs>
        <w:ind w:left="840" w:hanging="420"/>
      </w:pPr>
    </w:lvl>
    <w:lvl w:ilvl="2">
      <w:start w:val="1"/>
      <w:numFmt w:val="bullet"/>
      <w:lvlText w:val=""/>
      <w:lvlJc w:val="left"/>
      <w:pPr>
        <w:tabs>
          <w:tab w:val="num" w:pos="1260"/>
        </w:tabs>
        <w:ind w:left="1260" w:hanging="420"/>
      </w:pPr>
    </w:lvl>
    <w:lvl w:ilvl="3">
      <w:start w:val="1"/>
      <w:numFmt w:val="bullet"/>
      <w:lvlText w:val=""/>
      <w:lvlJc w:val="left"/>
      <w:pPr>
        <w:tabs>
          <w:tab w:val="num" w:pos="1680"/>
        </w:tabs>
        <w:ind w:left="1680" w:hanging="420"/>
      </w:pPr>
    </w:lvl>
    <w:lvl w:ilvl="4">
      <w:start w:val="1"/>
      <w:numFmt w:val="bullet"/>
      <w:lvlText w:val=""/>
      <w:lvlJc w:val="left"/>
      <w:pPr>
        <w:tabs>
          <w:tab w:val="num" w:pos="2100"/>
        </w:tabs>
        <w:ind w:left="2100" w:hanging="420"/>
      </w:pPr>
    </w:lvl>
    <w:lvl w:ilvl="5">
      <w:start w:val="1"/>
      <w:numFmt w:val="bullet"/>
      <w:lvlText w:val=""/>
      <w:lvlJc w:val="left"/>
      <w:pPr>
        <w:tabs>
          <w:tab w:val="num" w:pos="2520"/>
        </w:tabs>
        <w:ind w:left="2520" w:hanging="420"/>
      </w:pPr>
    </w:lvl>
    <w:lvl w:ilvl="6">
      <w:start w:val="1"/>
      <w:numFmt w:val="bullet"/>
      <w:lvlText w:val=""/>
      <w:lvlJc w:val="left"/>
      <w:pPr>
        <w:tabs>
          <w:tab w:val="num" w:pos="2940"/>
        </w:tabs>
        <w:ind w:left="2940" w:hanging="420"/>
      </w:pPr>
    </w:lvl>
    <w:lvl w:ilvl="7">
      <w:start w:val="1"/>
      <w:numFmt w:val="bullet"/>
      <w:lvlText w:val=""/>
      <w:lvlJc w:val="left"/>
      <w:pPr>
        <w:tabs>
          <w:tab w:val="num" w:pos="3360"/>
        </w:tabs>
        <w:ind w:left="3360" w:hanging="420"/>
      </w:pPr>
    </w:lvl>
    <w:lvl w:ilvl="8">
      <w:start w:val="1"/>
      <w:numFmt w:val="bullet"/>
      <w:lvlText w:val=""/>
      <w:lvlJc w:val="left"/>
      <w:pPr>
        <w:tabs>
          <w:tab w:val="num" w:pos="3780"/>
        </w:tabs>
        <w:ind w:left="3780" w:hanging="420"/>
      </w:pPr>
    </w:lvl>
  </w:abstractNum>
  <w:num w:numId="1">
    <w:abstractNumId w:val="15"/>
  </w:num>
  <w:num w:numId="2">
    <w:abstractNumId w:val="7"/>
  </w:num>
  <w:num w:numId="3">
    <w:abstractNumId w:val="13"/>
  </w:num>
  <w:num w:numId="4">
    <w:abstractNumId w:val="0"/>
  </w:num>
  <w:num w:numId="5">
    <w:abstractNumId w:val="6"/>
  </w:num>
  <w:num w:numId="6">
    <w:abstractNumId w:val="33"/>
  </w:num>
  <w:num w:numId="7">
    <w:abstractNumId w:val="29"/>
  </w:num>
  <w:num w:numId="8">
    <w:abstractNumId w:val="32"/>
  </w:num>
  <w:num w:numId="9">
    <w:abstractNumId w:val="18"/>
  </w:num>
  <w:num w:numId="10">
    <w:abstractNumId w:val="31"/>
  </w:num>
  <w:num w:numId="11">
    <w:abstractNumId w:val="30"/>
  </w:num>
  <w:num w:numId="12">
    <w:abstractNumId w:val="4"/>
  </w:num>
  <w:num w:numId="13">
    <w:abstractNumId w:val="8"/>
  </w:num>
  <w:num w:numId="14">
    <w:abstractNumId w:val="25"/>
  </w:num>
  <w:num w:numId="15">
    <w:abstractNumId w:val="3"/>
  </w:num>
  <w:num w:numId="16">
    <w:abstractNumId w:val="27"/>
  </w:num>
  <w:num w:numId="17">
    <w:abstractNumId w:val="19"/>
  </w:num>
  <w:num w:numId="18">
    <w:abstractNumId w:val="5"/>
  </w:num>
  <w:num w:numId="19">
    <w:abstractNumId w:val="35"/>
  </w:num>
  <w:num w:numId="20">
    <w:abstractNumId w:val="21"/>
  </w:num>
  <w:num w:numId="21">
    <w:abstractNumId w:val="22"/>
  </w:num>
  <w:num w:numId="22">
    <w:abstractNumId w:val="28"/>
  </w:num>
  <w:num w:numId="23">
    <w:abstractNumId w:val="17"/>
  </w:num>
  <w:num w:numId="24">
    <w:abstractNumId w:val="20"/>
  </w:num>
  <w:num w:numId="25">
    <w:abstractNumId w:val="24"/>
  </w:num>
  <w:num w:numId="26">
    <w:abstractNumId w:val="2"/>
  </w:num>
  <w:num w:numId="27">
    <w:abstractNumId w:val="9"/>
  </w:num>
  <w:num w:numId="28">
    <w:abstractNumId w:val="16"/>
  </w:num>
  <w:num w:numId="29">
    <w:abstractNumId w:val="1"/>
  </w:num>
  <w:num w:numId="30">
    <w:abstractNumId w:val="34"/>
  </w:num>
  <w:num w:numId="31">
    <w:abstractNumId w:val="14"/>
  </w:num>
  <w:num w:numId="32">
    <w:abstractNumId w:val="10"/>
  </w:num>
  <w:num w:numId="33">
    <w:abstractNumId w:val="12"/>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11"/>
  </w:num>
  <w:num w:numId="37">
    <w:abstractNumId w:val="23"/>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lvl w:ilvl="0">
        <w:start w:val="1"/>
        <w:numFmt w:val="bullet"/>
        <w:pStyle w:val="E-TableItemList"/>
        <w:suff w:val="nothing"/>
        <w:lvlText w:val="●"/>
        <w:lvlJc w:val="left"/>
        <w:pPr>
          <w:ind w:left="147" w:hanging="147"/>
        </w:pPr>
        <w:rPr>
          <w:rFonts w:ascii="微软雅黑" w:eastAsia="微软雅黑" w:hAnsi="微软雅黑" w:hint="eastAsia"/>
        </w:rPr>
      </w:lvl>
    </w:lvlOverride>
    <w:lvlOverride w:ilvl="1">
      <w:lvl w:ilvl="1">
        <w:start w:val="1"/>
        <w:numFmt w:val="bullet"/>
        <w:lvlText w:val=""/>
        <w:lvlJc w:val="left"/>
        <w:pPr>
          <w:tabs>
            <w:tab w:val="num" w:pos="840"/>
          </w:tabs>
          <w:ind w:left="840" w:hanging="420"/>
        </w:pPr>
        <w:rPr>
          <w:rFonts w:hint="eastAsia"/>
        </w:rPr>
      </w:lvl>
    </w:lvlOverride>
    <w:lvlOverride w:ilvl="2">
      <w:lvl w:ilvl="2">
        <w:start w:val="1"/>
        <w:numFmt w:val="bullet"/>
        <w:lvlText w:val=""/>
        <w:lvlJc w:val="left"/>
        <w:pPr>
          <w:tabs>
            <w:tab w:val="num" w:pos="1260"/>
          </w:tabs>
          <w:ind w:left="1260" w:hanging="420"/>
        </w:pPr>
        <w:rPr>
          <w:rFonts w:hint="eastAsia"/>
        </w:rPr>
      </w:lvl>
    </w:lvlOverride>
    <w:lvlOverride w:ilvl="3">
      <w:lvl w:ilvl="3">
        <w:start w:val="1"/>
        <w:numFmt w:val="bullet"/>
        <w:lvlText w:val=""/>
        <w:lvlJc w:val="left"/>
        <w:pPr>
          <w:tabs>
            <w:tab w:val="num" w:pos="1680"/>
          </w:tabs>
          <w:ind w:left="1680" w:hanging="420"/>
        </w:pPr>
        <w:rPr>
          <w:rFonts w:hint="eastAsia"/>
        </w:rPr>
      </w:lvl>
    </w:lvlOverride>
    <w:lvlOverride w:ilvl="4">
      <w:lvl w:ilvl="4">
        <w:start w:val="1"/>
        <w:numFmt w:val="bullet"/>
        <w:lvlText w:val=""/>
        <w:lvlJc w:val="left"/>
        <w:pPr>
          <w:tabs>
            <w:tab w:val="num" w:pos="2100"/>
          </w:tabs>
          <w:ind w:left="2100" w:hanging="420"/>
        </w:pPr>
        <w:rPr>
          <w:rFonts w:hint="eastAsia"/>
        </w:rPr>
      </w:lvl>
    </w:lvlOverride>
    <w:lvlOverride w:ilvl="5">
      <w:lvl w:ilvl="5">
        <w:start w:val="1"/>
        <w:numFmt w:val="bullet"/>
        <w:lvlText w:val=""/>
        <w:lvlJc w:val="left"/>
        <w:pPr>
          <w:tabs>
            <w:tab w:val="num" w:pos="2520"/>
          </w:tabs>
          <w:ind w:left="2520" w:hanging="420"/>
        </w:pPr>
        <w:rPr>
          <w:rFonts w:hint="eastAsia"/>
        </w:rPr>
      </w:lvl>
    </w:lvlOverride>
    <w:lvlOverride w:ilvl="6">
      <w:lvl w:ilvl="6">
        <w:start w:val="1"/>
        <w:numFmt w:val="bullet"/>
        <w:lvlText w:val=""/>
        <w:lvlJc w:val="left"/>
        <w:pPr>
          <w:tabs>
            <w:tab w:val="num" w:pos="2940"/>
          </w:tabs>
          <w:ind w:left="2940" w:hanging="420"/>
        </w:pPr>
        <w:rPr>
          <w:rFonts w:hint="eastAsia"/>
        </w:rPr>
      </w:lvl>
    </w:lvlOverride>
    <w:lvlOverride w:ilvl="7">
      <w:lvl w:ilvl="7">
        <w:start w:val="1"/>
        <w:numFmt w:val="bullet"/>
        <w:lvlText w:val=""/>
        <w:lvlJc w:val="left"/>
        <w:pPr>
          <w:tabs>
            <w:tab w:val="num" w:pos="3360"/>
          </w:tabs>
          <w:ind w:left="3360" w:hanging="420"/>
        </w:pPr>
        <w:rPr>
          <w:rFonts w:hint="eastAsia"/>
        </w:rPr>
      </w:lvl>
    </w:lvlOverride>
    <w:lvlOverride w:ilvl="8">
      <w:lvl w:ilvl="8">
        <w:start w:val="1"/>
        <w:numFmt w:val="bullet"/>
        <w:lvlText w:val=""/>
        <w:lvlJc w:val="left"/>
        <w:pPr>
          <w:tabs>
            <w:tab w:val="num" w:pos="3780"/>
          </w:tabs>
          <w:ind w:left="3780" w:hanging="420"/>
        </w:pPr>
        <w:rPr>
          <w:rFonts w:hint="eastAsia"/>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bordersDoNotSurroundHeader/>
  <w:bordersDoNotSurroundFooter/>
  <w:proofState w:spelling="clean" w:grammar="clean"/>
  <w:attachedTemplate r:id="rId1"/>
  <w:stylePaneSortMethod w:val="0000"/>
  <w:defaultTabStop w:val="420"/>
  <w:clickAndTypeStyle w:val="E-Content"/>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v:textbox style="mso-rotate-with-shape: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BAD"/>
    <w:rsid w:val="0000016B"/>
    <w:rsid w:val="00001201"/>
    <w:rsid w:val="000017B1"/>
    <w:rsid w:val="00002CB1"/>
    <w:rsid w:val="0000319A"/>
    <w:rsid w:val="0000471E"/>
    <w:rsid w:val="00004D7E"/>
    <w:rsid w:val="000105B6"/>
    <w:rsid w:val="0001197E"/>
    <w:rsid w:val="00015137"/>
    <w:rsid w:val="00016601"/>
    <w:rsid w:val="00017E55"/>
    <w:rsid w:val="00017F2C"/>
    <w:rsid w:val="000219CB"/>
    <w:rsid w:val="00021C27"/>
    <w:rsid w:val="00021D08"/>
    <w:rsid w:val="00022E08"/>
    <w:rsid w:val="0002638D"/>
    <w:rsid w:val="00027174"/>
    <w:rsid w:val="0003072D"/>
    <w:rsid w:val="00030CBF"/>
    <w:rsid w:val="00030FF7"/>
    <w:rsid w:val="00032A94"/>
    <w:rsid w:val="00034C96"/>
    <w:rsid w:val="000351BC"/>
    <w:rsid w:val="00036AC3"/>
    <w:rsid w:val="00036B58"/>
    <w:rsid w:val="00040C36"/>
    <w:rsid w:val="000413D2"/>
    <w:rsid w:val="0004155A"/>
    <w:rsid w:val="0004408E"/>
    <w:rsid w:val="00044A7A"/>
    <w:rsid w:val="00044BAA"/>
    <w:rsid w:val="00044E41"/>
    <w:rsid w:val="000451DC"/>
    <w:rsid w:val="00045228"/>
    <w:rsid w:val="00046076"/>
    <w:rsid w:val="000460F2"/>
    <w:rsid w:val="00046519"/>
    <w:rsid w:val="0004665A"/>
    <w:rsid w:val="00050796"/>
    <w:rsid w:val="000507BF"/>
    <w:rsid w:val="00051107"/>
    <w:rsid w:val="00051402"/>
    <w:rsid w:val="000521F7"/>
    <w:rsid w:val="000550B2"/>
    <w:rsid w:val="00063BDE"/>
    <w:rsid w:val="000662E3"/>
    <w:rsid w:val="00066546"/>
    <w:rsid w:val="000668B3"/>
    <w:rsid w:val="00067C9E"/>
    <w:rsid w:val="00070330"/>
    <w:rsid w:val="000712C9"/>
    <w:rsid w:val="000725B3"/>
    <w:rsid w:val="00072C43"/>
    <w:rsid w:val="00072CB0"/>
    <w:rsid w:val="0007418A"/>
    <w:rsid w:val="0007476D"/>
    <w:rsid w:val="00076855"/>
    <w:rsid w:val="000771FF"/>
    <w:rsid w:val="000778E4"/>
    <w:rsid w:val="000805F6"/>
    <w:rsid w:val="00081B1D"/>
    <w:rsid w:val="000824E3"/>
    <w:rsid w:val="00082DB0"/>
    <w:rsid w:val="000843E6"/>
    <w:rsid w:val="00084AE1"/>
    <w:rsid w:val="00086CCA"/>
    <w:rsid w:val="000879E7"/>
    <w:rsid w:val="00092056"/>
    <w:rsid w:val="000950D3"/>
    <w:rsid w:val="00095733"/>
    <w:rsid w:val="00095889"/>
    <w:rsid w:val="000968E9"/>
    <w:rsid w:val="00097C96"/>
    <w:rsid w:val="000A2651"/>
    <w:rsid w:val="000A26DD"/>
    <w:rsid w:val="000A4511"/>
    <w:rsid w:val="000A4A32"/>
    <w:rsid w:val="000A53EB"/>
    <w:rsid w:val="000A5788"/>
    <w:rsid w:val="000A6B71"/>
    <w:rsid w:val="000A6D24"/>
    <w:rsid w:val="000A6EB8"/>
    <w:rsid w:val="000A71ED"/>
    <w:rsid w:val="000B0E3B"/>
    <w:rsid w:val="000B0F1A"/>
    <w:rsid w:val="000B1759"/>
    <w:rsid w:val="000B19BA"/>
    <w:rsid w:val="000B4346"/>
    <w:rsid w:val="000B4E80"/>
    <w:rsid w:val="000C0A70"/>
    <w:rsid w:val="000C0D5E"/>
    <w:rsid w:val="000C282D"/>
    <w:rsid w:val="000C292F"/>
    <w:rsid w:val="000C3210"/>
    <w:rsid w:val="000C3256"/>
    <w:rsid w:val="000C3924"/>
    <w:rsid w:val="000C46BF"/>
    <w:rsid w:val="000C4C42"/>
    <w:rsid w:val="000C5369"/>
    <w:rsid w:val="000C5F08"/>
    <w:rsid w:val="000C69BB"/>
    <w:rsid w:val="000C75AB"/>
    <w:rsid w:val="000C7D8C"/>
    <w:rsid w:val="000D26F8"/>
    <w:rsid w:val="000D433A"/>
    <w:rsid w:val="000D5FA0"/>
    <w:rsid w:val="000E0893"/>
    <w:rsid w:val="000E0B7B"/>
    <w:rsid w:val="000E2745"/>
    <w:rsid w:val="000E36D8"/>
    <w:rsid w:val="000E3F13"/>
    <w:rsid w:val="000E4554"/>
    <w:rsid w:val="000E4650"/>
    <w:rsid w:val="000E7802"/>
    <w:rsid w:val="000F389F"/>
    <w:rsid w:val="000F493D"/>
    <w:rsid w:val="000F4B94"/>
    <w:rsid w:val="000F5613"/>
    <w:rsid w:val="000F56BF"/>
    <w:rsid w:val="000F5712"/>
    <w:rsid w:val="000F59F9"/>
    <w:rsid w:val="000F6A8E"/>
    <w:rsid w:val="000F7619"/>
    <w:rsid w:val="0010068E"/>
    <w:rsid w:val="00103194"/>
    <w:rsid w:val="00105132"/>
    <w:rsid w:val="00105AA3"/>
    <w:rsid w:val="00106888"/>
    <w:rsid w:val="00106DD5"/>
    <w:rsid w:val="00107930"/>
    <w:rsid w:val="00110223"/>
    <w:rsid w:val="0011110D"/>
    <w:rsid w:val="00112128"/>
    <w:rsid w:val="00112220"/>
    <w:rsid w:val="00112713"/>
    <w:rsid w:val="00112C9E"/>
    <w:rsid w:val="00112E3D"/>
    <w:rsid w:val="001132CB"/>
    <w:rsid w:val="00114098"/>
    <w:rsid w:val="001142B8"/>
    <w:rsid w:val="00115F95"/>
    <w:rsid w:val="001177EF"/>
    <w:rsid w:val="0012172E"/>
    <w:rsid w:val="00124747"/>
    <w:rsid w:val="00124D7E"/>
    <w:rsid w:val="00124E66"/>
    <w:rsid w:val="001251E5"/>
    <w:rsid w:val="00125AEF"/>
    <w:rsid w:val="00127D55"/>
    <w:rsid w:val="00131A78"/>
    <w:rsid w:val="0013218F"/>
    <w:rsid w:val="00133368"/>
    <w:rsid w:val="00133450"/>
    <w:rsid w:val="0013389A"/>
    <w:rsid w:val="00134379"/>
    <w:rsid w:val="00135AC2"/>
    <w:rsid w:val="00136B7E"/>
    <w:rsid w:val="0013720F"/>
    <w:rsid w:val="001412FE"/>
    <w:rsid w:val="00142792"/>
    <w:rsid w:val="00142987"/>
    <w:rsid w:val="001432AB"/>
    <w:rsid w:val="00143C97"/>
    <w:rsid w:val="0014434A"/>
    <w:rsid w:val="001443B1"/>
    <w:rsid w:val="00145D93"/>
    <w:rsid w:val="001473E2"/>
    <w:rsid w:val="001509FD"/>
    <w:rsid w:val="00150A22"/>
    <w:rsid w:val="00154891"/>
    <w:rsid w:val="00155465"/>
    <w:rsid w:val="001602C6"/>
    <w:rsid w:val="00162015"/>
    <w:rsid w:val="0016256C"/>
    <w:rsid w:val="00163241"/>
    <w:rsid w:val="001633F9"/>
    <w:rsid w:val="001640C7"/>
    <w:rsid w:val="00167A7D"/>
    <w:rsid w:val="00167BB2"/>
    <w:rsid w:val="0017173D"/>
    <w:rsid w:val="00172C62"/>
    <w:rsid w:val="00173805"/>
    <w:rsid w:val="00173A56"/>
    <w:rsid w:val="00174BFD"/>
    <w:rsid w:val="0017519B"/>
    <w:rsid w:val="00177506"/>
    <w:rsid w:val="00180B9C"/>
    <w:rsid w:val="0018139D"/>
    <w:rsid w:val="00181C6F"/>
    <w:rsid w:val="00181FFA"/>
    <w:rsid w:val="001826BB"/>
    <w:rsid w:val="00183F80"/>
    <w:rsid w:val="00184C86"/>
    <w:rsid w:val="00185301"/>
    <w:rsid w:val="0018613C"/>
    <w:rsid w:val="001912C3"/>
    <w:rsid w:val="00192AE6"/>
    <w:rsid w:val="00192B92"/>
    <w:rsid w:val="00193EB5"/>
    <w:rsid w:val="00194148"/>
    <w:rsid w:val="00194DE5"/>
    <w:rsid w:val="00195345"/>
    <w:rsid w:val="00196BD7"/>
    <w:rsid w:val="001978EA"/>
    <w:rsid w:val="00197DF5"/>
    <w:rsid w:val="001A0CA2"/>
    <w:rsid w:val="001A1C4A"/>
    <w:rsid w:val="001A2CE6"/>
    <w:rsid w:val="001A32C8"/>
    <w:rsid w:val="001A339A"/>
    <w:rsid w:val="001A41F1"/>
    <w:rsid w:val="001A4E1F"/>
    <w:rsid w:val="001A6B59"/>
    <w:rsid w:val="001A7518"/>
    <w:rsid w:val="001B022D"/>
    <w:rsid w:val="001B2B4F"/>
    <w:rsid w:val="001B322F"/>
    <w:rsid w:val="001B37AA"/>
    <w:rsid w:val="001B524C"/>
    <w:rsid w:val="001B5472"/>
    <w:rsid w:val="001B54AA"/>
    <w:rsid w:val="001B7776"/>
    <w:rsid w:val="001B7B31"/>
    <w:rsid w:val="001C033C"/>
    <w:rsid w:val="001C192B"/>
    <w:rsid w:val="001C21D4"/>
    <w:rsid w:val="001C35B6"/>
    <w:rsid w:val="001C38CD"/>
    <w:rsid w:val="001C41C3"/>
    <w:rsid w:val="001C49FF"/>
    <w:rsid w:val="001C4B3A"/>
    <w:rsid w:val="001C5219"/>
    <w:rsid w:val="001C54C6"/>
    <w:rsid w:val="001C6390"/>
    <w:rsid w:val="001D45CD"/>
    <w:rsid w:val="001D74FF"/>
    <w:rsid w:val="001D7F1D"/>
    <w:rsid w:val="001E095D"/>
    <w:rsid w:val="001E0DBB"/>
    <w:rsid w:val="001E16C6"/>
    <w:rsid w:val="001E1C66"/>
    <w:rsid w:val="001E289C"/>
    <w:rsid w:val="001E3621"/>
    <w:rsid w:val="001E53EC"/>
    <w:rsid w:val="001E6848"/>
    <w:rsid w:val="001E75CD"/>
    <w:rsid w:val="001F1C05"/>
    <w:rsid w:val="001F228F"/>
    <w:rsid w:val="001F27BA"/>
    <w:rsid w:val="001F3942"/>
    <w:rsid w:val="001F74A7"/>
    <w:rsid w:val="001F77AC"/>
    <w:rsid w:val="00200731"/>
    <w:rsid w:val="002012F0"/>
    <w:rsid w:val="00203746"/>
    <w:rsid w:val="0020502A"/>
    <w:rsid w:val="00205176"/>
    <w:rsid w:val="00205280"/>
    <w:rsid w:val="0020534F"/>
    <w:rsid w:val="002053AB"/>
    <w:rsid w:val="00205E98"/>
    <w:rsid w:val="00206436"/>
    <w:rsid w:val="00206AEB"/>
    <w:rsid w:val="00207496"/>
    <w:rsid w:val="00207607"/>
    <w:rsid w:val="00211137"/>
    <w:rsid w:val="002224FD"/>
    <w:rsid w:val="002233F2"/>
    <w:rsid w:val="002241F7"/>
    <w:rsid w:val="00224AED"/>
    <w:rsid w:val="002251D8"/>
    <w:rsid w:val="002255E4"/>
    <w:rsid w:val="00226E22"/>
    <w:rsid w:val="00226F5F"/>
    <w:rsid w:val="0022797F"/>
    <w:rsid w:val="002330B1"/>
    <w:rsid w:val="002339B2"/>
    <w:rsid w:val="00233D76"/>
    <w:rsid w:val="002348CC"/>
    <w:rsid w:val="00234F54"/>
    <w:rsid w:val="00235AE9"/>
    <w:rsid w:val="00235AFA"/>
    <w:rsid w:val="0023742D"/>
    <w:rsid w:val="0023766D"/>
    <w:rsid w:val="0023779A"/>
    <w:rsid w:val="00237F22"/>
    <w:rsid w:val="00240F60"/>
    <w:rsid w:val="00241D4C"/>
    <w:rsid w:val="00241F7F"/>
    <w:rsid w:val="00242BC8"/>
    <w:rsid w:val="00243591"/>
    <w:rsid w:val="0024365B"/>
    <w:rsid w:val="00243A6B"/>
    <w:rsid w:val="00243B7F"/>
    <w:rsid w:val="00245D96"/>
    <w:rsid w:val="0024611D"/>
    <w:rsid w:val="002462C6"/>
    <w:rsid w:val="00246EE0"/>
    <w:rsid w:val="00250813"/>
    <w:rsid w:val="0025226B"/>
    <w:rsid w:val="00252F13"/>
    <w:rsid w:val="00253A71"/>
    <w:rsid w:val="002549A6"/>
    <w:rsid w:val="00255A76"/>
    <w:rsid w:val="00255BDD"/>
    <w:rsid w:val="00256C79"/>
    <w:rsid w:val="002570D6"/>
    <w:rsid w:val="002605CB"/>
    <w:rsid w:val="002606F5"/>
    <w:rsid w:val="002612FE"/>
    <w:rsid w:val="0026248F"/>
    <w:rsid w:val="00262AA0"/>
    <w:rsid w:val="002636DA"/>
    <w:rsid w:val="0026541A"/>
    <w:rsid w:val="002658C8"/>
    <w:rsid w:val="00266A49"/>
    <w:rsid w:val="00267379"/>
    <w:rsid w:val="002700FC"/>
    <w:rsid w:val="002712B4"/>
    <w:rsid w:val="00274544"/>
    <w:rsid w:val="002769A3"/>
    <w:rsid w:val="00280020"/>
    <w:rsid w:val="0028229B"/>
    <w:rsid w:val="002825CB"/>
    <w:rsid w:val="00283041"/>
    <w:rsid w:val="0028650A"/>
    <w:rsid w:val="00291662"/>
    <w:rsid w:val="00291F5B"/>
    <w:rsid w:val="00293680"/>
    <w:rsid w:val="00293744"/>
    <w:rsid w:val="00293981"/>
    <w:rsid w:val="002942C6"/>
    <w:rsid w:val="002964DC"/>
    <w:rsid w:val="00296618"/>
    <w:rsid w:val="0029730F"/>
    <w:rsid w:val="00297C10"/>
    <w:rsid w:val="002A0308"/>
    <w:rsid w:val="002A122D"/>
    <w:rsid w:val="002A12DC"/>
    <w:rsid w:val="002A150B"/>
    <w:rsid w:val="002A22B2"/>
    <w:rsid w:val="002A46F2"/>
    <w:rsid w:val="002A4B79"/>
    <w:rsid w:val="002A5527"/>
    <w:rsid w:val="002A69EC"/>
    <w:rsid w:val="002A6CBF"/>
    <w:rsid w:val="002A7618"/>
    <w:rsid w:val="002B0BDD"/>
    <w:rsid w:val="002B24FE"/>
    <w:rsid w:val="002B268B"/>
    <w:rsid w:val="002B5BA8"/>
    <w:rsid w:val="002B65B7"/>
    <w:rsid w:val="002B6914"/>
    <w:rsid w:val="002B6A6F"/>
    <w:rsid w:val="002B7756"/>
    <w:rsid w:val="002C0260"/>
    <w:rsid w:val="002C0646"/>
    <w:rsid w:val="002C401B"/>
    <w:rsid w:val="002C4DE8"/>
    <w:rsid w:val="002C6649"/>
    <w:rsid w:val="002C71C9"/>
    <w:rsid w:val="002C78E0"/>
    <w:rsid w:val="002D1337"/>
    <w:rsid w:val="002D2E26"/>
    <w:rsid w:val="002D3DFF"/>
    <w:rsid w:val="002D4932"/>
    <w:rsid w:val="002D5253"/>
    <w:rsid w:val="002D536A"/>
    <w:rsid w:val="002D675F"/>
    <w:rsid w:val="002D6C5D"/>
    <w:rsid w:val="002D6CE1"/>
    <w:rsid w:val="002D7862"/>
    <w:rsid w:val="002D7D5F"/>
    <w:rsid w:val="002E01B0"/>
    <w:rsid w:val="002E04E5"/>
    <w:rsid w:val="002E3244"/>
    <w:rsid w:val="002E3A2B"/>
    <w:rsid w:val="002E3CEA"/>
    <w:rsid w:val="002E3F59"/>
    <w:rsid w:val="002E5355"/>
    <w:rsid w:val="002E5BB5"/>
    <w:rsid w:val="002E5EF5"/>
    <w:rsid w:val="002E7CE1"/>
    <w:rsid w:val="002F0F42"/>
    <w:rsid w:val="002F1248"/>
    <w:rsid w:val="002F23D6"/>
    <w:rsid w:val="002F2C7D"/>
    <w:rsid w:val="002F2D57"/>
    <w:rsid w:val="002F4D24"/>
    <w:rsid w:val="002F5870"/>
    <w:rsid w:val="002F5B34"/>
    <w:rsid w:val="002F65D1"/>
    <w:rsid w:val="002F7B44"/>
    <w:rsid w:val="00300882"/>
    <w:rsid w:val="00302672"/>
    <w:rsid w:val="003030D4"/>
    <w:rsid w:val="003031CC"/>
    <w:rsid w:val="00306209"/>
    <w:rsid w:val="00306B6D"/>
    <w:rsid w:val="00306B75"/>
    <w:rsid w:val="00306BB5"/>
    <w:rsid w:val="00306F47"/>
    <w:rsid w:val="003111F4"/>
    <w:rsid w:val="00313C2A"/>
    <w:rsid w:val="00313D45"/>
    <w:rsid w:val="0031437B"/>
    <w:rsid w:val="0031495B"/>
    <w:rsid w:val="003160D4"/>
    <w:rsid w:val="0031621F"/>
    <w:rsid w:val="0031705F"/>
    <w:rsid w:val="00320B30"/>
    <w:rsid w:val="00321B2E"/>
    <w:rsid w:val="003222F7"/>
    <w:rsid w:val="00322C68"/>
    <w:rsid w:val="0032354C"/>
    <w:rsid w:val="003245C4"/>
    <w:rsid w:val="00325200"/>
    <w:rsid w:val="003268C5"/>
    <w:rsid w:val="00327032"/>
    <w:rsid w:val="00327968"/>
    <w:rsid w:val="00327D62"/>
    <w:rsid w:val="003313D9"/>
    <w:rsid w:val="00331C25"/>
    <w:rsid w:val="00332D48"/>
    <w:rsid w:val="00333A06"/>
    <w:rsid w:val="00334074"/>
    <w:rsid w:val="00334DFB"/>
    <w:rsid w:val="00335703"/>
    <w:rsid w:val="00336562"/>
    <w:rsid w:val="0033744B"/>
    <w:rsid w:val="00337DB5"/>
    <w:rsid w:val="00340294"/>
    <w:rsid w:val="003424AA"/>
    <w:rsid w:val="003432FD"/>
    <w:rsid w:val="003439ED"/>
    <w:rsid w:val="00345BCF"/>
    <w:rsid w:val="003479B8"/>
    <w:rsid w:val="003507F5"/>
    <w:rsid w:val="00350AA8"/>
    <w:rsid w:val="00351B86"/>
    <w:rsid w:val="003522BD"/>
    <w:rsid w:val="00354A77"/>
    <w:rsid w:val="00357871"/>
    <w:rsid w:val="00362851"/>
    <w:rsid w:val="0036523F"/>
    <w:rsid w:val="00366201"/>
    <w:rsid w:val="003672B0"/>
    <w:rsid w:val="003673FD"/>
    <w:rsid w:val="00371F02"/>
    <w:rsid w:val="00372039"/>
    <w:rsid w:val="003723A1"/>
    <w:rsid w:val="00372DAC"/>
    <w:rsid w:val="00373C45"/>
    <w:rsid w:val="00374E06"/>
    <w:rsid w:val="003758B0"/>
    <w:rsid w:val="00376948"/>
    <w:rsid w:val="0037727A"/>
    <w:rsid w:val="0038002C"/>
    <w:rsid w:val="003813E1"/>
    <w:rsid w:val="00381725"/>
    <w:rsid w:val="0038386A"/>
    <w:rsid w:val="00383EAD"/>
    <w:rsid w:val="00383FF9"/>
    <w:rsid w:val="00387642"/>
    <w:rsid w:val="00391B4B"/>
    <w:rsid w:val="00392718"/>
    <w:rsid w:val="00392AAC"/>
    <w:rsid w:val="003934FD"/>
    <w:rsid w:val="00393B00"/>
    <w:rsid w:val="00393CE1"/>
    <w:rsid w:val="00394075"/>
    <w:rsid w:val="0039480F"/>
    <w:rsid w:val="0039681A"/>
    <w:rsid w:val="003979FC"/>
    <w:rsid w:val="00397B00"/>
    <w:rsid w:val="003A04B4"/>
    <w:rsid w:val="003A06D9"/>
    <w:rsid w:val="003A213A"/>
    <w:rsid w:val="003A25F7"/>
    <w:rsid w:val="003A2B97"/>
    <w:rsid w:val="003A3570"/>
    <w:rsid w:val="003A43D6"/>
    <w:rsid w:val="003A5690"/>
    <w:rsid w:val="003B0DF8"/>
    <w:rsid w:val="003B40BB"/>
    <w:rsid w:val="003B4CA6"/>
    <w:rsid w:val="003B5F66"/>
    <w:rsid w:val="003B661C"/>
    <w:rsid w:val="003B685B"/>
    <w:rsid w:val="003B71AD"/>
    <w:rsid w:val="003B74F6"/>
    <w:rsid w:val="003C0078"/>
    <w:rsid w:val="003C050F"/>
    <w:rsid w:val="003C0B33"/>
    <w:rsid w:val="003C0E18"/>
    <w:rsid w:val="003C1649"/>
    <w:rsid w:val="003C29B6"/>
    <w:rsid w:val="003C3815"/>
    <w:rsid w:val="003C457A"/>
    <w:rsid w:val="003C466F"/>
    <w:rsid w:val="003C49F0"/>
    <w:rsid w:val="003C65E4"/>
    <w:rsid w:val="003C6B5C"/>
    <w:rsid w:val="003D0CBD"/>
    <w:rsid w:val="003D1789"/>
    <w:rsid w:val="003D1D5F"/>
    <w:rsid w:val="003D734E"/>
    <w:rsid w:val="003D789D"/>
    <w:rsid w:val="003D7C80"/>
    <w:rsid w:val="003E03CE"/>
    <w:rsid w:val="003E1239"/>
    <w:rsid w:val="003E1DCA"/>
    <w:rsid w:val="003E247D"/>
    <w:rsid w:val="003E24E7"/>
    <w:rsid w:val="003E2B4D"/>
    <w:rsid w:val="003E39DE"/>
    <w:rsid w:val="003E5714"/>
    <w:rsid w:val="003E57DB"/>
    <w:rsid w:val="003E7D88"/>
    <w:rsid w:val="003F1B7E"/>
    <w:rsid w:val="003F1C01"/>
    <w:rsid w:val="003F69FE"/>
    <w:rsid w:val="003F75BC"/>
    <w:rsid w:val="003F7DB2"/>
    <w:rsid w:val="00400128"/>
    <w:rsid w:val="004013F5"/>
    <w:rsid w:val="00401BE6"/>
    <w:rsid w:val="00402006"/>
    <w:rsid w:val="004031B5"/>
    <w:rsid w:val="0040341E"/>
    <w:rsid w:val="00403654"/>
    <w:rsid w:val="0040501D"/>
    <w:rsid w:val="0040524B"/>
    <w:rsid w:val="004067EA"/>
    <w:rsid w:val="00407403"/>
    <w:rsid w:val="0040788C"/>
    <w:rsid w:val="004102E2"/>
    <w:rsid w:val="004119D0"/>
    <w:rsid w:val="00411EBE"/>
    <w:rsid w:val="004124DD"/>
    <w:rsid w:val="00413D82"/>
    <w:rsid w:val="00415997"/>
    <w:rsid w:val="0042073B"/>
    <w:rsid w:val="004214CD"/>
    <w:rsid w:val="0042176E"/>
    <w:rsid w:val="00423246"/>
    <w:rsid w:val="00423D9C"/>
    <w:rsid w:val="00425B73"/>
    <w:rsid w:val="00425CC3"/>
    <w:rsid w:val="00427772"/>
    <w:rsid w:val="00430AB5"/>
    <w:rsid w:val="00430E0D"/>
    <w:rsid w:val="0043128B"/>
    <w:rsid w:val="00431BB4"/>
    <w:rsid w:val="00432AD3"/>
    <w:rsid w:val="00433D0E"/>
    <w:rsid w:val="00435A0A"/>
    <w:rsid w:val="00437765"/>
    <w:rsid w:val="00437D5B"/>
    <w:rsid w:val="00440736"/>
    <w:rsid w:val="00440D8E"/>
    <w:rsid w:val="00440E1A"/>
    <w:rsid w:val="00441BEB"/>
    <w:rsid w:val="00441D3F"/>
    <w:rsid w:val="0044248D"/>
    <w:rsid w:val="0044274B"/>
    <w:rsid w:val="00443B4B"/>
    <w:rsid w:val="004444D3"/>
    <w:rsid w:val="00444685"/>
    <w:rsid w:val="00444C9D"/>
    <w:rsid w:val="00445C30"/>
    <w:rsid w:val="00447CB9"/>
    <w:rsid w:val="00450DC7"/>
    <w:rsid w:val="004511C6"/>
    <w:rsid w:val="00451698"/>
    <w:rsid w:val="0045172C"/>
    <w:rsid w:val="00451BB4"/>
    <w:rsid w:val="00451F1E"/>
    <w:rsid w:val="004520E1"/>
    <w:rsid w:val="004535E8"/>
    <w:rsid w:val="00453F70"/>
    <w:rsid w:val="00454965"/>
    <w:rsid w:val="00455806"/>
    <w:rsid w:val="004563ED"/>
    <w:rsid w:val="004568A6"/>
    <w:rsid w:val="00457043"/>
    <w:rsid w:val="00457B6E"/>
    <w:rsid w:val="00460DCA"/>
    <w:rsid w:val="00461349"/>
    <w:rsid w:val="00462405"/>
    <w:rsid w:val="0046408A"/>
    <w:rsid w:val="00464A0F"/>
    <w:rsid w:val="004653A0"/>
    <w:rsid w:val="004655D8"/>
    <w:rsid w:val="00465A86"/>
    <w:rsid w:val="00465AE0"/>
    <w:rsid w:val="00466045"/>
    <w:rsid w:val="00466643"/>
    <w:rsid w:val="00466BC7"/>
    <w:rsid w:val="004678E2"/>
    <w:rsid w:val="00467E3B"/>
    <w:rsid w:val="00470ECE"/>
    <w:rsid w:val="00471E27"/>
    <w:rsid w:val="0047253A"/>
    <w:rsid w:val="00472D58"/>
    <w:rsid w:val="00473218"/>
    <w:rsid w:val="0047328A"/>
    <w:rsid w:val="00473389"/>
    <w:rsid w:val="004750BF"/>
    <w:rsid w:val="004752B6"/>
    <w:rsid w:val="00475334"/>
    <w:rsid w:val="00477656"/>
    <w:rsid w:val="00477CEA"/>
    <w:rsid w:val="00477FDB"/>
    <w:rsid w:val="00480498"/>
    <w:rsid w:val="00480E4D"/>
    <w:rsid w:val="00481B69"/>
    <w:rsid w:val="00481CE7"/>
    <w:rsid w:val="004826B0"/>
    <w:rsid w:val="004833FF"/>
    <w:rsid w:val="00483F25"/>
    <w:rsid w:val="00484694"/>
    <w:rsid w:val="0048599C"/>
    <w:rsid w:val="004870E5"/>
    <w:rsid w:val="004875AA"/>
    <w:rsid w:val="00487756"/>
    <w:rsid w:val="00487A85"/>
    <w:rsid w:val="00487D12"/>
    <w:rsid w:val="00490EB3"/>
    <w:rsid w:val="004916DE"/>
    <w:rsid w:val="004919DA"/>
    <w:rsid w:val="00492266"/>
    <w:rsid w:val="0049242A"/>
    <w:rsid w:val="00492981"/>
    <w:rsid w:val="00492E95"/>
    <w:rsid w:val="0049307B"/>
    <w:rsid w:val="004946BD"/>
    <w:rsid w:val="00495E79"/>
    <w:rsid w:val="004968AC"/>
    <w:rsid w:val="00497285"/>
    <w:rsid w:val="004A09C1"/>
    <w:rsid w:val="004A17BC"/>
    <w:rsid w:val="004A1C98"/>
    <w:rsid w:val="004A1E8E"/>
    <w:rsid w:val="004A2283"/>
    <w:rsid w:val="004A26F1"/>
    <w:rsid w:val="004A3728"/>
    <w:rsid w:val="004A47D4"/>
    <w:rsid w:val="004A72F8"/>
    <w:rsid w:val="004B0772"/>
    <w:rsid w:val="004B0C5A"/>
    <w:rsid w:val="004B1D5B"/>
    <w:rsid w:val="004B25F4"/>
    <w:rsid w:val="004B5479"/>
    <w:rsid w:val="004B59A8"/>
    <w:rsid w:val="004B5EC6"/>
    <w:rsid w:val="004B7B0B"/>
    <w:rsid w:val="004C3B71"/>
    <w:rsid w:val="004C3CAD"/>
    <w:rsid w:val="004C4A41"/>
    <w:rsid w:val="004C63C9"/>
    <w:rsid w:val="004C6A0A"/>
    <w:rsid w:val="004C6AF7"/>
    <w:rsid w:val="004C6F0C"/>
    <w:rsid w:val="004C7C34"/>
    <w:rsid w:val="004C7E1B"/>
    <w:rsid w:val="004D22C7"/>
    <w:rsid w:val="004D4F81"/>
    <w:rsid w:val="004D503F"/>
    <w:rsid w:val="004D58C4"/>
    <w:rsid w:val="004D6B67"/>
    <w:rsid w:val="004D78D4"/>
    <w:rsid w:val="004E0F55"/>
    <w:rsid w:val="004E3A91"/>
    <w:rsid w:val="004E3BA2"/>
    <w:rsid w:val="004E41B8"/>
    <w:rsid w:val="004E4516"/>
    <w:rsid w:val="004E4E8E"/>
    <w:rsid w:val="004E70D8"/>
    <w:rsid w:val="004E7A69"/>
    <w:rsid w:val="004E7E8C"/>
    <w:rsid w:val="004F0302"/>
    <w:rsid w:val="004F0582"/>
    <w:rsid w:val="004F0663"/>
    <w:rsid w:val="004F084B"/>
    <w:rsid w:val="004F09E5"/>
    <w:rsid w:val="004F0DCF"/>
    <w:rsid w:val="004F11AF"/>
    <w:rsid w:val="004F28FF"/>
    <w:rsid w:val="004F3515"/>
    <w:rsid w:val="004F3B71"/>
    <w:rsid w:val="004F3EAF"/>
    <w:rsid w:val="004F4790"/>
    <w:rsid w:val="004F4892"/>
    <w:rsid w:val="004F622F"/>
    <w:rsid w:val="004F672D"/>
    <w:rsid w:val="004F7264"/>
    <w:rsid w:val="004F77BA"/>
    <w:rsid w:val="0050211C"/>
    <w:rsid w:val="0050259E"/>
    <w:rsid w:val="00502979"/>
    <w:rsid w:val="00502EA2"/>
    <w:rsid w:val="0050332B"/>
    <w:rsid w:val="00504E9A"/>
    <w:rsid w:val="005051D6"/>
    <w:rsid w:val="00505F28"/>
    <w:rsid w:val="00510379"/>
    <w:rsid w:val="0051042E"/>
    <w:rsid w:val="005115CB"/>
    <w:rsid w:val="0051385E"/>
    <w:rsid w:val="00513B11"/>
    <w:rsid w:val="00513C93"/>
    <w:rsid w:val="00514C7C"/>
    <w:rsid w:val="005154B9"/>
    <w:rsid w:val="005176C3"/>
    <w:rsid w:val="00517AD1"/>
    <w:rsid w:val="005202E0"/>
    <w:rsid w:val="005219B5"/>
    <w:rsid w:val="00522726"/>
    <w:rsid w:val="005256EE"/>
    <w:rsid w:val="00526D73"/>
    <w:rsid w:val="00526FF2"/>
    <w:rsid w:val="00527C3A"/>
    <w:rsid w:val="00531A1B"/>
    <w:rsid w:val="00533A99"/>
    <w:rsid w:val="00534E32"/>
    <w:rsid w:val="0053693F"/>
    <w:rsid w:val="00536F0B"/>
    <w:rsid w:val="00537ED4"/>
    <w:rsid w:val="005414A6"/>
    <w:rsid w:val="00543E94"/>
    <w:rsid w:val="00544703"/>
    <w:rsid w:val="00544B17"/>
    <w:rsid w:val="00544F67"/>
    <w:rsid w:val="00545C56"/>
    <w:rsid w:val="00545DFA"/>
    <w:rsid w:val="005477A3"/>
    <w:rsid w:val="00552BAE"/>
    <w:rsid w:val="00553E65"/>
    <w:rsid w:val="00556E9F"/>
    <w:rsid w:val="00557990"/>
    <w:rsid w:val="00560F4E"/>
    <w:rsid w:val="00562214"/>
    <w:rsid w:val="005638FC"/>
    <w:rsid w:val="00565B7F"/>
    <w:rsid w:val="00566CCB"/>
    <w:rsid w:val="00566D85"/>
    <w:rsid w:val="0057155C"/>
    <w:rsid w:val="00572513"/>
    <w:rsid w:val="005725CB"/>
    <w:rsid w:val="00572A8C"/>
    <w:rsid w:val="00573310"/>
    <w:rsid w:val="00574491"/>
    <w:rsid w:val="0057474B"/>
    <w:rsid w:val="00574E41"/>
    <w:rsid w:val="005754A2"/>
    <w:rsid w:val="00575CC2"/>
    <w:rsid w:val="00575F1E"/>
    <w:rsid w:val="00575F50"/>
    <w:rsid w:val="005764A3"/>
    <w:rsid w:val="00577E2C"/>
    <w:rsid w:val="005849AB"/>
    <w:rsid w:val="0058507C"/>
    <w:rsid w:val="005861B3"/>
    <w:rsid w:val="00586679"/>
    <w:rsid w:val="00586851"/>
    <w:rsid w:val="0059347E"/>
    <w:rsid w:val="00593A84"/>
    <w:rsid w:val="00593D8D"/>
    <w:rsid w:val="00593DA7"/>
    <w:rsid w:val="005940A7"/>
    <w:rsid w:val="00594F65"/>
    <w:rsid w:val="005A0164"/>
    <w:rsid w:val="005A0CEA"/>
    <w:rsid w:val="005A0D16"/>
    <w:rsid w:val="005A10F6"/>
    <w:rsid w:val="005A1CC8"/>
    <w:rsid w:val="005A2402"/>
    <w:rsid w:val="005A4104"/>
    <w:rsid w:val="005A4C43"/>
    <w:rsid w:val="005A4EBE"/>
    <w:rsid w:val="005A592F"/>
    <w:rsid w:val="005B0544"/>
    <w:rsid w:val="005B0E41"/>
    <w:rsid w:val="005B23A7"/>
    <w:rsid w:val="005B28B7"/>
    <w:rsid w:val="005B34C9"/>
    <w:rsid w:val="005B4594"/>
    <w:rsid w:val="005B67FD"/>
    <w:rsid w:val="005B6CDD"/>
    <w:rsid w:val="005C09CF"/>
    <w:rsid w:val="005C1845"/>
    <w:rsid w:val="005C202A"/>
    <w:rsid w:val="005C23B8"/>
    <w:rsid w:val="005C2646"/>
    <w:rsid w:val="005C2880"/>
    <w:rsid w:val="005C30B8"/>
    <w:rsid w:val="005C3403"/>
    <w:rsid w:val="005C39FD"/>
    <w:rsid w:val="005C5630"/>
    <w:rsid w:val="005C73FF"/>
    <w:rsid w:val="005C7B3B"/>
    <w:rsid w:val="005D04A5"/>
    <w:rsid w:val="005D2071"/>
    <w:rsid w:val="005D3A69"/>
    <w:rsid w:val="005D3FAA"/>
    <w:rsid w:val="005D62CB"/>
    <w:rsid w:val="005D6CB7"/>
    <w:rsid w:val="005E0690"/>
    <w:rsid w:val="005E126B"/>
    <w:rsid w:val="005E1292"/>
    <w:rsid w:val="005E2763"/>
    <w:rsid w:val="005E3812"/>
    <w:rsid w:val="005E3E00"/>
    <w:rsid w:val="005E4BD6"/>
    <w:rsid w:val="005E5524"/>
    <w:rsid w:val="005E6303"/>
    <w:rsid w:val="005E7B14"/>
    <w:rsid w:val="005F0CCC"/>
    <w:rsid w:val="005F0D74"/>
    <w:rsid w:val="005F1031"/>
    <w:rsid w:val="005F2E7E"/>
    <w:rsid w:val="005F2F60"/>
    <w:rsid w:val="005F3B3A"/>
    <w:rsid w:val="005F3B3D"/>
    <w:rsid w:val="005F3CDB"/>
    <w:rsid w:val="005F4534"/>
    <w:rsid w:val="005F4996"/>
    <w:rsid w:val="005F5500"/>
    <w:rsid w:val="005F629A"/>
    <w:rsid w:val="00600AE2"/>
    <w:rsid w:val="00601BB8"/>
    <w:rsid w:val="0060357F"/>
    <w:rsid w:val="00603717"/>
    <w:rsid w:val="00605012"/>
    <w:rsid w:val="00606DD4"/>
    <w:rsid w:val="006079C9"/>
    <w:rsid w:val="006105BA"/>
    <w:rsid w:val="006107C5"/>
    <w:rsid w:val="00613552"/>
    <w:rsid w:val="0061359F"/>
    <w:rsid w:val="0061459E"/>
    <w:rsid w:val="00615A07"/>
    <w:rsid w:val="00616EFE"/>
    <w:rsid w:val="00617F43"/>
    <w:rsid w:val="00621712"/>
    <w:rsid w:val="00621FE3"/>
    <w:rsid w:val="00623CEF"/>
    <w:rsid w:val="00623F98"/>
    <w:rsid w:val="006248B3"/>
    <w:rsid w:val="006259F0"/>
    <w:rsid w:val="00626045"/>
    <w:rsid w:val="00626485"/>
    <w:rsid w:val="00626878"/>
    <w:rsid w:val="00627EFB"/>
    <w:rsid w:val="0063001B"/>
    <w:rsid w:val="00631361"/>
    <w:rsid w:val="00632675"/>
    <w:rsid w:val="0063282D"/>
    <w:rsid w:val="00632FB7"/>
    <w:rsid w:val="00635061"/>
    <w:rsid w:val="00635777"/>
    <w:rsid w:val="006369E8"/>
    <w:rsid w:val="00637551"/>
    <w:rsid w:val="006411F5"/>
    <w:rsid w:val="006417F9"/>
    <w:rsid w:val="0064226C"/>
    <w:rsid w:val="006427D3"/>
    <w:rsid w:val="00643C14"/>
    <w:rsid w:val="0064667B"/>
    <w:rsid w:val="00646EE5"/>
    <w:rsid w:val="00646F0E"/>
    <w:rsid w:val="00647C23"/>
    <w:rsid w:val="0065336F"/>
    <w:rsid w:val="00653862"/>
    <w:rsid w:val="006539D7"/>
    <w:rsid w:val="00654187"/>
    <w:rsid w:val="0065530E"/>
    <w:rsid w:val="00656237"/>
    <w:rsid w:val="00656AAC"/>
    <w:rsid w:val="00657E7B"/>
    <w:rsid w:val="00660E20"/>
    <w:rsid w:val="00661CF6"/>
    <w:rsid w:val="006629D6"/>
    <w:rsid w:val="0066459F"/>
    <w:rsid w:val="0066462A"/>
    <w:rsid w:val="00664FDD"/>
    <w:rsid w:val="00666040"/>
    <w:rsid w:val="00666FB0"/>
    <w:rsid w:val="00667350"/>
    <w:rsid w:val="0067046C"/>
    <w:rsid w:val="00670907"/>
    <w:rsid w:val="00671489"/>
    <w:rsid w:val="00672362"/>
    <w:rsid w:val="00675A85"/>
    <w:rsid w:val="00676037"/>
    <w:rsid w:val="0068101E"/>
    <w:rsid w:val="0068131E"/>
    <w:rsid w:val="0068217A"/>
    <w:rsid w:val="006823B7"/>
    <w:rsid w:val="00682923"/>
    <w:rsid w:val="00682C09"/>
    <w:rsid w:val="00683273"/>
    <w:rsid w:val="0068375F"/>
    <w:rsid w:val="00684309"/>
    <w:rsid w:val="006845F4"/>
    <w:rsid w:val="0068498A"/>
    <w:rsid w:val="00686AA1"/>
    <w:rsid w:val="00690018"/>
    <w:rsid w:val="00691652"/>
    <w:rsid w:val="006921B0"/>
    <w:rsid w:val="00692566"/>
    <w:rsid w:val="00692A89"/>
    <w:rsid w:val="00692CA1"/>
    <w:rsid w:val="00694A17"/>
    <w:rsid w:val="00695423"/>
    <w:rsid w:val="00695DF1"/>
    <w:rsid w:val="006961BB"/>
    <w:rsid w:val="00696BCF"/>
    <w:rsid w:val="00696F1B"/>
    <w:rsid w:val="00696F32"/>
    <w:rsid w:val="00697B59"/>
    <w:rsid w:val="00697C1E"/>
    <w:rsid w:val="006A01E5"/>
    <w:rsid w:val="006A23E9"/>
    <w:rsid w:val="006A292F"/>
    <w:rsid w:val="006A56AA"/>
    <w:rsid w:val="006A7AF9"/>
    <w:rsid w:val="006B1E6A"/>
    <w:rsid w:val="006B4AAB"/>
    <w:rsid w:val="006B57D6"/>
    <w:rsid w:val="006B5D54"/>
    <w:rsid w:val="006B64A1"/>
    <w:rsid w:val="006C0770"/>
    <w:rsid w:val="006C14BC"/>
    <w:rsid w:val="006C1C83"/>
    <w:rsid w:val="006C21DD"/>
    <w:rsid w:val="006C33F0"/>
    <w:rsid w:val="006C3A53"/>
    <w:rsid w:val="006C41F9"/>
    <w:rsid w:val="006C54E0"/>
    <w:rsid w:val="006C5C4F"/>
    <w:rsid w:val="006C626B"/>
    <w:rsid w:val="006D0275"/>
    <w:rsid w:val="006D0432"/>
    <w:rsid w:val="006D0498"/>
    <w:rsid w:val="006D1184"/>
    <w:rsid w:val="006D3AD4"/>
    <w:rsid w:val="006D508B"/>
    <w:rsid w:val="006D6C58"/>
    <w:rsid w:val="006E0670"/>
    <w:rsid w:val="006E0A09"/>
    <w:rsid w:val="006E0A97"/>
    <w:rsid w:val="006E1B49"/>
    <w:rsid w:val="006E1E2E"/>
    <w:rsid w:val="006E2009"/>
    <w:rsid w:val="006E49EC"/>
    <w:rsid w:val="006E4CAC"/>
    <w:rsid w:val="006E552D"/>
    <w:rsid w:val="006E5569"/>
    <w:rsid w:val="006E5E20"/>
    <w:rsid w:val="006F138D"/>
    <w:rsid w:val="006F1B12"/>
    <w:rsid w:val="006F5CD9"/>
    <w:rsid w:val="006F6A01"/>
    <w:rsid w:val="006F72E5"/>
    <w:rsid w:val="00700BE7"/>
    <w:rsid w:val="00701CE5"/>
    <w:rsid w:val="00702BE8"/>
    <w:rsid w:val="00702CB6"/>
    <w:rsid w:val="0070382E"/>
    <w:rsid w:val="00703FDE"/>
    <w:rsid w:val="007049C0"/>
    <w:rsid w:val="00704EF2"/>
    <w:rsid w:val="00705EEE"/>
    <w:rsid w:val="00707D0A"/>
    <w:rsid w:val="007103D3"/>
    <w:rsid w:val="007105C6"/>
    <w:rsid w:val="00710B07"/>
    <w:rsid w:val="007126B2"/>
    <w:rsid w:val="00712D1C"/>
    <w:rsid w:val="0071552E"/>
    <w:rsid w:val="007177D4"/>
    <w:rsid w:val="0072039B"/>
    <w:rsid w:val="007206FB"/>
    <w:rsid w:val="00720A60"/>
    <w:rsid w:val="00720ED8"/>
    <w:rsid w:val="00722A0D"/>
    <w:rsid w:val="00723BDC"/>
    <w:rsid w:val="0072574F"/>
    <w:rsid w:val="007258C8"/>
    <w:rsid w:val="00725B40"/>
    <w:rsid w:val="007260CF"/>
    <w:rsid w:val="00726869"/>
    <w:rsid w:val="00726A63"/>
    <w:rsid w:val="00727136"/>
    <w:rsid w:val="00727783"/>
    <w:rsid w:val="00727B30"/>
    <w:rsid w:val="0073020C"/>
    <w:rsid w:val="00731A84"/>
    <w:rsid w:val="00733546"/>
    <w:rsid w:val="0073363D"/>
    <w:rsid w:val="00735AB7"/>
    <w:rsid w:val="00735C24"/>
    <w:rsid w:val="0073630B"/>
    <w:rsid w:val="00737006"/>
    <w:rsid w:val="00741FCC"/>
    <w:rsid w:val="007423C2"/>
    <w:rsid w:val="00742461"/>
    <w:rsid w:val="00743D68"/>
    <w:rsid w:val="00744B82"/>
    <w:rsid w:val="00746348"/>
    <w:rsid w:val="00747CFC"/>
    <w:rsid w:val="007500DC"/>
    <w:rsid w:val="007509B1"/>
    <w:rsid w:val="00751870"/>
    <w:rsid w:val="00752FC5"/>
    <w:rsid w:val="00753900"/>
    <w:rsid w:val="007558C6"/>
    <w:rsid w:val="00757586"/>
    <w:rsid w:val="007579CB"/>
    <w:rsid w:val="007603EC"/>
    <w:rsid w:val="00761BFB"/>
    <w:rsid w:val="00761C3C"/>
    <w:rsid w:val="007633BF"/>
    <w:rsid w:val="0076450A"/>
    <w:rsid w:val="0076490B"/>
    <w:rsid w:val="007655AE"/>
    <w:rsid w:val="007665F5"/>
    <w:rsid w:val="0076726B"/>
    <w:rsid w:val="00767724"/>
    <w:rsid w:val="00767DCB"/>
    <w:rsid w:val="0077001C"/>
    <w:rsid w:val="00771A98"/>
    <w:rsid w:val="007721C3"/>
    <w:rsid w:val="0077327D"/>
    <w:rsid w:val="0077434D"/>
    <w:rsid w:val="00775DD3"/>
    <w:rsid w:val="007810DA"/>
    <w:rsid w:val="00781B60"/>
    <w:rsid w:val="00784864"/>
    <w:rsid w:val="00784E0C"/>
    <w:rsid w:val="00787CEB"/>
    <w:rsid w:val="00790648"/>
    <w:rsid w:val="00791081"/>
    <w:rsid w:val="0079208F"/>
    <w:rsid w:val="00793C40"/>
    <w:rsid w:val="00793D37"/>
    <w:rsid w:val="00794267"/>
    <w:rsid w:val="00794C97"/>
    <w:rsid w:val="007A0162"/>
    <w:rsid w:val="007A02EC"/>
    <w:rsid w:val="007A1F2B"/>
    <w:rsid w:val="007A253E"/>
    <w:rsid w:val="007A480B"/>
    <w:rsid w:val="007A632A"/>
    <w:rsid w:val="007B02CF"/>
    <w:rsid w:val="007B064D"/>
    <w:rsid w:val="007B0907"/>
    <w:rsid w:val="007B1523"/>
    <w:rsid w:val="007B33A8"/>
    <w:rsid w:val="007B4718"/>
    <w:rsid w:val="007B4EC8"/>
    <w:rsid w:val="007B697A"/>
    <w:rsid w:val="007B7E19"/>
    <w:rsid w:val="007C0E88"/>
    <w:rsid w:val="007C3B77"/>
    <w:rsid w:val="007C5502"/>
    <w:rsid w:val="007C623F"/>
    <w:rsid w:val="007C6BD2"/>
    <w:rsid w:val="007D1749"/>
    <w:rsid w:val="007D2B62"/>
    <w:rsid w:val="007D2FB7"/>
    <w:rsid w:val="007D3DF4"/>
    <w:rsid w:val="007D52F7"/>
    <w:rsid w:val="007D688D"/>
    <w:rsid w:val="007D7BFD"/>
    <w:rsid w:val="007E6D81"/>
    <w:rsid w:val="007E6E8E"/>
    <w:rsid w:val="007F0725"/>
    <w:rsid w:val="007F1C05"/>
    <w:rsid w:val="007F45AF"/>
    <w:rsid w:val="007F4886"/>
    <w:rsid w:val="007F4C54"/>
    <w:rsid w:val="007F5955"/>
    <w:rsid w:val="007F682B"/>
    <w:rsid w:val="007F71A3"/>
    <w:rsid w:val="007F7FF9"/>
    <w:rsid w:val="0080085D"/>
    <w:rsid w:val="00801F8F"/>
    <w:rsid w:val="00802E71"/>
    <w:rsid w:val="008034C9"/>
    <w:rsid w:val="00804136"/>
    <w:rsid w:val="00804BD4"/>
    <w:rsid w:val="00804C81"/>
    <w:rsid w:val="00804CD1"/>
    <w:rsid w:val="0080530E"/>
    <w:rsid w:val="00805B3D"/>
    <w:rsid w:val="008062D8"/>
    <w:rsid w:val="008063BB"/>
    <w:rsid w:val="008069B3"/>
    <w:rsid w:val="00810056"/>
    <w:rsid w:val="0081013B"/>
    <w:rsid w:val="00811C76"/>
    <w:rsid w:val="00811D2C"/>
    <w:rsid w:val="00811E2E"/>
    <w:rsid w:val="00813626"/>
    <w:rsid w:val="00813986"/>
    <w:rsid w:val="00815AC3"/>
    <w:rsid w:val="008163F3"/>
    <w:rsid w:val="0081731B"/>
    <w:rsid w:val="00820461"/>
    <w:rsid w:val="008225D3"/>
    <w:rsid w:val="00824F49"/>
    <w:rsid w:val="00825382"/>
    <w:rsid w:val="008254DF"/>
    <w:rsid w:val="00827261"/>
    <w:rsid w:val="00830E44"/>
    <w:rsid w:val="008324B6"/>
    <w:rsid w:val="00835C12"/>
    <w:rsid w:val="0083760F"/>
    <w:rsid w:val="008377AB"/>
    <w:rsid w:val="00837DBD"/>
    <w:rsid w:val="00842D8E"/>
    <w:rsid w:val="0084301B"/>
    <w:rsid w:val="00844D63"/>
    <w:rsid w:val="00844EED"/>
    <w:rsid w:val="0084692D"/>
    <w:rsid w:val="00847AE7"/>
    <w:rsid w:val="00851755"/>
    <w:rsid w:val="0085223B"/>
    <w:rsid w:val="00854A72"/>
    <w:rsid w:val="00855720"/>
    <w:rsid w:val="008616AC"/>
    <w:rsid w:val="00861C5E"/>
    <w:rsid w:val="008625B4"/>
    <w:rsid w:val="00863637"/>
    <w:rsid w:val="00863F6D"/>
    <w:rsid w:val="0086445C"/>
    <w:rsid w:val="008644BD"/>
    <w:rsid w:val="00864A86"/>
    <w:rsid w:val="008657E5"/>
    <w:rsid w:val="00865ABA"/>
    <w:rsid w:val="00867170"/>
    <w:rsid w:val="00870DEC"/>
    <w:rsid w:val="00871510"/>
    <w:rsid w:val="0087279A"/>
    <w:rsid w:val="008761AD"/>
    <w:rsid w:val="00876877"/>
    <w:rsid w:val="0088110D"/>
    <w:rsid w:val="00881B02"/>
    <w:rsid w:val="00881F56"/>
    <w:rsid w:val="0088282E"/>
    <w:rsid w:val="00882A17"/>
    <w:rsid w:val="00883B82"/>
    <w:rsid w:val="00885246"/>
    <w:rsid w:val="008859B9"/>
    <w:rsid w:val="00886FA2"/>
    <w:rsid w:val="0089326B"/>
    <w:rsid w:val="008935E8"/>
    <w:rsid w:val="00893715"/>
    <w:rsid w:val="008941E4"/>
    <w:rsid w:val="00896360"/>
    <w:rsid w:val="0089742B"/>
    <w:rsid w:val="008A2274"/>
    <w:rsid w:val="008A2B72"/>
    <w:rsid w:val="008A2CD2"/>
    <w:rsid w:val="008A2F7D"/>
    <w:rsid w:val="008A35AE"/>
    <w:rsid w:val="008A39AC"/>
    <w:rsid w:val="008A4AA0"/>
    <w:rsid w:val="008A4F17"/>
    <w:rsid w:val="008A6038"/>
    <w:rsid w:val="008A6DEE"/>
    <w:rsid w:val="008B1371"/>
    <w:rsid w:val="008B22C1"/>
    <w:rsid w:val="008B64AD"/>
    <w:rsid w:val="008B6D8E"/>
    <w:rsid w:val="008C240E"/>
    <w:rsid w:val="008C39D1"/>
    <w:rsid w:val="008C5279"/>
    <w:rsid w:val="008C657B"/>
    <w:rsid w:val="008C6956"/>
    <w:rsid w:val="008C732D"/>
    <w:rsid w:val="008C7414"/>
    <w:rsid w:val="008D3EB4"/>
    <w:rsid w:val="008D60C5"/>
    <w:rsid w:val="008D6C30"/>
    <w:rsid w:val="008D7C14"/>
    <w:rsid w:val="008E026B"/>
    <w:rsid w:val="008E18B4"/>
    <w:rsid w:val="008E1A84"/>
    <w:rsid w:val="008E2E41"/>
    <w:rsid w:val="008E4E3A"/>
    <w:rsid w:val="008E6140"/>
    <w:rsid w:val="008E7290"/>
    <w:rsid w:val="008E7977"/>
    <w:rsid w:val="008F01D0"/>
    <w:rsid w:val="008F065B"/>
    <w:rsid w:val="008F07F6"/>
    <w:rsid w:val="008F0CB9"/>
    <w:rsid w:val="008F0D8A"/>
    <w:rsid w:val="008F0F14"/>
    <w:rsid w:val="008F19A6"/>
    <w:rsid w:val="008F1B06"/>
    <w:rsid w:val="008F1C5C"/>
    <w:rsid w:val="008F1CD2"/>
    <w:rsid w:val="008F36E1"/>
    <w:rsid w:val="008F582C"/>
    <w:rsid w:val="008F5940"/>
    <w:rsid w:val="008F5B0C"/>
    <w:rsid w:val="008F7223"/>
    <w:rsid w:val="008F7C12"/>
    <w:rsid w:val="0090092E"/>
    <w:rsid w:val="009015D1"/>
    <w:rsid w:val="00901EAA"/>
    <w:rsid w:val="00903FAA"/>
    <w:rsid w:val="009057CF"/>
    <w:rsid w:val="009063BA"/>
    <w:rsid w:val="009066F0"/>
    <w:rsid w:val="009119D7"/>
    <w:rsid w:val="00911B56"/>
    <w:rsid w:val="00912A2E"/>
    <w:rsid w:val="00912F6E"/>
    <w:rsid w:val="009136C0"/>
    <w:rsid w:val="00914099"/>
    <w:rsid w:val="009144E4"/>
    <w:rsid w:val="00915CB6"/>
    <w:rsid w:val="00917A7D"/>
    <w:rsid w:val="00921688"/>
    <w:rsid w:val="00921C5D"/>
    <w:rsid w:val="00923589"/>
    <w:rsid w:val="00924169"/>
    <w:rsid w:val="0092467D"/>
    <w:rsid w:val="00924943"/>
    <w:rsid w:val="009251D5"/>
    <w:rsid w:val="0092601B"/>
    <w:rsid w:val="009272B2"/>
    <w:rsid w:val="00927B9D"/>
    <w:rsid w:val="00930C57"/>
    <w:rsid w:val="00932630"/>
    <w:rsid w:val="00932DD8"/>
    <w:rsid w:val="009340D2"/>
    <w:rsid w:val="00934222"/>
    <w:rsid w:val="009429F3"/>
    <w:rsid w:val="00944B7D"/>
    <w:rsid w:val="00944B9C"/>
    <w:rsid w:val="00945344"/>
    <w:rsid w:val="00946592"/>
    <w:rsid w:val="00946F73"/>
    <w:rsid w:val="00947844"/>
    <w:rsid w:val="00955192"/>
    <w:rsid w:val="00955F94"/>
    <w:rsid w:val="00956CEB"/>
    <w:rsid w:val="00957719"/>
    <w:rsid w:val="009578A1"/>
    <w:rsid w:val="00957AE4"/>
    <w:rsid w:val="00960095"/>
    <w:rsid w:val="009602CC"/>
    <w:rsid w:val="009608B5"/>
    <w:rsid w:val="00960B80"/>
    <w:rsid w:val="00961594"/>
    <w:rsid w:val="00963AC0"/>
    <w:rsid w:val="00963CDE"/>
    <w:rsid w:val="009649AA"/>
    <w:rsid w:val="00970A37"/>
    <w:rsid w:val="00970E0E"/>
    <w:rsid w:val="0097180B"/>
    <w:rsid w:val="009724EF"/>
    <w:rsid w:val="00973FA8"/>
    <w:rsid w:val="00975AD8"/>
    <w:rsid w:val="00975E75"/>
    <w:rsid w:val="00975EA9"/>
    <w:rsid w:val="00976F24"/>
    <w:rsid w:val="00976F29"/>
    <w:rsid w:val="00977A47"/>
    <w:rsid w:val="009801C1"/>
    <w:rsid w:val="00981073"/>
    <w:rsid w:val="009818CA"/>
    <w:rsid w:val="009825F3"/>
    <w:rsid w:val="00983A19"/>
    <w:rsid w:val="00984004"/>
    <w:rsid w:val="00984902"/>
    <w:rsid w:val="00985E2E"/>
    <w:rsid w:val="00986543"/>
    <w:rsid w:val="00986DA1"/>
    <w:rsid w:val="009874DF"/>
    <w:rsid w:val="0098769B"/>
    <w:rsid w:val="009917DF"/>
    <w:rsid w:val="009930B4"/>
    <w:rsid w:val="00996659"/>
    <w:rsid w:val="0099675C"/>
    <w:rsid w:val="009A011F"/>
    <w:rsid w:val="009A1BB1"/>
    <w:rsid w:val="009A27AC"/>
    <w:rsid w:val="009A318D"/>
    <w:rsid w:val="009A3971"/>
    <w:rsid w:val="009A53CC"/>
    <w:rsid w:val="009A6620"/>
    <w:rsid w:val="009B07C7"/>
    <w:rsid w:val="009B122C"/>
    <w:rsid w:val="009B2B1E"/>
    <w:rsid w:val="009B3170"/>
    <w:rsid w:val="009B343C"/>
    <w:rsid w:val="009B60ED"/>
    <w:rsid w:val="009B7E7C"/>
    <w:rsid w:val="009C0347"/>
    <w:rsid w:val="009C0876"/>
    <w:rsid w:val="009C1774"/>
    <w:rsid w:val="009C2E50"/>
    <w:rsid w:val="009C3743"/>
    <w:rsid w:val="009C44F3"/>
    <w:rsid w:val="009C46B4"/>
    <w:rsid w:val="009C5D3B"/>
    <w:rsid w:val="009C724D"/>
    <w:rsid w:val="009D1CF5"/>
    <w:rsid w:val="009D1F0B"/>
    <w:rsid w:val="009D1FED"/>
    <w:rsid w:val="009D2535"/>
    <w:rsid w:val="009D2541"/>
    <w:rsid w:val="009D2B10"/>
    <w:rsid w:val="009D2CED"/>
    <w:rsid w:val="009D2FF4"/>
    <w:rsid w:val="009D40D5"/>
    <w:rsid w:val="009D430E"/>
    <w:rsid w:val="009D4C1C"/>
    <w:rsid w:val="009D53E2"/>
    <w:rsid w:val="009D598C"/>
    <w:rsid w:val="009D64CC"/>
    <w:rsid w:val="009D77D5"/>
    <w:rsid w:val="009E0906"/>
    <w:rsid w:val="009E2457"/>
    <w:rsid w:val="009E4C6A"/>
    <w:rsid w:val="009E556A"/>
    <w:rsid w:val="009E6606"/>
    <w:rsid w:val="009E6B7D"/>
    <w:rsid w:val="009E6DF3"/>
    <w:rsid w:val="009E72ED"/>
    <w:rsid w:val="009E7D31"/>
    <w:rsid w:val="009F02A6"/>
    <w:rsid w:val="009F18D5"/>
    <w:rsid w:val="009F31CC"/>
    <w:rsid w:val="00A00B46"/>
    <w:rsid w:val="00A0143F"/>
    <w:rsid w:val="00A01B5A"/>
    <w:rsid w:val="00A0311F"/>
    <w:rsid w:val="00A053B2"/>
    <w:rsid w:val="00A05B75"/>
    <w:rsid w:val="00A07421"/>
    <w:rsid w:val="00A07568"/>
    <w:rsid w:val="00A07C2E"/>
    <w:rsid w:val="00A07CC5"/>
    <w:rsid w:val="00A07E58"/>
    <w:rsid w:val="00A14690"/>
    <w:rsid w:val="00A14DC6"/>
    <w:rsid w:val="00A14F7B"/>
    <w:rsid w:val="00A17B9C"/>
    <w:rsid w:val="00A20946"/>
    <w:rsid w:val="00A219EF"/>
    <w:rsid w:val="00A23231"/>
    <w:rsid w:val="00A26D6D"/>
    <w:rsid w:val="00A2771F"/>
    <w:rsid w:val="00A30EA9"/>
    <w:rsid w:val="00A31D64"/>
    <w:rsid w:val="00A32778"/>
    <w:rsid w:val="00A33485"/>
    <w:rsid w:val="00A357AF"/>
    <w:rsid w:val="00A359C3"/>
    <w:rsid w:val="00A364F5"/>
    <w:rsid w:val="00A3664D"/>
    <w:rsid w:val="00A41224"/>
    <w:rsid w:val="00A414DD"/>
    <w:rsid w:val="00A428AD"/>
    <w:rsid w:val="00A45CFA"/>
    <w:rsid w:val="00A4691C"/>
    <w:rsid w:val="00A509EC"/>
    <w:rsid w:val="00A51B2E"/>
    <w:rsid w:val="00A527DD"/>
    <w:rsid w:val="00A532F0"/>
    <w:rsid w:val="00A53312"/>
    <w:rsid w:val="00A54BA4"/>
    <w:rsid w:val="00A5612F"/>
    <w:rsid w:val="00A561F4"/>
    <w:rsid w:val="00A56790"/>
    <w:rsid w:val="00A60DE2"/>
    <w:rsid w:val="00A618A2"/>
    <w:rsid w:val="00A62750"/>
    <w:rsid w:val="00A63B76"/>
    <w:rsid w:val="00A666FD"/>
    <w:rsid w:val="00A7132A"/>
    <w:rsid w:val="00A716C3"/>
    <w:rsid w:val="00A71715"/>
    <w:rsid w:val="00A721EE"/>
    <w:rsid w:val="00A728DA"/>
    <w:rsid w:val="00A72D18"/>
    <w:rsid w:val="00A7430E"/>
    <w:rsid w:val="00A76A5A"/>
    <w:rsid w:val="00A76E0B"/>
    <w:rsid w:val="00A778DE"/>
    <w:rsid w:val="00A80394"/>
    <w:rsid w:val="00A808C7"/>
    <w:rsid w:val="00A813A4"/>
    <w:rsid w:val="00A81AA7"/>
    <w:rsid w:val="00A8219C"/>
    <w:rsid w:val="00A828AD"/>
    <w:rsid w:val="00A8296D"/>
    <w:rsid w:val="00A83453"/>
    <w:rsid w:val="00A83837"/>
    <w:rsid w:val="00A83A61"/>
    <w:rsid w:val="00A83BC4"/>
    <w:rsid w:val="00A8444E"/>
    <w:rsid w:val="00A84D94"/>
    <w:rsid w:val="00A85F9A"/>
    <w:rsid w:val="00A872B1"/>
    <w:rsid w:val="00A87C15"/>
    <w:rsid w:val="00A902E7"/>
    <w:rsid w:val="00A90660"/>
    <w:rsid w:val="00A90BF8"/>
    <w:rsid w:val="00A9140C"/>
    <w:rsid w:val="00A915E6"/>
    <w:rsid w:val="00A91CD2"/>
    <w:rsid w:val="00A92F6C"/>
    <w:rsid w:val="00A944C5"/>
    <w:rsid w:val="00A95686"/>
    <w:rsid w:val="00A974D2"/>
    <w:rsid w:val="00A97A2B"/>
    <w:rsid w:val="00A97DC3"/>
    <w:rsid w:val="00AA0B54"/>
    <w:rsid w:val="00AA0F71"/>
    <w:rsid w:val="00AA1096"/>
    <w:rsid w:val="00AA36CE"/>
    <w:rsid w:val="00AA4F30"/>
    <w:rsid w:val="00AA5617"/>
    <w:rsid w:val="00AA57FC"/>
    <w:rsid w:val="00AA5E58"/>
    <w:rsid w:val="00AA7457"/>
    <w:rsid w:val="00AA7529"/>
    <w:rsid w:val="00AB0730"/>
    <w:rsid w:val="00AB1783"/>
    <w:rsid w:val="00AB22C1"/>
    <w:rsid w:val="00AB2D0F"/>
    <w:rsid w:val="00AB4264"/>
    <w:rsid w:val="00AB4802"/>
    <w:rsid w:val="00AB5A84"/>
    <w:rsid w:val="00AB7C09"/>
    <w:rsid w:val="00AC1041"/>
    <w:rsid w:val="00AC335E"/>
    <w:rsid w:val="00AC4CD4"/>
    <w:rsid w:val="00AC7E12"/>
    <w:rsid w:val="00AD0FA5"/>
    <w:rsid w:val="00AD2543"/>
    <w:rsid w:val="00AD279D"/>
    <w:rsid w:val="00AD2E18"/>
    <w:rsid w:val="00AD3D4A"/>
    <w:rsid w:val="00AD4431"/>
    <w:rsid w:val="00AD6511"/>
    <w:rsid w:val="00AD6F45"/>
    <w:rsid w:val="00AD7196"/>
    <w:rsid w:val="00AD773F"/>
    <w:rsid w:val="00AE26F4"/>
    <w:rsid w:val="00AE3339"/>
    <w:rsid w:val="00AE39A3"/>
    <w:rsid w:val="00AE437E"/>
    <w:rsid w:val="00AE48AD"/>
    <w:rsid w:val="00AE517D"/>
    <w:rsid w:val="00AE64CC"/>
    <w:rsid w:val="00AE6717"/>
    <w:rsid w:val="00AE772E"/>
    <w:rsid w:val="00AF0441"/>
    <w:rsid w:val="00AF0C83"/>
    <w:rsid w:val="00AF30E1"/>
    <w:rsid w:val="00AF3229"/>
    <w:rsid w:val="00AF46E2"/>
    <w:rsid w:val="00AF5986"/>
    <w:rsid w:val="00AF7CFD"/>
    <w:rsid w:val="00B00405"/>
    <w:rsid w:val="00B04341"/>
    <w:rsid w:val="00B048F8"/>
    <w:rsid w:val="00B07551"/>
    <w:rsid w:val="00B0763B"/>
    <w:rsid w:val="00B10E12"/>
    <w:rsid w:val="00B110CF"/>
    <w:rsid w:val="00B14EE0"/>
    <w:rsid w:val="00B1599C"/>
    <w:rsid w:val="00B15B35"/>
    <w:rsid w:val="00B15B8C"/>
    <w:rsid w:val="00B1600C"/>
    <w:rsid w:val="00B17230"/>
    <w:rsid w:val="00B176AF"/>
    <w:rsid w:val="00B2051E"/>
    <w:rsid w:val="00B210BB"/>
    <w:rsid w:val="00B225AA"/>
    <w:rsid w:val="00B22877"/>
    <w:rsid w:val="00B22928"/>
    <w:rsid w:val="00B2324A"/>
    <w:rsid w:val="00B23AF9"/>
    <w:rsid w:val="00B26CC2"/>
    <w:rsid w:val="00B27275"/>
    <w:rsid w:val="00B279C7"/>
    <w:rsid w:val="00B27F58"/>
    <w:rsid w:val="00B30862"/>
    <w:rsid w:val="00B30B85"/>
    <w:rsid w:val="00B31232"/>
    <w:rsid w:val="00B31449"/>
    <w:rsid w:val="00B3198A"/>
    <w:rsid w:val="00B32B36"/>
    <w:rsid w:val="00B33F38"/>
    <w:rsid w:val="00B3423E"/>
    <w:rsid w:val="00B342AF"/>
    <w:rsid w:val="00B34885"/>
    <w:rsid w:val="00B37897"/>
    <w:rsid w:val="00B40727"/>
    <w:rsid w:val="00B40E85"/>
    <w:rsid w:val="00B42392"/>
    <w:rsid w:val="00B43424"/>
    <w:rsid w:val="00B509F6"/>
    <w:rsid w:val="00B51B82"/>
    <w:rsid w:val="00B52458"/>
    <w:rsid w:val="00B55260"/>
    <w:rsid w:val="00B55284"/>
    <w:rsid w:val="00B555A2"/>
    <w:rsid w:val="00B55604"/>
    <w:rsid w:val="00B563AC"/>
    <w:rsid w:val="00B563AD"/>
    <w:rsid w:val="00B61A1E"/>
    <w:rsid w:val="00B6327D"/>
    <w:rsid w:val="00B64402"/>
    <w:rsid w:val="00B645C9"/>
    <w:rsid w:val="00B650E0"/>
    <w:rsid w:val="00B66C7C"/>
    <w:rsid w:val="00B718D1"/>
    <w:rsid w:val="00B719CC"/>
    <w:rsid w:val="00B71C4F"/>
    <w:rsid w:val="00B7283A"/>
    <w:rsid w:val="00B736F1"/>
    <w:rsid w:val="00B73725"/>
    <w:rsid w:val="00B73FC9"/>
    <w:rsid w:val="00B741CE"/>
    <w:rsid w:val="00B8059C"/>
    <w:rsid w:val="00B80A18"/>
    <w:rsid w:val="00B82000"/>
    <w:rsid w:val="00B8363D"/>
    <w:rsid w:val="00B8588B"/>
    <w:rsid w:val="00B86B8B"/>
    <w:rsid w:val="00B90768"/>
    <w:rsid w:val="00B9128F"/>
    <w:rsid w:val="00B92BAD"/>
    <w:rsid w:val="00B940C8"/>
    <w:rsid w:val="00B94C91"/>
    <w:rsid w:val="00B94E3F"/>
    <w:rsid w:val="00B97C31"/>
    <w:rsid w:val="00BA0687"/>
    <w:rsid w:val="00BA10AA"/>
    <w:rsid w:val="00BA1BB2"/>
    <w:rsid w:val="00BA1C51"/>
    <w:rsid w:val="00BA2448"/>
    <w:rsid w:val="00BA33A1"/>
    <w:rsid w:val="00BA3D17"/>
    <w:rsid w:val="00BA4461"/>
    <w:rsid w:val="00BA4E15"/>
    <w:rsid w:val="00BA5ED9"/>
    <w:rsid w:val="00BA72B3"/>
    <w:rsid w:val="00BB0CBF"/>
    <w:rsid w:val="00BB2BF9"/>
    <w:rsid w:val="00BB33BF"/>
    <w:rsid w:val="00BB43C6"/>
    <w:rsid w:val="00BB4C2C"/>
    <w:rsid w:val="00BB7452"/>
    <w:rsid w:val="00BB7F07"/>
    <w:rsid w:val="00BC09CD"/>
    <w:rsid w:val="00BC0F3E"/>
    <w:rsid w:val="00BC28F4"/>
    <w:rsid w:val="00BC2C9D"/>
    <w:rsid w:val="00BC3351"/>
    <w:rsid w:val="00BC3C72"/>
    <w:rsid w:val="00BC7742"/>
    <w:rsid w:val="00BC7B79"/>
    <w:rsid w:val="00BD02BD"/>
    <w:rsid w:val="00BD053E"/>
    <w:rsid w:val="00BD0B08"/>
    <w:rsid w:val="00BD0D21"/>
    <w:rsid w:val="00BD2598"/>
    <w:rsid w:val="00BD3F9B"/>
    <w:rsid w:val="00BD4EC2"/>
    <w:rsid w:val="00BD7817"/>
    <w:rsid w:val="00BD7D56"/>
    <w:rsid w:val="00BD7E22"/>
    <w:rsid w:val="00BE00F4"/>
    <w:rsid w:val="00BE199E"/>
    <w:rsid w:val="00BE38DF"/>
    <w:rsid w:val="00BE470A"/>
    <w:rsid w:val="00BE505D"/>
    <w:rsid w:val="00BE53C8"/>
    <w:rsid w:val="00BE6D8B"/>
    <w:rsid w:val="00BE6E01"/>
    <w:rsid w:val="00BE7B7F"/>
    <w:rsid w:val="00BF01E7"/>
    <w:rsid w:val="00BF021C"/>
    <w:rsid w:val="00BF0AAD"/>
    <w:rsid w:val="00BF0D99"/>
    <w:rsid w:val="00BF1129"/>
    <w:rsid w:val="00BF32C0"/>
    <w:rsid w:val="00BF3FA9"/>
    <w:rsid w:val="00BF44D0"/>
    <w:rsid w:val="00BF4F24"/>
    <w:rsid w:val="00BF59BA"/>
    <w:rsid w:val="00BF7563"/>
    <w:rsid w:val="00BF76A0"/>
    <w:rsid w:val="00BF7740"/>
    <w:rsid w:val="00BF7D3D"/>
    <w:rsid w:val="00C043AB"/>
    <w:rsid w:val="00C04A22"/>
    <w:rsid w:val="00C0604E"/>
    <w:rsid w:val="00C065B7"/>
    <w:rsid w:val="00C071BC"/>
    <w:rsid w:val="00C078D9"/>
    <w:rsid w:val="00C07C75"/>
    <w:rsid w:val="00C11394"/>
    <w:rsid w:val="00C11BD6"/>
    <w:rsid w:val="00C12EB1"/>
    <w:rsid w:val="00C13716"/>
    <w:rsid w:val="00C1424F"/>
    <w:rsid w:val="00C1440C"/>
    <w:rsid w:val="00C150BD"/>
    <w:rsid w:val="00C15119"/>
    <w:rsid w:val="00C159C6"/>
    <w:rsid w:val="00C16C43"/>
    <w:rsid w:val="00C228CF"/>
    <w:rsid w:val="00C22D37"/>
    <w:rsid w:val="00C22E31"/>
    <w:rsid w:val="00C22F3A"/>
    <w:rsid w:val="00C23B3B"/>
    <w:rsid w:val="00C248E3"/>
    <w:rsid w:val="00C25844"/>
    <w:rsid w:val="00C30799"/>
    <w:rsid w:val="00C35B4C"/>
    <w:rsid w:val="00C363E3"/>
    <w:rsid w:val="00C36A29"/>
    <w:rsid w:val="00C4160F"/>
    <w:rsid w:val="00C43C73"/>
    <w:rsid w:val="00C44888"/>
    <w:rsid w:val="00C4495D"/>
    <w:rsid w:val="00C4505E"/>
    <w:rsid w:val="00C46585"/>
    <w:rsid w:val="00C46D41"/>
    <w:rsid w:val="00C5077E"/>
    <w:rsid w:val="00C51BE4"/>
    <w:rsid w:val="00C51D10"/>
    <w:rsid w:val="00C52D0A"/>
    <w:rsid w:val="00C53CE5"/>
    <w:rsid w:val="00C547B1"/>
    <w:rsid w:val="00C56289"/>
    <w:rsid w:val="00C56C0A"/>
    <w:rsid w:val="00C57BE5"/>
    <w:rsid w:val="00C614B0"/>
    <w:rsid w:val="00C644DB"/>
    <w:rsid w:val="00C65793"/>
    <w:rsid w:val="00C674AB"/>
    <w:rsid w:val="00C67B19"/>
    <w:rsid w:val="00C70C46"/>
    <w:rsid w:val="00C71329"/>
    <w:rsid w:val="00C7311F"/>
    <w:rsid w:val="00C73244"/>
    <w:rsid w:val="00C7643A"/>
    <w:rsid w:val="00C77FAB"/>
    <w:rsid w:val="00C81B2F"/>
    <w:rsid w:val="00C834FD"/>
    <w:rsid w:val="00C83D88"/>
    <w:rsid w:val="00C8487B"/>
    <w:rsid w:val="00C84A64"/>
    <w:rsid w:val="00C8560D"/>
    <w:rsid w:val="00C860BF"/>
    <w:rsid w:val="00C90A0F"/>
    <w:rsid w:val="00C90E93"/>
    <w:rsid w:val="00C923DB"/>
    <w:rsid w:val="00C94A3F"/>
    <w:rsid w:val="00C96E60"/>
    <w:rsid w:val="00C97232"/>
    <w:rsid w:val="00C97A98"/>
    <w:rsid w:val="00C97F0B"/>
    <w:rsid w:val="00CA1F7F"/>
    <w:rsid w:val="00CA2551"/>
    <w:rsid w:val="00CA4214"/>
    <w:rsid w:val="00CA447D"/>
    <w:rsid w:val="00CA488A"/>
    <w:rsid w:val="00CA4BA7"/>
    <w:rsid w:val="00CA5C0F"/>
    <w:rsid w:val="00CA62F4"/>
    <w:rsid w:val="00CA6690"/>
    <w:rsid w:val="00CA6FFF"/>
    <w:rsid w:val="00CB1F64"/>
    <w:rsid w:val="00CB200F"/>
    <w:rsid w:val="00CB67EE"/>
    <w:rsid w:val="00CB7293"/>
    <w:rsid w:val="00CB7357"/>
    <w:rsid w:val="00CB7B6C"/>
    <w:rsid w:val="00CC00EF"/>
    <w:rsid w:val="00CC15BE"/>
    <w:rsid w:val="00CC2160"/>
    <w:rsid w:val="00CC244C"/>
    <w:rsid w:val="00CC4AD9"/>
    <w:rsid w:val="00CC5DC2"/>
    <w:rsid w:val="00CC65F9"/>
    <w:rsid w:val="00CC73F0"/>
    <w:rsid w:val="00CD116D"/>
    <w:rsid w:val="00CD129E"/>
    <w:rsid w:val="00CD3F3A"/>
    <w:rsid w:val="00CD4C66"/>
    <w:rsid w:val="00CD4D35"/>
    <w:rsid w:val="00CD523F"/>
    <w:rsid w:val="00CD591E"/>
    <w:rsid w:val="00CD59D0"/>
    <w:rsid w:val="00CD70DE"/>
    <w:rsid w:val="00CD7673"/>
    <w:rsid w:val="00CE0897"/>
    <w:rsid w:val="00CE1986"/>
    <w:rsid w:val="00CE22B4"/>
    <w:rsid w:val="00CE22D0"/>
    <w:rsid w:val="00CE4267"/>
    <w:rsid w:val="00CE55C2"/>
    <w:rsid w:val="00CE5B69"/>
    <w:rsid w:val="00CE5D0C"/>
    <w:rsid w:val="00CE72F5"/>
    <w:rsid w:val="00CF2AE1"/>
    <w:rsid w:val="00CF63BD"/>
    <w:rsid w:val="00CF7FAC"/>
    <w:rsid w:val="00D00F2C"/>
    <w:rsid w:val="00D0104D"/>
    <w:rsid w:val="00D02F70"/>
    <w:rsid w:val="00D04037"/>
    <w:rsid w:val="00D04B83"/>
    <w:rsid w:val="00D05FD3"/>
    <w:rsid w:val="00D0649B"/>
    <w:rsid w:val="00D06F45"/>
    <w:rsid w:val="00D11B14"/>
    <w:rsid w:val="00D11FEC"/>
    <w:rsid w:val="00D1305F"/>
    <w:rsid w:val="00D13F07"/>
    <w:rsid w:val="00D1760B"/>
    <w:rsid w:val="00D17795"/>
    <w:rsid w:val="00D179C0"/>
    <w:rsid w:val="00D17EDB"/>
    <w:rsid w:val="00D206F5"/>
    <w:rsid w:val="00D21A25"/>
    <w:rsid w:val="00D21C56"/>
    <w:rsid w:val="00D21D2F"/>
    <w:rsid w:val="00D226E4"/>
    <w:rsid w:val="00D22A01"/>
    <w:rsid w:val="00D25181"/>
    <w:rsid w:val="00D268F0"/>
    <w:rsid w:val="00D27741"/>
    <w:rsid w:val="00D27CF1"/>
    <w:rsid w:val="00D3174D"/>
    <w:rsid w:val="00D318BE"/>
    <w:rsid w:val="00D3434B"/>
    <w:rsid w:val="00D3474F"/>
    <w:rsid w:val="00D34BCD"/>
    <w:rsid w:val="00D35357"/>
    <w:rsid w:val="00D419EB"/>
    <w:rsid w:val="00D42906"/>
    <w:rsid w:val="00D435AA"/>
    <w:rsid w:val="00D45326"/>
    <w:rsid w:val="00D4696E"/>
    <w:rsid w:val="00D46E8F"/>
    <w:rsid w:val="00D50422"/>
    <w:rsid w:val="00D50A58"/>
    <w:rsid w:val="00D51D99"/>
    <w:rsid w:val="00D52A27"/>
    <w:rsid w:val="00D53C69"/>
    <w:rsid w:val="00D56124"/>
    <w:rsid w:val="00D57338"/>
    <w:rsid w:val="00D60389"/>
    <w:rsid w:val="00D61FA8"/>
    <w:rsid w:val="00D6262C"/>
    <w:rsid w:val="00D6320E"/>
    <w:rsid w:val="00D632D8"/>
    <w:rsid w:val="00D649AB"/>
    <w:rsid w:val="00D6596E"/>
    <w:rsid w:val="00D66D1C"/>
    <w:rsid w:val="00D72512"/>
    <w:rsid w:val="00D745D1"/>
    <w:rsid w:val="00D75AC8"/>
    <w:rsid w:val="00D76798"/>
    <w:rsid w:val="00D768A2"/>
    <w:rsid w:val="00D81BA3"/>
    <w:rsid w:val="00D81BA7"/>
    <w:rsid w:val="00D84DDC"/>
    <w:rsid w:val="00D857FD"/>
    <w:rsid w:val="00D85FE6"/>
    <w:rsid w:val="00D86787"/>
    <w:rsid w:val="00D870C5"/>
    <w:rsid w:val="00D873F0"/>
    <w:rsid w:val="00D90C44"/>
    <w:rsid w:val="00D912C7"/>
    <w:rsid w:val="00D93437"/>
    <w:rsid w:val="00D935CE"/>
    <w:rsid w:val="00D94DD2"/>
    <w:rsid w:val="00D951E1"/>
    <w:rsid w:val="00D955CB"/>
    <w:rsid w:val="00D95CFA"/>
    <w:rsid w:val="00D95E6D"/>
    <w:rsid w:val="00D95F9B"/>
    <w:rsid w:val="00D961D0"/>
    <w:rsid w:val="00D9691C"/>
    <w:rsid w:val="00D973BD"/>
    <w:rsid w:val="00D97766"/>
    <w:rsid w:val="00DA22F5"/>
    <w:rsid w:val="00DA33B8"/>
    <w:rsid w:val="00DA3FEA"/>
    <w:rsid w:val="00DA41D3"/>
    <w:rsid w:val="00DA479A"/>
    <w:rsid w:val="00DA4DA1"/>
    <w:rsid w:val="00DA59A0"/>
    <w:rsid w:val="00DA5EEF"/>
    <w:rsid w:val="00DA61F2"/>
    <w:rsid w:val="00DA6705"/>
    <w:rsid w:val="00DA7B51"/>
    <w:rsid w:val="00DA7D54"/>
    <w:rsid w:val="00DB03EB"/>
    <w:rsid w:val="00DB0DA9"/>
    <w:rsid w:val="00DB106B"/>
    <w:rsid w:val="00DB14A9"/>
    <w:rsid w:val="00DB2B2D"/>
    <w:rsid w:val="00DB2D7A"/>
    <w:rsid w:val="00DB3DF7"/>
    <w:rsid w:val="00DB3E9E"/>
    <w:rsid w:val="00DB74D3"/>
    <w:rsid w:val="00DC04F0"/>
    <w:rsid w:val="00DC0AE5"/>
    <w:rsid w:val="00DC1085"/>
    <w:rsid w:val="00DC2CA3"/>
    <w:rsid w:val="00DC2E50"/>
    <w:rsid w:val="00DC2E98"/>
    <w:rsid w:val="00DC3373"/>
    <w:rsid w:val="00DC3EDC"/>
    <w:rsid w:val="00DC4301"/>
    <w:rsid w:val="00DC4D18"/>
    <w:rsid w:val="00DC4F02"/>
    <w:rsid w:val="00DC5120"/>
    <w:rsid w:val="00DD0119"/>
    <w:rsid w:val="00DD0AEF"/>
    <w:rsid w:val="00DD23FB"/>
    <w:rsid w:val="00DD25BE"/>
    <w:rsid w:val="00DD350B"/>
    <w:rsid w:val="00DD41A9"/>
    <w:rsid w:val="00DD4E0F"/>
    <w:rsid w:val="00DD59E1"/>
    <w:rsid w:val="00DD6D6F"/>
    <w:rsid w:val="00DD71A8"/>
    <w:rsid w:val="00DD753B"/>
    <w:rsid w:val="00DD7FBA"/>
    <w:rsid w:val="00DD7FC5"/>
    <w:rsid w:val="00DE0D2A"/>
    <w:rsid w:val="00DE4C2B"/>
    <w:rsid w:val="00DE4FD5"/>
    <w:rsid w:val="00DE686C"/>
    <w:rsid w:val="00DE6B94"/>
    <w:rsid w:val="00DF0D97"/>
    <w:rsid w:val="00DF14B8"/>
    <w:rsid w:val="00DF2432"/>
    <w:rsid w:val="00DF3A87"/>
    <w:rsid w:val="00DF41A8"/>
    <w:rsid w:val="00DF4535"/>
    <w:rsid w:val="00DF6E60"/>
    <w:rsid w:val="00DF7215"/>
    <w:rsid w:val="00DF7A4C"/>
    <w:rsid w:val="00E001A1"/>
    <w:rsid w:val="00E02542"/>
    <w:rsid w:val="00E02DC1"/>
    <w:rsid w:val="00E02E7A"/>
    <w:rsid w:val="00E031C1"/>
    <w:rsid w:val="00E03B76"/>
    <w:rsid w:val="00E05810"/>
    <w:rsid w:val="00E05B12"/>
    <w:rsid w:val="00E07A67"/>
    <w:rsid w:val="00E11460"/>
    <w:rsid w:val="00E140AF"/>
    <w:rsid w:val="00E14203"/>
    <w:rsid w:val="00E1620D"/>
    <w:rsid w:val="00E17B6E"/>
    <w:rsid w:val="00E2289F"/>
    <w:rsid w:val="00E229AE"/>
    <w:rsid w:val="00E24413"/>
    <w:rsid w:val="00E25228"/>
    <w:rsid w:val="00E25E7E"/>
    <w:rsid w:val="00E26CF8"/>
    <w:rsid w:val="00E27DE8"/>
    <w:rsid w:val="00E30A3C"/>
    <w:rsid w:val="00E316F8"/>
    <w:rsid w:val="00E31997"/>
    <w:rsid w:val="00E32EFE"/>
    <w:rsid w:val="00E33469"/>
    <w:rsid w:val="00E339DF"/>
    <w:rsid w:val="00E343CA"/>
    <w:rsid w:val="00E34AE9"/>
    <w:rsid w:val="00E34B77"/>
    <w:rsid w:val="00E359C2"/>
    <w:rsid w:val="00E35B3D"/>
    <w:rsid w:val="00E36746"/>
    <w:rsid w:val="00E36D96"/>
    <w:rsid w:val="00E371EC"/>
    <w:rsid w:val="00E37305"/>
    <w:rsid w:val="00E37A69"/>
    <w:rsid w:val="00E401DB"/>
    <w:rsid w:val="00E403A3"/>
    <w:rsid w:val="00E404CD"/>
    <w:rsid w:val="00E40997"/>
    <w:rsid w:val="00E42EBE"/>
    <w:rsid w:val="00E438F4"/>
    <w:rsid w:val="00E43938"/>
    <w:rsid w:val="00E4598D"/>
    <w:rsid w:val="00E4646C"/>
    <w:rsid w:val="00E46FDB"/>
    <w:rsid w:val="00E479F3"/>
    <w:rsid w:val="00E50FA4"/>
    <w:rsid w:val="00E51992"/>
    <w:rsid w:val="00E51AFF"/>
    <w:rsid w:val="00E51CFF"/>
    <w:rsid w:val="00E53A4F"/>
    <w:rsid w:val="00E53F40"/>
    <w:rsid w:val="00E54FFF"/>
    <w:rsid w:val="00E5541D"/>
    <w:rsid w:val="00E55DEE"/>
    <w:rsid w:val="00E55FF2"/>
    <w:rsid w:val="00E57BD0"/>
    <w:rsid w:val="00E6331F"/>
    <w:rsid w:val="00E6622C"/>
    <w:rsid w:val="00E66A68"/>
    <w:rsid w:val="00E66C20"/>
    <w:rsid w:val="00E66C56"/>
    <w:rsid w:val="00E66D19"/>
    <w:rsid w:val="00E67F96"/>
    <w:rsid w:val="00E7064D"/>
    <w:rsid w:val="00E71E45"/>
    <w:rsid w:val="00E723A3"/>
    <w:rsid w:val="00E72E93"/>
    <w:rsid w:val="00E7304C"/>
    <w:rsid w:val="00E73CF5"/>
    <w:rsid w:val="00E74A18"/>
    <w:rsid w:val="00E74E52"/>
    <w:rsid w:val="00E75E5A"/>
    <w:rsid w:val="00E77B67"/>
    <w:rsid w:val="00E806A6"/>
    <w:rsid w:val="00E82D41"/>
    <w:rsid w:val="00E83290"/>
    <w:rsid w:val="00E83331"/>
    <w:rsid w:val="00E834BA"/>
    <w:rsid w:val="00E8748D"/>
    <w:rsid w:val="00E87C4A"/>
    <w:rsid w:val="00E93F07"/>
    <w:rsid w:val="00E961B4"/>
    <w:rsid w:val="00E97058"/>
    <w:rsid w:val="00E97DBA"/>
    <w:rsid w:val="00EA080C"/>
    <w:rsid w:val="00EA0A16"/>
    <w:rsid w:val="00EA19F4"/>
    <w:rsid w:val="00EA30B6"/>
    <w:rsid w:val="00EA3FCC"/>
    <w:rsid w:val="00EA6901"/>
    <w:rsid w:val="00EB0CBC"/>
    <w:rsid w:val="00EB34ED"/>
    <w:rsid w:val="00EB396B"/>
    <w:rsid w:val="00EB47FD"/>
    <w:rsid w:val="00EB548C"/>
    <w:rsid w:val="00EB5B4A"/>
    <w:rsid w:val="00EB794F"/>
    <w:rsid w:val="00EC07AB"/>
    <w:rsid w:val="00EC15EA"/>
    <w:rsid w:val="00EC21D3"/>
    <w:rsid w:val="00EC2374"/>
    <w:rsid w:val="00EC2625"/>
    <w:rsid w:val="00EC3757"/>
    <w:rsid w:val="00EC44A5"/>
    <w:rsid w:val="00EC4504"/>
    <w:rsid w:val="00EC49D1"/>
    <w:rsid w:val="00EC4EE6"/>
    <w:rsid w:val="00EC61D4"/>
    <w:rsid w:val="00EC735A"/>
    <w:rsid w:val="00ED0E97"/>
    <w:rsid w:val="00ED13DD"/>
    <w:rsid w:val="00ED427B"/>
    <w:rsid w:val="00ED438D"/>
    <w:rsid w:val="00ED6885"/>
    <w:rsid w:val="00EE0846"/>
    <w:rsid w:val="00EE0F33"/>
    <w:rsid w:val="00EE2938"/>
    <w:rsid w:val="00EE3DD8"/>
    <w:rsid w:val="00EE4974"/>
    <w:rsid w:val="00EE4D17"/>
    <w:rsid w:val="00EF1474"/>
    <w:rsid w:val="00EF2D29"/>
    <w:rsid w:val="00EF52BA"/>
    <w:rsid w:val="00EF5CD8"/>
    <w:rsid w:val="00EF7EC1"/>
    <w:rsid w:val="00F000AC"/>
    <w:rsid w:val="00F00597"/>
    <w:rsid w:val="00F01AE7"/>
    <w:rsid w:val="00F02026"/>
    <w:rsid w:val="00F02E37"/>
    <w:rsid w:val="00F04103"/>
    <w:rsid w:val="00F04590"/>
    <w:rsid w:val="00F06263"/>
    <w:rsid w:val="00F06312"/>
    <w:rsid w:val="00F0713A"/>
    <w:rsid w:val="00F072F9"/>
    <w:rsid w:val="00F10BAB"/>
    <w:rsid w:val="00F10E34"/>
    <w:rsid w:val="00F1117B"/>
    <w:rsid w:val="00F12AE3"/>
    <w:rsid w:val="00F133AE"/>
    <w:rsid w:val="00F134FE"/>
    <w:rsid w:val="00F13C3F"/>
    <w:rsid w:val="00F16AF2"/>
    <w:rsid w:val="00F16F6F"/>
    <w:rsid w:val="00F2013D"/>
    <w:rsid w:val="00F20529"/>
    <w:rsid w:val="00F2070B"/>
    <w:rsid w:val="00F21C8D"/>
    <w:rsid w:val="00F24025"/>
    <w:rsid w:val="00F24E1B"/>
    <w:rsid w:val="00F252E6"/>
    <w:rsid w:val="00F257C0"/>
    <w:rsid w:val="00F26F39"/>
    <w:rsid w:val="00F273AA"/>
    <w:rsid w:val="00F27D3B"/>
    <w:rsid w:val="00F300B0"/>
    <w:rsid w:val="00F31488"/>
    <w:rsid w:val="00F3184F"/>
    <w:rsid w:val="00F31BEE"/>
    <w:rsid w:val="00F31D12"/>
    <w:rsid w:val="00F31F81"/>
    <w:rsid w:val="00F31FF5"/>
    <w:rsid w:val="00F32A41"/>
    <w:rsid w:val="00F32F7C"/>
    <w:rsid w:val="00F332EE"/>
    <w:rsid w:val="00F340A0"/>
    <w:rsid w:val="00F358C0"/>
    <w:rsid w:val="00F35F08"/>
    <w:rsid w:val="00F37043"/>
    <w:rsid w:val="00F378CC"/>
    <w:rsid w:val="00F4095F"/>
    <w:rsid w:val="00F42A59"/>
    <w:rsid w:val="00F45643"/>
    <w:rsid w:val="00F45CC5"/>
    <w:rsid w:val="00F46888"/>
    <w:rsid w:val="00F51984"/>
    <w:rsid w:val="00F53299"/>
    <w:rsid w:val="00F54046"/>
    <w:rsid w:val="00F5764D"/>
    <w:rsid w:val="00F57F4D"/>
    <w:rsid w:val="00F60F05"/>
    <w:rsid w:val="00F61265"/>
    <w:rsid w:val="00F6172D"/>
    <w:rsid w:val="00F61D91"/>
    <w:rsid w:val="00F62060"/>
    <w:rsid w:val="00F65CB7"/>
    <w:rsid w:val="00F66568"/>
    <w:rsid w:val="00F66CE4"/>
    <w:rsid w:val="00F66D97"/>
    <w:rsid w:val="00F66EB8"/>
    <w:rsid w:val="00F6730E"/>
    <w:rsid w:val="00F70D15"/>
    <w:rsid w:val="00F71846"/>
    <w:rsid w:val="00F719C5"/>
    <w:rsid w:val="00F74129"/>
    <w:rsid w:val="00F74274"/>
    <w:rsid w:val="00F751C4"/>
    <w:rsid w:val="00F751E0"/>
    <w:rsid w:val="00F76A98"/>
    <w:rsid w:val="00F808B0"/>
    <w:rsid w:val="00F82425"/>
    <w:rsid w:val="00F83C39"/>
    <w:rsid w:val="00F8447E"/>
    <w:rsid w:val="00F84C65"/>
    <w:rsid w:val="00F85C8A"/>
    <w:rsid w:val="00F868A4"/>
    <w:rsid w:val="00F917E6"/>
    <w:rsid w:val="00F91B9E"/>
    <w:rsid w:val="00F92500"/>
    <w:rsid w:val="00F93D1A"/>
    <w:rsid w:val="00F94EA7"/>
    <w:rsid w:val="00F95061"/>
    <w:rsid w:val="00F954C6"/>
    <w:rsid w:val="00F9564C"/>
    <w:rsid w:val="00F97051"/>
    <w:rsid w:val="00FA05E4"/>
    <w:rsid w:val="00FA19D1"/>
    <w:rsid w:val="00FA2FED"/>
    <w:rsid w:val="00FA358A"/>
    <w:rsid w:val="00FA3DAB"/>
    <w:rsid w:val="00FA4C40"/>
    <w:rsid w:val="00FA5914"/>
    <w:rsid w:val="00FA6F5C"/>
    <w:rsid w:val="00FB05AB"/>
    <w:rsid w:val="00FB09A1"/>
    <w:rsid w:val="00FB0C0B"/>
    <w:rsid w:val="00FB1585"/>
    <w:rsid w:val="00FB1F5A"/>
    <w:rsid w:val="00FB2F2B"/>
    <w:rsid w:val="00FB3E56"/>
    <w:rsid w:val="00FB4B72"/>
    <w:rsid w:val="00FB4CF0"/>
    <w:rsid w:val="00FB5051"/>
    <w:rsid w:val="00FB5BDB"/>
    <w:rsid w:val="00FB6882"/>
    <w:rsid w:val="00FB6ED9"/>
    <w:rsid w:val="00FB759F"/>
    <w:rsid w:val="00FC0841"/>
    <w:rsid w:val="00FC1633"/>
    <w:rsid w:val="00FC1C0D"/>
    <w:rsid w:val="00FC68FC"/>
    <w:rsid w:val="00FC7CB1"/>
    <w:rsid w:val="00FD08F8"/>
    <w:rsid w:val="00FD0E4F"/>
    <w:rsid w:val="00FD4CE6"/>
    <w:rsid w:val="00FD5430"/>
    <w:rsid w:val="00FD7EFF"/>
    <w:rsid w:val="00FE099A"/>
    <w:rsid w:val="00FE151D"/>
    <w:rsid w:val="00FE170F"/>
    <w:rsid w:val="00FE17CD"/>
    <w:rsid w:val="00FE2F9D"/>
    <w:rsid w:val="00FE32C4"/>
    <w:rsid w:val="00FE3E0A"/>
    <w:rsid w:val="00FE5763"/>
    <w:rsid w:val="00FE5B38"/>
    <w:rsid w:val="00FE5E99"/>
    <w:rsid w:val="00FF1F53"/>
    <w:rsid w:val="00FF32B9"/>
    <w:rsid w:val="00FF3F35"/>
    <w:rsid w:val="00FF40BF"/>
    <w:rsid w:val="00FF5251"/>
    <w:rsid w:val="00FF5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v:textbox style="mso-rotate-with-shape:t"/>
    </o:shapedefaults>
    <o:shapelayout v:ext="edit">
      <o:idmap v:ext="edit" data="1"/>
    </o:shapelayout>
  </w:shapeDefaults>
  <w:decimalSymbol w:val="."/>
  <w:listSeparator w:val=","/>
  <w14:defaultImageDpi w14:val="330"/>
  <w15:chartTrackingRefBased/>
  <w15:docId w15:val="{F2CB9927-DE5B-49DE-B087-8029472A5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微软雅黑" w:hAnsi="Roboto" w:cs="宋体"/>
        <w:color w:val="000000"/>
        <w:kern w:val="21"/>
        <w:sz w:val="24"/>
        <w:szCs w:val="24"/>
        <w:lang w:val="en-US" w:eastAsia="zh-C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nhideWhenUsed="1" w:qFormat="1"/>
    <w:lsdException w:name="heading 4" w:semiHidden="1" w:uiPriority="0" w:unhideWhenUsed="1"/>
    <w:lsdException w:name="heading 5" w:semiHidden="1" w:uiPriority="9" w:unhideWhenUsed="1"/>
    <w:lsdException w:name="heading 6" w:semiHidden="1" w:uiPriority="9"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iPriority="0"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aliases w:val="E-Figure"/>
    <w:rsid w:val="00293981"/>
    <w:pPr>
      <w:adjustRightInd w:val="0"/>
      <w:snapToGrid w:val="0"/>
      <w:jc w:val="both"/>
    </w:pPr>
    <w:rPr>
      <w:rFonts w:eastAsia="Roboto" w:cs="Roboto"/>
    </w:rPr>
  </w:style>
  <w:style w:type="paragraph" w:styleId="10">
    <w:name w:val="heading 1"/>
    <w:aliases w:val="E-Heading 1,一级标题,E-标题1,heading 1,H1,h1,app heading 1,l1,Huvudrubrik,SAHeading 1,Heading 0,Header 1,Header1,Section Heading,(Chapter Nbr),R1,H11,Level 1 Topic Heading,dd heading 1,dh1,Headline1,Section Heading1,Headline11,Section Heading2,Headline12"/>
    <w:next w:val="20"/>
    <w:link w:val="12"/>
    <w:qFormat/>
    <w:rsid w:val="00327D62"/>
    <w:pPr>
      <w:keepNext/>
      <w:numPr>
        <w:numId w:val="33"/>
      </w:numPr>
      <w:adjustRightInd w:val="0"/>
      <w:snapToGrid w:val="0"/>
      <w:spacing w:before="600" w:after="400"/>
      <w:mirrorIndents/>
      <w:outlineLvl w:val="0"/>
    </w:pPr>
    <w:rPr>
      <w:rFonts w:eastAsia="Roboto" w:cs="Book Antiqua"/>
      <w:b/>
      <w:kern w:val="2"/>
      <w:sz w:val="44"/>
      <w:szCs w:val="44"/>
    </w:rPr>
  </w:style>
  <w:style w:type="paragraph" w:styleId="20">
    <w:name w:val="heading 2"/>
    <w:aliases w:val="E-Heading 2,二级标题,E-标题 2,heading 2,1,H2,UNDERRUBRIK 1-2,l2,h:2,h:2app,T2,A,Header 2,Level 2 Head,2,节名,Title2,?ú??,2nd level,Titre2,sect 1.2,Underrubrik1,prop2,Level 2 Topic Heading,Heading 2 Hidden,Heading2,No Number,o,H2-Heading 2,Header2,22"/>
    <w:basedOn w:val="E-Content"/>
    <w:next w:val="3"/>
    <w:link w:val="22"/>
    <w:qFormat/>
    <w:rsid w:val="004D503F"/>
    <w:pPr>
      <w:keepNext/>
      <w:keepLines/>
      <w:numPr>
        <w:ilvl w:val="1"/>
        <w:numId w:val="33"/>
      </w:numPr>
      <w:spacing w:before="400"/>
      <w:outlineLvl w:val="1"/>
    </w:pPr>
    <w:rPr>
      <w:rFonts w:cs="Roboto"/>
      <w:b/>
      <w:bCs/>
      <w:noProof/>
      <w:sz w:val="36"/>
      <w:szCs w:val="36"/>
      <w:lang w:eastAsia="en-US"/>
    </w:rPr>
  </w:style>
  <w:style w:type="paragraph" w:styleId="3">
    <w:name w:val="heading 3"/>
    <w:aliases w:val="E-Heading 3"/>
    <w:next w:val="4E-Heading4AltF4"/>
    <w:link w:val="32"/>
    <w:uiPriority w:val="99"/>
    <w:qFormat/>
    <w:rsid w:val="00D1760B"/>
    <w:pPr>
      <w:keepNext/>
      <w:widowControl w:val="0"/>
      <w:numPr>
        <w:ilvl w:val="2"/>
        <w:numId w:val="33"/>
      </w:numPr>
      <w:autoSpaceDE w:val="0"/>
      <w:autoSpaceDN w:val="0"/>
      <w:outlineLvl w:val="2"/>
    </w:pPr>
    <w:rPr>
      <w:rFonts w:eastAsia="Roboto" w:cs="Roboto"/>
      <w:b/>
      <w:kern w:val="2"/>
      <w:sz w:val="30"/>
      <w:szCs w:val="30"/>
    </w:rPr>
  </w:style>
  <w:style w:type="paragraph" w:styleId="40">
    <w:name w:val="heading 4"/>
    <w:aliases w:val="E-Heading 4,heading 4,Heading 14,Heading 141,Heading 142,h4,标题 4 Char Char Char,标题 4 Char Char,标题 4 Char Char Char Char,heading 4 Char,Heading 4.,E4,Heading_5,标题 4 Char Char Char Char Char,4H,Level 2 - a,Ref Heading 1,rh1,Heading sql,4,T,H"/>
    <w:basedOn w:val="a3"/>
    <w:next w:val="a3"/>
    <w:link w:val="41"/>
    <w:rsid w:val="003479B8"/>
    <w:pPr>
      <w:keepNext/>
      <w:keepLines/>
      <w:spacing w:before="280" w:after="290" w:line="376" w:lineRule="auto"/>
      <w:outlineLvl w:val="3"/>
    </w:pPr>
    <w:rPr>
      <w:rFonts w:ascii="Cambria" w:hAnsi="Cambria"/>
      <w:b/>
      <w:bCs/>
      <w:kern w:val="2"/>
      <w:sz w:val="28"/>
      <w:szCs w:val="28"/>
    </w:rPr>
  </w:style>
  <w:style w:type="paragraph" w:styleId="50">
    <w:name w:val="heading 5"/>
    <w:aliases w:val="E-Heading 5"/>
    <w:basedOn w:val="a3"/>
    <w:next w:val="a3"/>
    <w:link w:val="51"/>
    <w:uiPriority w:val="9"/>
    <w:unhideWhenUsed/>
    <w:rsid w:val="00811C76"/>
    <w:pPr>
      <w:keepNext/>
      <w:keepLines/>
      <w:spacing w:before="280" w:after="290"/>
      <w:outlineLvl w:val="4"/>
    </w:pPr>
    <w:rPr>
      <w:b/>
      <w:bCs/>
      <w:kern w:val="2"/>
      <w:sz w:val="28"/>
      <w:szCs w:val="28"/>
    </w:rPr>
  </w:style>
  <w:style w:type="paragraph" w:styleId="60">
    <w:name w:val="heading 6"/>
    <w:aliases w:val="E-Heading 6"/>
    <w:basedOn w:val="a3"/>
    <w:next w:val="a3"/>
    <w:link w:val="61"/>
    <w:uiPriority w:val="9"/>
    <w:unhideWhenUsed/>
    <w:rsid w:val="00811C76"/>
    <w:pPr>
      <w:keepNext/>
      <w:keepLines/>
      <w:spacing w:before="240" w:after="64"/>
      <w:outlineLvl w:val="5"/>
    </w:pPr>
    <w:rPr>
      <w:rFonts w:ascii="Cambria" w:hAnsi="Cambria"/>
      <w:b/>
      <w:bCs/>
      <w:kern w:val="2"/>
      <w:szCs w:val="22"/>
    </w:rPr>
  </w:style>
  <w:style w:type="paragraph" w:styleId="70">
    <w:name w:val="heading 7"/>
    <w:aliases w:val="E-Heading 7 Appendix"/>
    <w:basedOn w:val="a3"/>
    <w:next w:val="a3"/>
    <w:link w:val="71"/>
    <w:unhideWhenUsed/>
    <w:rsid w:val="00811C76"/>
    <w:pPr>
      <w:keepNext/>
      <w:keepLines/>
      <w:numPr>
        <w:numId w:val="21"/>
      </w:numPr>
      <w:spacing w:before="240" w:after="64"/>
      <w:outlineLvl w:val="6"/>
    </w:pPr>
    <w:rPr>
      <w:b/>
      <w:bCs/>
      <w:kern w:val="2"/>
      <w:szCs w:val="22"/>
    </w:rPr>
  </w:style>
  <w:style w:type="paragraph" w:styleId="80">
    <w:name w:val="heading 8"/>
    <w:aliases w:val="E-Heading 8,A.1"/>
    <w:basedOn w:val="a3"/>
    <w:next w:val="a3"/>
    <w:link w:val="81"/>
    <w:unhideWhenUsed/>
    <w:rsid w:val="00811C76"/>
    <w:pPr>
      <w:keepNext/>
      <w:keepLines/>
      <w:numPr>
        <w:ilvl w:val="1"/>
        <w:numId w:val="21"/>
      </w:numPr>
      <w:spacing w:before="240" w:after="64"/>
      <w:outlineLvl w:val="7"/>
    </w:pPr>
    <w:rPr>
      <w:rFonts w:ascii="Cambria" w:hAnsi="Cambria"/>
      <w:kern w:val="2"/>
      <w:szCs w:val="22"/>
    </w:rPr>
  </w:style>
  <w:style w:type="paragraph" w:styleId="9">
    <w:name w:val="heading 9"/>
    <w:aliases w:val="E-Heading 9,A.1.1"/>
    <w:basedOn w:val="a3"/>
    <w:next w:val="a3"/>
    <w:link w:val="90"/>
    <w:unhideWhenUsed/>
    <w:rsid w:val="00811C76"/>
    <w:pPr>
      <w:keepNext/>
      <w:keepLines/>
      <w:numPr>
        <w:ilvl w:val="2"/>
        <w:numId w:val="21"/>
      </w:numPr>
      <w:spacing w:before="240" w:after="64"/>
      <w:outlineLvl w:val="8"/>
    </w:pPr>
    <w:rPr>
      <w:rFonts w:ascii="Cambria" w:hAnsi="Cambria"/>
      <w:kern w:val="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F82425"/>
    <w:pPr>
      <w:pBdr>
        <w:bottom w:val="single" w:sz="6" w:space="1" w:color="auto"/>
      </w:pBdr>
      <w:tabs>
        <w:tab w:val="center" w:pos="4153"/>
        <w:tab w:val="right" w:pos="8306"/>
      </w:tabs>
      <w:spacing w:line="280" w:lineRule="atLeast"/>
      <w:jc w:val="center"/>
    </w:pPr>
    <w:rPr>
      <w:szCs w:val="18"/>
    </w:rPr>
  </w:style>
  <w:style w:type="character" w:customStyle="1" w:styleId="a8">
    <w:name w:val="页眉 字符"/>
    <w:basedOn w:val="a4"/>
    <w:link w:val="a7"/>
    <w:uiPriority w:val="99"/>
    <w:rsid w:val="00F82425"/>
    <w:rPr>
      <w:color w:val="000000"/>
      <w:sz w:val="24"/>
      <w:szCs w:val="18"/>
    </w:rPr>
  </w:style>
  <w:style w:type="paragraph" w:styleId="a9">
    <w:name w:val="footer"/>
    <w:basedOn w:val="a3"/>
    <w:link w:val="aa"/>
    <w:uiPriority w:val="99"/>
    <w:unhideWhenUsed/>
    <w:rsid w:val="00A618A2"/>
    <w:pPr>
      <w:tabs>
        <w:tab w:val="center" w:pos="4153"/>
        <w:tab w:val="right" w:pos="8306"/>
      </w:tabs>
      <w:spacing w:line="240" w:lineRule="atLeast"/>
      <w:jc w:val="left"/>
    </w:pPr>
    <w:rPr>
      <w:sz w:val="18"/>
      <w:szCs w:val="18"/>
    </w:rPr>
  </w:style>
  <w:style w:type="character" w:customStyle="1" w:styleId="aa">
    <w:name w:val="页脚 字符"/>
    <w:basedOn w:val="a4"/>
    <w:link w:val="a9"/>
    <w:uiPriority w:val="99"/>
    <w:rsid w:val="00A618A2"/>
    <w:rPr>
      <w:color w:val="000000"/>
      <w:sz w:val="18"/>
      <w:szCs w:val="18"/>
    </w:rPr>
  </w:style>
  <w:style w:type="character" w:styleId="ab">
    <w:name w:val="Hyperlink"/>
    <w:basedOn w:val="a4"/>
    <w:uiPriority w:val="99"/>
    <w:unhideWhenUsed/>
    <w:qFormat/>
    <w:rsid w:val="000712C9"/>
    <w:rPr>
      <w:rFonts w:ascii="Roboto" w:eastAsia="宋体" w:hAnsi="Roboto"/>
      <w:b w:val="0"/>
      <w:i w:val="0"/>
      <w:color w:val="0563C1" w:themeColor="hyperlink"/>
      <w:sz w:val="20"/>
      <w:u w:val="single"/>
    </w:rPr>
  </w:style>
  <w:style w:type="paragraph" w:customStyle="1" w:styleId="E-Figure">
    <w:name w:val="E-Figure 图片格式"/>
    <w:basedOn w:val="a3"/>
    <w:next w:val="E-FigureDescription"/>
    <w:link w:val="E-Figure0"/>
    <w:qFormat/>
    <w:rsid w:val="00E8748D"/>
    <w:pPr>
      <w:ind w:left="1701"/>
      <w:jc w:val="center"/>
    </w:pPr>
    <w:rPr>
      <w:noProof/>
    </w:rPr>
  </w:style>
  <w:style w:type="paragraph" w:customStyle="1" w:styleId="RegulatoryInformation">
    <w:name w:val="认证大标题Regulatory Information （不体现在终稿中）"/>
    <w:next w:val="a3"/>
    <w:semiHidden/>
    <w:unhideWhenUsed/>
    <w:rsid w:val="00F82425"/>
    <w:pPr>
      <w:spacing w:before="200" w:after="200"/>
    </w:pPr>
    <w:rPr>
      <w:rFonts w:eastAsia="黑体" w:cs="Book Antiqua"/>
      <w:bCs/>
      <w:noProof/>
      <w:sz w:val="32"/>
      <w:szCs w:val="36"/>
      <w:lang w:eastAsia="en-US"/>
    </w:rPr>
  </w:style>
  <w:style w:type="paragraph" w:customStyle="1" w:styleId="E-SubStepinTable">
    <w:name w:val="E-Sub Step in Table"/>
    <w:basedOn w:val="E-Content"/>
    <w:link w:val="E-SubStepinTable0"/>
    <w:qFormat/>
    <w:rsid w:val="00A053B2"/>
    <w:pPr>
      <w:keepLines/>
      <w:numPr>
        <w:numId w:val="31"/>
      </w:numPr>
      <w:spacing w:before="0" w:after="0"/>
    </w:pPr>
  </w:style>
  <w:style w:type="character" w:customStyle="1" w:styleId="12">
    <w:name w:val="标题 1 字符"/>
    <w:aliases w:val="E-Heading 1 字符,一级标题 字符,E-标题1 字符,heading 1 字符,H1 字符,h1 字符,app heading 1 字符,l1 字符,Huvudrubrik 字符,SAHeading 1 字符,Heading 0 字符,Header 1 字符,Header1 字符,Section Heading 字符,(Chapter Nbr) 字符,R1 字符,H11 字符,Level 1 Topic Heading 字符,dd heading 1 字符,dh1 字符"/>
    <w:link w:val="10"/>
    <w:rsid w:val="00327D62"/>
    <w:rPr>
      <w:rFonts w:eastAsia="Roboto" w:cs="Book Antiqua"/>
      <w:b/>
      <w:kern w:val="2"/>
      <w:sz w:val="44"/>
      <w:szCs w:val="44"/>
    </w:rPr>
  </w:style>
  <w:style w:type="character" w:customStyle="1" w:styleId="22">
    <w:name w:val="标题 2 字符"/>
    <w:aliases w:val="E-Heading 2 字符,二级标题 字符,E-标题 2 字符,heading 2 字符,1 字符,H2 字符,UNDERRUBRIK 1-2 字符,l2 字符,h:2 字符,h:2app 字符,T2 字符,A 字符,Header 2 字符,Level 2 Head 字符,2 字符,节名 字符,Title2 字符,?ú?? 字符,2nd level 字符,Titre2 字符,sect 1.2 字符,Underrubrik1 字符,prop2 字符,Heading2 字符,o 字符"/>
    <w:link w:val="20"/>
    <w:rsid w:val="004D503F"/>
    <w:rPr>
      <w:rFonts w:eastAsia="Roboto" w:cs="Roboto"/>
      <w:b/>
      <w:bCs/>
      <w:noProof/>
      <w:kern w:val="2"/>
      <w:sz w:val="36"/>
      <w:szCs w:val="36"/>
      <w:lang w:eastAsia="en-US"/>
    </w:rPr>
  </w:style>
  <w:style w:type="paragraph" w:styleId="TOC">
    <w:name w:val="TOC Heading"/>
    <w:basedOn w:val="10"/>
    <w:next w:val="a3"/>
    <w:uiPriority w:val="39"/>
    <w:unhideWhenUsed/>
    <w:qFormat/>
    <w:rsid w:val="00086CCA"/>
    <w:pPr>
      <w:keepLines/>
      <w:numPr>
        <w:numId w:val="0"/>
      </w:numPr>
      <w:adjustRightInd/>
      <w:snapToGrid/>
      <w:spacing w:before="240" w:after="0" w:line="259" w:lineRule="auto"/>
      <w:outlineLvl w:val="9"/>
    </w:pPr>
    <w:rPr>
      <w:rFonts w:asciiTheme="majorHAnsi" w:eastAsiaTheme="majorEastAsia" w:hAnsiTheme="majorHAnsi" w:cstheme="majorBidi"/>
      <w:bCs/>
      <w:color w:val="2E74B5" w:themeColor="accent1" w:themeShade="BF"/>
      <w:kern w:val="0"/>
      <w:sz w:val="32"/>
      <w:szCs w:val="32"/>
    </w:rPr>
  </w:style>
  <w:style w:type="paragraph" w:styleId="13">
    <w:name w:val="toc 1"/>
    <w:basedOn w:val="a3"/>
    <w:next w:val="a3"/>
    <w:uiPriority w:val="39"/>
    <w:unhideWhenUsed/>
    <w:qFormat/>
    <w:rsid w:val="008F07F6"/>
    <w:pPr>
      <w:spacing w:before="120" w:after="120"/>
      <w:jc w:val="left"/>
    </w:pPr>
    <w:rPr>
      <w:b/>
      <w:bCs/>
      <w:szCs w:val="20"/>
    </w:rPr>
  </w:style>
  <w:style w:type="character" w:customStyle="1" w:styleId="32">
    <w:name w:val="标题 3 字符"/>
    <w:aliases w:val="E-Heading 3 字符"/>
    <w:link w:val="3"/>
    <w:uiPriority w:val="99"/>
    <w:rsid w:val="00D1760B"/>
    <w:rPr>
      <w:rFonts w:eastAsia="Roboto" w:cs="Roboto"/>
      <w:b/>
      <w:kern w:val="2"/>
      <w:sz w:val="30"/>
      <w:szCs w:val="30"/>
    </w:rPr>
  </w:style>
  <w:style w:type="table" w:styleId="ac">
    <w:name w:val="Table Grid"/>
    <w:basedOn w:val="a5"/>
    <w:rsid w:val="0086445C"/>
    <w:rPr>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3"/>
    <w:next w:val="a3"/>
    <w:uiPriority w:val="39"/>
    <w:unhideWhenUsed/>
    <w:qFormat/>
    <w:rsid w:val="008F07F6"/>
    <w:pPr>
      <w:ind w:left="240"/>
      <w:jc w:val="left"/>
    </w:pPr>
    <w:rPr>
      <w:sz w:val="20"/>
      <w:szCs w:val="20"/>
    </w:rPr>
  </w:style>
  <w:style w:type="paragraph" w:styleId="33">
    <w:name w:val="toc 3"/>
    <w:basedOn w:val="a3"/>
    <w:next w:val="a3"/>
    <w:uiPriority w:val="39"/>
    <w:unhideWhenUsed/>
    <w:qFormat/>
    <w:rsid w:val="00293981"/>
    <w:pPr>
      <w:ind w:left="480"/>
      <w:jc w:val="left"/>
    </w:pPr>
    <w:rPr>
      <w:iCs/>
      <w:sz w:val="20"/>
      <w:szCs w:val="20"/>
    </w:rPr>
  </w:style>
  <w:style w:type="paragraph" w:customStyle="1" w:styleId="E-SubItemList">
    <w:name w:val="E-Sub Item List"/>
    <w:link w:val="E-SubItemList0"/>
    <w:qFormat/>
    <w:rsid w:val="00A053B2"/>
    <w:pPr>
      <w:numPr>
        <w:numId w:val="18"/>
      </w:numPr>
      <w:adjustRightInd w:val="0"/>
      <w:snapToGrid w:val="0"/>
      <w:spacing w:line="240" w:lineRule="atLeast"/>
      <w:ind w:left="2466" w:hanging="198"/>
      <w:textAlignment w:val="center"/>
    </w:pPr>
    <w:rPr>
      <w:rFonts w:eastAsia="Roboto" w:cs="Roboto"/>
      <w:kern w:val="2"/>
    </w:rPr>
  </w:style>
  <w:style w:type="paragraph" w:customStyle="1" w:styleId="ad">
    <w:name w:val="附录一级标题"/>
    <w:basedOn w:val="ae"/>
    <w:link w:val="af"/>
    <w:unhideWhenUsed/>
    <w:qFormat/>
    <w:rsid w:val="000A5788"/>
    <w:pPr>
      <w:widowControl w:val="0"/>
      <w:ind w:left="420" w:firstLineChars="0" w:firstLine="0"/>
      <w:jc w:val="center"/>
    </w:pPr>
    <w:rPr>
      <w:rFonts w:ascii="Book Antiqua" w:hAnsi="Book Antiqua"/>
      <w:sz w:val="44"/>
      <w:szCs w:val="44"/>
    </w:rPr>
  </w:style>
  <w:style w:type="character" w:customStyle="1" w:styleId="E-SubItemList0">
    <w:name w:val="E-Sub Item List 字符"/>
    <w:basedOn w:val="a4"/>
    <w:link w:val="E-SubItemList"/>
    <w:rsid w:val="00A053B2"/>
    <w:rPr>
      <w:rFonts w:eastAsia="Roboto" w:cs="Roboto"/>
      <w:kern w:val="2"/>
    </w:rPr>
  </w:style>
  <w:style w:type="character" w:customStyle="1" w:styleId="af">
    <w:name w:val="附录一级标题 字符"/>
    <w:basedOn w:val="a4"/>
    <w:link w:val="ad"/>
    <w:rsid w:val="00235AFA"/>
    <w:rPr>
      <w:rFonts w:ascii="Book Antiqua" w:hAnsi="Book Antiqua"/>
      <w:sz w:val="44"/>
      <w:szCs w:val="44"/>
    </w:rPr>
  </w:style>
  <w:style w:type="paragraph" w:styleId="ae">
    <w:name w:val="List Paragraph"/>
    <w:basedOn w:val="a3"/>
    <w:link w:val="af0"/>
    <w:uiPriority w:val="34"/>
    <w:rsid w:val="000A5788"/>
    <w:pPr>
      <w:ind w:firstLineChars="200" w:firstLine="420"/>
    </w:pPr>
  </w:style>
  <w:style w:type="paragraph" w:customStyle="1" w:styleId="af1">
    <w:name w:val="附录二级标题"/>
    <w:basedOn w:val="ad"/>
    <w:link w:val="af2"/>
    <w:unhideWhenUsed/>
    <w:qFormat/>
    <w:rsid w:val="000A5788"/>
    <w:pPr>
      <w:ind w:left="0"/>
      <w:jc w:val="left"/>
    </w:pPr>
    <w:rPr>
      <w:sz w:val="36"/>
      <w:szCs w:val="36"/>
    </w:rPr>
  </w:style>
  <w:style w:type="character" w:customStyle="1" w:styleId="af2">
    <w:name w:val="附录二级标题 字符"/>
    <w:basedOn w:val="af"/>
    <w:link w:val="af1"/>
    <w:rsid w:val="00235AFA"/>
    <w:rPr>
      <w:rFonts w:ascii="Book Antiqua" w:hAnsi="Book Antiqua"/>
      <w:sz w:val="36"/>
      <w:szCs w:val="36"/>
    </w:rPr>
  </w:style>
  <w:style w:type="character" w:customStyle="1" w:styleId="41">
    <w:name w:val="标题 4 字符"/>
    <w:aliases w:val="E-Heading 4 字符,heading 4 字符,Heading 14 字符,Heading 141 字符,Heading 142 字符,h4 字符,标题 4 Char Char Char 字符,标题 4 Char Char 字符,标题 4 Char Char Char Char 字符,heading 4 Char 字符,Heading 4. 字符,E4 字符,Heading_5 字符,标题 4 Char Char Char Char Char 字符,4H 字符,rh1 字符"/>
    <w:link w:val="40"/>
    <w:rsid w:val="003479B8"/>
    <w:rPr>
      <w:rFonts w:ascii="Cambria" w:hAnsi="Cambria"/>
      <w:b/>
      <w:bCs/>
      <w:kern w:val="2"/>
      <w:sz w:val="28"/>
      <w:szCs w:val="28"/>
    </w:rPr>
  </w:style>
  <w:style w:type="character" w:customStyle="1" w:styleId="90">
    <w:name w:val="标题 9 字符"/>
    <w:aliases w:val="E-Heading 9 字符,A.1.1 字符"/>
    <w:link w:val="9"/>
    <w:rsid w:val="00811C76"/>
    <w:rPr>
      <w:rFonts w:ascii="Cambria" w:eastAsia="Roboto" w:hAnsi="Cambria" w:cs="Roboto"/>
      <w:kern w:val="2"/>
    </w:rPr>
  </w:style>
  <w:style w:type="paragraph" w:customStyle="1" w:styleId="af3">
    <w:name w:val="附录三级标题"/>
    <w:basedOn w:val="af1"/>
    <w:link w:val="af4"/>
    <w:unhideWhenUsed/>
    <w:qFormat/>
    <w:rsid w:val="000A5788"/>
    <w:pPr>
      <w:ind w:left="840" w:hanging="420"/>
    </w:pPr>
    <w:rPr>
      <w:sz w:val="32"/>
      <w:szCs w:val="32"/>
    </w:rPr>
  </w:style>
  <w:style w:type="character" w:customStyle="1" w:styleId="af4">
    <w:name w:val="附录三级标题 字符"/>
    <w:basedOn w:val="af2"/>
    <w:link w:val="af3"/>
    <w:rsid w:val="00235AFA"/>
    <w:rPr>
      <w:rFonts w:ascii="Book Antiqua" w:hAnsi="Book Antiqua"/>
      <w:sz w:val="32"/>
      <w:szCs w:val="32"/>
    </w:rPr>
  </w:style>
  <w:style w:type="paragraph" w:customStyle="1" w:styleId="E-AppendixA">
    <w:name w:val="E-Appendix A"/>
    <w:basedOn w:val="ad"/>
    <w:next w:val="E-AppendixA1"/>
    <w:link w:val="E-AppendixA0"/>
    <w:qFormat/>
    <w:rsid w:val="00BC28F4"/>
    <w:pPr>
      <w:numPr>
        <w:numId w:val="26"/>
      </w:numPr>
      <w:spacing w:before="400" w:after="240"/>
      <w:jc w:val="left"/>
      <w:outlineLvl w:val="4"/>
    </w:pPr>
    <w:rPr>
      <w:rFonts w:ascii="Roboto" w:eastAsiaTheme="minorEastAsia" w:hAnsi="Roboto"/>
    </w:rPr>
  </w:style>
  <w:style w:type="character" w:customStyle="1" w:styleId="E-Figure0">
    <w:name w:val="E-Figure 图片格式 字符"/>
    <w:basedOn w:val="a4"/>
    <w:link w:val="E-Figure"/>
    <w:rsid w:val="00E8748D"/>
    <w:rPr>
      <w:noProof/>
      <w:color w:val="000000"/>
    </w:rPr>
  </w:style>
  <w:style w:type="paragraph" w:styleId="af5">
    <w:name w:val="Revision"/>
    <w:hidden/>
    <w:uiPriority w:val="99"/>
    <w:semiHidden/>
    <w:rsid w:val="0086445C"/>
    <w:rPr>
      <w:rFonts w:ascii="Times New Roman" w:hAnsi="Times New Roman"/>
      <w:kern w:val="2"/>
    </w:rPr>
  </w:style>
  <w:style w:type="character" w:customStyle="1" w:styleId="E-AppendixA0">
    <w:name w:val="E-Appendix A 字符"/>
    <w:basedOn w:val="af"/>
    <w:link w:val="E-AppendixA"/>
    <w:rsid w:val="00BC28F4"/>
    <w:rPr>
      <w:rFonts w:ascii="Book Antiqua" w:eastAsiaTheme="minorEastAsia" w:hAnsi="Book Antiqua" w:cs="Roboto"/>
      <w:sz w:val="44"/>
      <w:szCs w:val="44"/>
    </w:rPr>
  </w:style>
  <w:style w:type="paragraph" w:customStyle="1" w:styleId="E-">
    <w:name w:val="E-页眉格式"/>
    <w:basedOn w:val="a3"/>
    <w:link w:val="E-0"/>
    <w:qFormat/>
    <w:rsid w:val="00E8748D"/>
    <w:pPr>
      <w:pBdr>
        <w:bottom w:val="single" w:sz="16" w:space="1" w:color="auto"/>
      </w:pBdr>
      <w:spacing w:before="900"/>
      <w:jc w:val="center"/>
    </w:pPr>
    <w:rPr>
      <w:sz w:val="28"/>
    </w:rPr>
  </w:style>
  <w:style w:type="character" w:customStyle="1" w:styleId="af0">
    <w:name w:val="列出段落 字符"/>
    <w:basedOn w:val="a4"/>
    <w:link w:val="ae"/>
    <w:uiPriority w:val="34"/>
    <w:rsid w:val="00635061"/>
    <w:rPr>
      <w:color w:val="000000"/>
    </w:rPr>
  </w:style>
  <w:style w:type="paragraph" w:customStyle="1" w:styleId="af6">
    <w:name w:val="四级标题"/>
    <w:basedOn w:val="a3"/>
    <w:qFormat/>
    <w:rsid w:val="001F1C05"/>
    <w:pPr>
      <w:keepNext/>
      <w:keepLines/>
      <w:topLinePunct/>
      <w:spacing w:before="300" w:after="80" w:line="240" w:lineRule="atLeast"/>
      <w:jc w:val="left"/>
      <w:outlineLvl w:val="3"/>
    </w:pPr>
    <w:rPr>
      <w:rFonts w:eastAsia="Verdana" w:cs="方正中等线简体"/>
      <w:bCs/>
      <w:sz w:val="28"/>
      <w:szCs w:val="28"/>
    </w:rPr>
  </w:style>
  <w:style w:type="character" w:customStyle="1" w:styleId="E-SubStepinTable0">
    <w:name w:val="E-Sub Step in Table 字符"/>
    <w:basedOn w:val="af0"/>
    <w:link w:val="E-SubStepinTable"/>
    <w:rsid w:val="00A053B2"/>
    <w:rPr>
      <w:rFonts w:eastAsia="Roboto" w:cs="Arial"/>
      <w:color w:val="000000"/>
      <w:kern w:val="2"/>
    </w:rPr>
  </w:style>
  <w:style w:type="table" w:customStyle="1" w:styleId="14">
    <w:name w:val="浅色底纹1"/>
    <w:basedOn w:val="a5"/>
    <w:uiPriority w:val="60"/>
    <w:rsid w:val="0086445C"/>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5">
    <w:name w:val="浅色网格1"/>
    <w:basedOn w:val="a5"/>
    <w:uiPriority w:val="62"/>
    <w:rsid w:val="0086445C"/>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等线" w:eastAsia="宋体" w:hAnsi="等线"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等线" w:eastAsia="宋体" w:hAnsi="等线"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等线" w:eastAsia="宋体" w:hAnsi="等线" w:cs="Times New Roman"/>
        <w:b/>
        <w:bCs/>
      </w:rPr>
    </w:tblStylePr>
    <w:tblStylePr w:type="lastCol">
      <w:rPr>
        <w:rFonts w:ascii="等线" w:eastAsia="宋体" w:hAnsi="等线"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numbering" w:customStyle="1" w:styleId="1">
    <w:name w:val="样式1"/>
    <w:uiPriority w:val="99"/>
    <w:rsid w:val="0086445C"/>
    <w:pPr>
      <w:numPr>
        <w:numId w:val="5"/>
      </w:numPr>
    </w:pPr>
  </w:style>
  <w:style w:type="numbering" w:customStyle="1" w:styleId="A0">
    <w:name w:val="样式A"/>
    <w:uiPriority w:val="99"/>
    <w:rsid w:val="0086445C"/>
    <w:pPr>
      <w:numPr>
        <w:numId w:val="13"/>
      </w:numPr>
    </w:pPr>
  </w:style>
  <w:style w:type="numbering" w:customStyle="1" w:styleId="21">
    <w:name w:val="样式2"/>
    <w:uiPriority w:val="99"/>
    <w:rsid w:val="0086445C"/>
    <w:pPr>
      <w:numPr>
        <w:numId w:val="6"/>
      </w:numPr>
    </w:pPr>
  </w:style>
  <w:style w:type="numbering" w:styleId="111111">
    <w:name w:val="Outline List 2"/>
    <w:basedOn w:val="a6"/>
    <w:uiPriority w:val="99"/>
    <w:semiHidden/>
    <w:unhideWhenUsed/>
    <w:rsid w:val="0086445C"/>
    <w:pPr>
      <w:numPr>
        <w:numId w:val="1"/>
      </w:numPr>
    </w:pPr>
  </w:style>
  <w:style w:type="numbering" w:customStyle="1" w:styleId="30">
    <w:name w:val="样式3"/>
    <w:uiPriority w:val="99"/>
    <w:rsid w:val="0086445C"/>
    <w:pPr>
      <w:numPr>
        <w:numId w:val="7"/>
      </w:numPr>
    </w:pPr>
  </w:style>
  <w:style w:type="character" w:customStyle="1" w:styleId="Char1">
    <w:name w:val="文档结构图 Char1"/>
    <w:uiPriority w:val="99"/>
    <w:semiHidden/>
    <w:rsid w:val="0086445C"/>
    <w:rPr>
      <w:rFonts w:ascii="Times New Roman" w:eastAsia="宋体" w:hAnsi="Times New Roman" w:cs="Times New Roman"/>
      <w:szCs w:val="24"/>
      <w:shd w:val="clear" w:color="auto" w:fill="000080"/>
    </w:rPr>
  </w:style>
  <w:style w:type="character" w:customStyle="1" w:styleId="9Char1">
    <w:name w:val="标题 9 Char1"/>
    <w:uiPriority w:val="9"/>
    <w:semiHidden/>
    <w:rsid w:val="0086445C"/>
    <w:rPr>
      <w:rFonts w:ascii="Cambria" w:eastAsia="宋体" w:hAnsi="Cambria" w:cs="Times New Roman"/>
      <w:szCs w:val="21"/>
    </w:rPr>
  </w:style>
  <w:style w:type="character" w:customStyle="1" w:styleId="Char10">
    <w:name w:val="日期 Char1"/>
    <w:uiPriority w:val="99"/>
    <w:semiHidden/>
    <w:rsid w:val="0086445C"/>
    <w:rPr>
      <w:rFonts w:ascii="Times New Roman" w:eastAsia="宋体" w:hAnsi="Times New Roman" w:cs="Times New Roman"/>
      <w:szCs w:val="24"/>
    </w:rPr>
  </w:style>
  <w:style w:type="numbering" w:customStyle="1" w:styleId="a">
    <w:name w:val="章节标号"/>
    <w:uiPriority w:val="99"/>
    <w:rsid w:val="0086445C"/>
    <w:pPr>
      <w:numPr>
        <w:numId w:val="15"/>
      </w:numPr>
    </w:pPr>
  </w:style>
  <w:style w:type="table" w:styleId="42">
    <w:name w:val="Table List 4"/>
    <w:basedOn w:val="a5"/>
    <w:rsid w:val="0086445C"/>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af7">
    <w:name w:val="Table Theme"/>
    <w:basedOn w:val="a5"/>
    <w:rsid w:val="0086445C"/>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Table2">
    <w:name w:val="Table2"/>
    <w:uiPriority w:val="99"/>
    <w:rsid w:val="0086445C"/>
    <w:pPr>
      <w:numPr>
        <w:numId w:val="2"/>
      </w:numPr>
    </w:pPr>
  </w:style>
  <w:style w:type="paragraph" w:styleId="24">
    <w:name w:val="List Number 2"/>
    <w:basedOn w:val="a3"/>
    <w:uiPriority w:val="99"/>
    <w:semiHidden/>
    <w:unhideWhenUsed/>
    <w:rsid w:val="0086445C"/>
    <w:pPr>
      <w:contextualSpacing/>
    </w:pPr>
  </w:style>
  <w:style w:type="paragraph" w:customStyle="1" w:styleId="4E-Heading4AltF4">
    <w:name w:val="标题 4 E-Heading 4 (Alt+F4)"/>
    <w:next w:val="E-Content"/>
    <w:qFormat/>
    <w:rsid w:val="00C547B1"/>
    <w:pPr>
      <w:topLinePunct/>
      <w:adjustRightInd w:val="0"/>
      <w:snapToGrid w:val="0"/>
      <w:spacing w:before="360" w:after="120"/>
      <w:ind w:left="1701"/>
      <w:outlineLvl w:val="3"/>
    </w:pPr>
    <w:rPr>
      <w:rFonts w:eastAsia="Calibri" w:cs="Book Antiqua"/>
      <w:b/>
      <w:noProof/>
      <w:kern w:val="44"/>
      <w:sz w:val="28"/>
      <w:szCs w:val="36"/>
      <w:lang w:val="x-none"/>
    </w:rPr>
  </w:style>
  <w:style w:type="paragraph" w:styleId="af8">
    <w:name w:val="Body Text"/>
    <w:basedOn w:val="a3"/>
    <w:link w:val="af9"/>
    <w:uiPriority w:val="99"/>
    <w:semiHidden/>
    <w:unhideWhenUsed/>
    <w:rsid w:val="0086445C"/>
    <w:pPr>
      <w:spacing w:after="120"/>
    </w:pPr>
    <w:rPr>
      <w:kern w:val="2"/>
      <w:szCs w:val="22"/>
    </w:rPr>
  </w:style>
  <w:style w:type="character" w:customStyle="1" w:styleId="af9">
    <w:name w:val="正文文本 字符"/>
    <w:link w:val="af8"/>
    <w:uiPriority w:val="99"/>
    <w:semiHidden/>
    <w:rsid w:val="0086445C"/>
    <w:rPr>
      <w:kern w:val="2"/>
      <w:sz w:val="21"/>
      <w:szCs w:val="22"/>
    </w:rPr>
  </w:style>
  <w:style w:type="character" w:customStyle="1" w:styleId="HTMLChar1">
    <w:name w:val="HTML 预设格式 Char1"/>
    <w:uiPriority w:val="99"/>
    <w:semiHidden/>
    <w:rsid w:val="0086445C"/>
    <w:rPr>
      <w:rFonts w:ascii="Courier New" w:hAnsi="Courier New" w:cs="Courier New"/>
      <w:color w:val="000000"/>
    </w:rPr>
  </w:style>
  <w:style w:type="paragraph" w:customStyle="1" w:styleId="16">
    <w:name w:val="标题 1 附录"/>
    <w:basedOn w:val="10"/>
    <w:unhideWhenUsed/>
    <w:rsid w:val="0086445C"/>
    <w:pPr>
      <w:numPr>
        <w:numId w:val="0"/>
      </w:numPr>
      <w:adjustRightInd/>
      <w:spacing w:beforeLines="100" w:before="0" w:afterLines="100" w:line="480" w:lineRule="auto"/>
    </w:pPr>
    <w:rPr>
      <w:rFonts w:ascii="Arial" w:eastAsia="黑体" w:hAnsi="Arial" w:cs="宋体"/>
      <w:b w:val="0"/>
      <w:bCs/>
      <w:sz w:val="52"/>
      <w:szCs w:val="20"/>
    </w:rPr>
  </w:style>
  <w:style w:type="character" w:customStyle="1" w:styleId="51">
    <w:name w:val="标题 5 字符"/>
    <w:aliases w:val="E-Heading 5 字符"/>
    <w:link w:val="50"/>
    <w:uiPriority w:val="9"/>
    <w:rsid w:val="00811C76"/>
    <w:rPr>
      <w:b/>
      <w:bCs/>
      <w:kern w:val="2"/>
      <w:sz w:val="28"/>
      <w:szCs w:val="28"/>
    </w:rPr>
  </w:style>
  <w:style w:type="character" w:customStyle="1" w:styleId="61">
    <w:name w:val="标题 6 字符"/>
    <w:aliases w:val="E-Heading 6 字符"/>
    <w:link w:val="60"/>
    <w:uiPriority w:val="9"/>
    <w:rsid w:val="00811C76"/>
    <w:rPr>
      <w:rFonts w:ascii="Cambria" w:hAnsi="Cambria"/>
      <w:b/>
      <w:bCs/>
      <w:kern w:val="2"/>
      <w:sz w:val="24"/>
      <w:szCs w:val="22"/>
    </w:rPr>
  </w:style>
  <w:style w:type="character" w:customStyle="1" w:styleId="71">
    <w:name w:val="标题 7 字符"/>
    <w:aliases w:val="E-Heading 7 Appendix 字符"/>
    <w:link w:val="70"/>
    <w:rsid w:val="00811C76"/>
    <w:rPr>
      <w:rFonts w:eastAsia="Roboto" w:cs="Roboto"/>
      <w:b/>
      <w:bCs/>
      <w:kern w:val="2"/>
      <w:szCs w:val="22"/>
    </w:rPr>
  </w:style>
  <w:style w:type="character" w:customStyle="1" w:styleId="81">
    <w:name w:val="标题 8 字符"/>
    <w:aliases w:val="E-Heading 8 字符,A.1 字符"/>
    <w:link w:val="80"/>
    <w:rsid w:val="00811C76"/>
    <w:rPr>
      <w:rFonts w:ascii="Cambria" w:eastAsia="Roboto" w:hAnsi="Cambria" w:cs="Roboto"/>
      <w:kern w:val="2"/>
      <w:szCs w:val="22"/>
    </w:rPr>
  </w:style>
  <w:style w:type="numbering" w:customStyle="1" w:styleId="11">
    <w:name w:val="第1章"/>
    <w:uiPriority w:val="99"/>
    <w:rsid w:val="0086445C"/>
    <w:pPr>
      <w:numPr>
        <w:numId w:val="3"/>
      </w:numPr>
    </w:pPr>
  </w:style>
  <w:style w:type="character" w:styleId="afa">
    <w:name w:val="FollowedHyperlink"/>
    <w:uiPriority w:val="99"/>
    <w:semiHidden/>
    <w:unhideWhenUsed/>
    <w:rsid w:val="0086445C"/>
    <w:rPr>
      <w:color w:val="800080"/>
      <w:u w:val="single"/>
    </w:rPr>
  </w:style>
  <w:style w:type="paragraph" w:styleId="2">
    <w:name w:val="List Bullet 2"/>
    <w:basedOn w:val="a3"/>
    <w:autoRedefine/>
    <w:semiHidden/>
    <w:rsid w:val="0086445C"/>
    <w:pPr>
      <w:numPr>
        <w:numId w:val="4"/>
      </w:numPr>
      <w:topLinePunct/>
      <w:spacing w:before="80" w:after="80" w:line="200" w:lineRule="atLeast"/>
      <w:jc w:val="left"/>
    </w:pPr>
    <w:rPr>
      <w:rFonts w:cs="Arial"/>
      <w:kern w:val="2"/>
      <w:szCs w:val="18"/>
    </w:rPr>
  </w:style>
  <w:style w:type="numbering" w:customStyle="1" w:styleId="17">
    <w:name w:val="无列表1"/>
    <w:next w:val="a6"/>
    <w:uiPriority w:val="99"/>
    <w:semiHidden/>
    <w:unhideWhenUsed/>
    <w:rsid w:val="0086445C"/>
  </w:style>
  <w:style w:type="numbering" w:customStyle="1" w:styleId="31">
    <w:name w:val="样式31"/>
    <w:uiPriority w:val="99"/>
    <w:rsid w:val="0086445C"/>
    <w:pPr>
      <w:numPr>
        <w:numId w:val="8"/>
      </w:numPr>
    </w:pPr>
  </w:style>
  <w:style w:type="numbering" w:customStyle="1" w:styleId="4">
    <w:name w:val="样式4"/>
    <w:uiPriority w:val="99"/>
    <w:rsid w:val="0086445C"/>
    <w:pPr>
      <w:numPr>
        <w:numId w:val="9"/>
      </w:numPr>
    </w:pPr>
  </w:style>
  <w:style w:type="numbering" w:customStyle="1" w:styleId="5">
    <w:name w:val="样式5"/>
    <w:uiPriority w:val="99"/>
    <w:rsid w:val="0086445C"/>
    <w:pPr>
      <w:numPr>
        <w:numId w:val="10"/>
      </w:numPr>
    </w:pPr>
  </w:style>
  <w:style w:type="numbering" w:customStyle="1" w:styleId="6">
    <w:name w:val="样式6"/>
    <w:uiPriority w:val="99"/>
    <w:rsid w:val="0086445C"/>
    <w:pPr>
      <w:numPr>
        <w:numId w:val="11"/>
      </w:numPr>
    </w:pPr>
  </w:style>
  <w:style w:type="numbering" w:customStyle="1" w:styleId="7">
    <w:name w:val="样式7"/>
    <w:uiPriority w:val="99"/>
    <w:rsid w:val="0086445C"/>
    <w:pPr>
      <w:numPr>
        <w:numId w:val="12"/>
      </w:numPr>
    </w:pPr>
  </w:style>
  <w:style w:type="numbering" w:customStyle="1" w:styleId="a2">
    <w:name w:val="章节"/>
    <w:uiPriority w:val="99"/>
    <w:rsid w:val="0086445C"/>
    <w:pPr>
      <w:numPr>
        <w:numId w:val="14"/>
      </w:numPr>
    </w:pPr>
  </w:style>
  <w:style w:type="paragraph" w:styleId="25">
    <w:name w:val="Body Text 2"/>
    <w:basedOn w:val="a3"/>
    <w:link w:val="26"/>
    <w:uiPriority w:val="99"/>
    <w:semiHidden/>
    <w:unhideWhenUsed/>
    <w:rsid w:val="0086445C"/>
    <w:pPr>
      <w:spacing w:after="120" w:line="480" w:lineRule="auto"/>
    </w:pPr>
    <w:rPr>
      <w:kern w:val="2"/>
      <w:szCs w:val="22"/>
    </w:rPr>
  </w:style>
  <w:style w:type="character" w:customStyle="1" w:styleId="26">
    <w:name w:val="正文文本 2 字符"/>
    <w:link w:val="25"/>
    <w:uiPriority w:val="99"/>
    <w:semiHidden/>
    <w:rsid w:val="0086445C"/>
    <w:rPr>
      <w:kern w:val="2"/>
      <w:sz w:val="21"/>
      <w:szCs w:val="22"/>
    </w:rPr>
  </w:style>
  <w:style w:type="paragraph" w:customStyle="1" w:styleId="1111">
    <w:name w:val="样式 标题 1附录标题 1 + 段前: 1 行 段后: 1 行"/>
    <w:basedOn w:val="10"/>
    <w:link w:val="11110"/>
    <w:rsid w:val="00DF7215"/>
    <w:pPr>
      <w:numPr>
        <w:numId w:val="0"/>
      </w:numPr>
      <w:adjustRightInd/>
      <w:spacing w:beforeLines="100" w:before="0" w:afterLines="100" w:line="480" w:lineRule="auto"/>
    </w:pPr>
    <w:rPr>
      <w:rFonts w:ascii="Arial" w:eastAsia="黑体" w:hAnsi="Arial" w:cs="宋体"/>
      <w:b w:val="0"/>
      <w:bCs/>
      <w:sz w:val="52"/>
      <w:szCs w:val="20"/>
    </w:rPr>
  </w:style>
  <w:style w:type="paragraph" w:customStyle="1" w:styleId="A-LegalInformation">
    <w:name w:val="A-Legal Information"/>
    <w:basedOn w:val="a3"/>
    <w:qFormat/>
    <w:rsid w:val="00E03B76"/>
    <w:pPr>
      <w:keepNext/>
      <w:keepLines/>
      <w:spacing w:before="600" w:after="400"/>
      <w:jc w:val="left"/>
    </w:pPr>
    <w:rPr>
      <w:rFonts w:eastAsia="黑体" w:cs="Book Antiqua"/>
      <w:b/>
      <w:bCs/>
      <w:noProof/>
      <w:sz w:val="44"/>
      <w:szCs w:val="36"/>
    </w:rPr>
  </w:style>
  <w:style w:type="paragraph" w:customStyle="1" w:styleId="Command">
    <w:name w:val="Command"/>
    <w:semiHidden/>
    <w:rsid w:val="0086445C"/>
    <w:pPr>
      <w:spacing w:before="160" w:after="160"/>
    </w:pPr>
    <w:rPr>
      <w:rFonts w:ascii="Arial" w:eastAsia="黑体" w:hAnsi="Arial" w:cs="Arial"/>
    </w:rPr>
  </w:style>
  <w:style w:type="character" w:customStyle="1" w:styleId="commandkeywords">
    <w:name w:val="command keywords"/>
    <w:semiHidden/>
    <w:rsid w:val="0086445C"/>
    <w:rPr>
      <w:rFonts w:ascii="Arial" w:eastAsia="宋体" w:hAnsi="Arial"/>
      <w:b/>
      <w:color w:val="auto"/>
      <w:sz w:val="21"/>
      <w:szCs w:val="21"/>
    </w:rPr>
  </w:style>
  <w:style w:type="character" w:customStyle="1" w:styleId="commandparameter">
    <w:name w:val="command parameter"/>
    <w:semiHidden/>
    <w:rsid w:val="0086445C"/>
    <w:rPr>
      <w:rFonts w:ascii="Arial" w:eastAsia="宋体" w:hAnsi="Arial"/>
      <w:i/>
      <w:color w:val="auto"/>
      <w:sz w:val="21"/>
      <w:szCs w:val="21"/>
    </w:rPr>
  </w:style>
  <w:style w:type="paragraph" w:customStyle="1" w:styleId="CopyrightDeclaration">
    <w:name w:val="Copyright Declaration"/>
    <w:semiHidden/>
    <w:rsid w:val="0086445C"/>
    <w:pPr>
      <w:spacing w:before="80" w:after="80"/>
    </w:pPr>
    <w:rPr>
      <w:rFonts w:ascii="Arial" w:eastAsia="黑体" w:hAnsi="Arial"/>
      <w:sz w:val="36"/>
    </w:rPr>
  </w:style>
  <w:style w:type="paragraph" w:customStyle="1" w:styleId="Cover3">
    <w:name w:val="Cover3"/>
    <w:semiHidden/>
    <w:rsid w:val="0086445C"/>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
    <w:name w:val="Cover4"/>
    <w:basedOn w:val="a3"/>
    <w:semiHidden/>
    <w:rsid w:val="0086445C"/>
    <w:rPr>
      <w:rFonts w:ascii="Arial" w:eastAsia="Arial" w:hAnsi="Arial"/>
      <w:b/>
      <w:bCs/>
      <w:kern w:val="2"/>
    </w:rPr>
  </w:style>
  <w:style w:type="paragraph" w:customStyle="1" w:styleId="E-Caution">
    <w:name w:val="E-Caution"/>
    <w:next w:val="a3"/>
    <w:link w:val="E-Caution0"/>
    <w:qFormat/>
    <w:rsid w:val="00DF4535"/>
    <w:pPr>
      <w:keepNext/>
      <w:numPr>
        <w:numId w:val="28"/>
      </w:numPr>
      <w:pBdr>
        <w:top w:val="single" w:sz="12" w:space="1" w:color="auto"/>
      </w:pBdr>
      <w:snapToGrid w:val="0"/>
      <w:spacing w:line="240" w:lineRule="atLeast"/>
    </w:pPr>
    <w:rPr>
      <w:rFonts w:eastAsia="Calibri"/>
      <w:b/>
    </w:rPr>
  </w:style>
  <w:style w:type="paragraph" w:customStyle="1" w:styleId="E-Danger">
    <w:name w:val="E-Danger"/>
    <w:next w:val="a3"/>
    <w:link w:val="E-Danger0"/>
    <w:qFormat/>
    <w:rsid w:val="00DF4535"/>
    <w:pPr>
      <w:keepNext/>
      <w:numPr>
        <w:numId w:val="16"/>
      </w:numPr>
      <w:pBdr>
        <w:top w:val="single" w:sz="12" w:space="1" w:color="auto"/>
      </w:pBdr>
    </w:pPr>
    <w:rPr>
      <w:rFonts w:eastAsia="Calibri"/>
      <w:b/>
    </w:rPr>
  </w:style>
  <w:style w:type="paragraph" w:customStyle="1" w:styleId="E-AppendixA1">
    <w:name w:val="E-Appendix A.1"/>
    <w:next w:val="E-Content"/>
    <w:link w:val="E-AppendixA10"/>
    <w:qFormat/>
    <w:rsid w:val="00D3474F"/>
    <w:pPr>
      <w:numPr>
        <w:ilvl w:val="2"/>
        <w:numId w:val="26"/>
      </w:numPr>
      <w:adjustRightInd w:val="0"/>
      <w:snapToGrid w:val="0"/>
    </w:pPr>
    <w:rPr>
      <w:sz w:val="44"/>
      <w:szCs w:val="44"/>
    </w:rPr>
  </w:style>
  <w:style w:type="paragraph" w:customStyle="1" w:styleId="E-FigureDescription">
    <w:name w:val="E-Figure Description"/>
    <w:next w:val="E-Content"/>
    <w:link w:val="E-FigureDescription0"/>
    <w:qFormat/>
    <w:rsid w:val="00327D62"/>
    <w:pPr>
      <w:numPr>
        <w:ilvl w:val="7"/>
        <w:numId w:val="33"/>
      </w:numPr>
      <w:adjustRightInd w:val="0"/>
      <w:snapToGrid w:val="0"/>
      <w:spacing w:after="240" w:line="240" w:lineRule="atLeast"/>
      <w:jc w:val="center"/>
    </w:pPr>
    <w:rPr>
      <w:rFonts w:eastAsia="Roboto" w:cs="Roboto"/>
      <w:snapToGrid w:val="0"/>
      <w:spacing w:val="-4"/>
      <w:kern w:val="2"/>
    </w:rPr>
  </w:style>
  <w:style w:type="character" w:customStyle="1" w:styleId="E-FigureDescription0">
    <w:name w:val="E-Figure Description 字符"/>
    <w:link w:val="E-FigureDescription"/>
    <w:rsid w:val="00327D62"/>
    <w:rPr>
      <w:rFonts w:eastAsia="Roboto" w:cs="Roboto"/>
      <w:snapToGrid w:val="0"/>
      <w:spacing w:val="-4"/>
      <w:kern w:val="2"/>
    </w:rPr>
  </w:style>
  <w:style w:type="paragraph" w:customStyle="1" w:styleId="E-ItemListinText">
    <w:name w:val="E-Item List in Text"/>
    <w:link w:val="E-ItemListinText0"/>
    <w:qFormat/>
    <w:rsid w:val="00A053B2"/>
    <w:pPr>
      <w:numPr>
        <w:numId w:val="30"/>
      </w:numPr>
      <w:adjustRightInd w:val="0"/>
      <w:snapToGrid w:val="0"/>
      <w:spacing w:line="240" w:lineRule="atLeast"/>
      <w:textAlignment w:val="center"/>
    </w:pPr>
    <w:rPr>
      <w:rFonts w:eastAsia="Calibri" w:cs="Arial"/>
      <w:kern w:val="2"/>
    </w:rPr>
  </w:style>
  <w:style w:type="character" w:customStyle="1" w:styleId="E-ItemListinText0">
    <w:name w:val="E-Item List in Text 字符"/>
    <w:link w:val="E-ItemListinText"/>
    <w:rsid w:val="00A053B2"/>
    <w:rPr>
      <w:rFonts w:eastAsia="Calibri" w:cs="Arial"/>
      <w:kern w:val="2"/>
    </w:rPr>
  </w:style>
  <w:style w:type="paragraph" w:customStyle="1" w:styleId="E-UnorderedList">
    <w:name w:val="E-Unordered List"/>
    <w:link w:val="E-UnorderedList0"/>
    <w:qFormat/>
    <w:rsid w:val="00BF32C0"/>
    <w:pPr>
      <w:numPr>
        <w:numId w:val="23"/>
      </w:numPr>
      <w:adjustRightInd w:val="0"/>
      <w:snapToGrid w:val="0"/>
      <w:ind w:left="2269" w:hanging="284"/>
      <w:textAlignment w:val="center"/>
    </w:pPr>
    <w:rPr>
      <w:rFonts w:eastAsia="Roboto" w:cs="Arial"/>
      <w:kern w:val="2"/>
    </w:rPr>
  </w:style>
  <w:style w:type="character" w:customStyle="1" w:styleId="E-UnorderedList0">
    <w:name w:val="E-Unordered List 字符"/>
    <w:link w:val="E-UnorderedList"/>
    <w:rsid w:val="00BF32C0"/>
    <w:rPr>
      <w:rFonts w:eastAsia="Roboto" w:cs="Arial"/>
      <w:kern w:val="2"/>
    </w:rPr>
  </w:style>
  <w:style w:type="paragraph" w:customStyle="1" w:styleId="E-Note">
    <w:name w:val="E-Note"/>
    <w:next w:val="E-NoteCautionDangerText"/>
    <w:link w:val="E-Note0"/>
    <w:qFormat/>
    <w:rsid w:val="00DF4535"/>
    <w:pPr>
      <w:keepNext/>
      <w:numPr>
        <w:numId w:val="17"/>
      </w:numPr>
      <w:pBdr>
        <w:top w:val="single" w:sz="12" w:space="1" w:color="auto"/>
      </w:pBdr>
      <w:adjustRightInd w:val="0"/>
      <w:snapToGrid w:val="0"/>
      <w:spacing w:before="160" w:line="240" w:lineRule="atLeast"/>
    </w:pPr>
    <w:rPr>
      <w:rFonts w:eastAsia="Calibri"/>
      <w:b/>
    </w:rPr>
  </w:style>
  <w:style w:type="paragraph" w:customStyle="1" w:styleId="E-NoteCautionDangerText">
    <w:name w:val="E-Note/Caution/Danger Text"/>
    <w:link w:val="E-NoteCautionDangerText0"/>
    <w:qFormat/>
    <w:rsid w:val="00A053B2"/>
    <w:pPr>
      <w:pBdr>
        <w:bottom w:val="single" w:sz="12" w:space="1" w:color="auto"/>
      </w:pBdr>
      <w:snapToGrid w:val="0"/>
      <w:spacing w:after="60" w:line="240" w:lineRule="atLeast"/>
      <w:ind w:left="1701"/>
      <w:textAlignment w:val="center"/>
    </w:pPr>
    <w:rPr>
      <w:rFonts w:eastAsia="Calibri"/>
    </w:rPr>
  </w:style>
  <w:style w:type="paragraph" w:customStyle="1" w:styleId="E-SectionHeading">
    <w:name w:val="E-Section Heading 逻辑一级标题"/>
    <w:basedOn w:val="a3"/>
    <w:link w:val="E-SectionHeading0"/>
    <w:qFormat/>
    <w:rsid w:val="00526D73"/>
    <w:pPr>
      <w:topLinePunct/>
      <w:spacing w:before="160" w:after="160" w:line="240" w:lineRule="atLeast"/>
      <w:ind w:left="1701"/>
      <w:jc w:val="left"/>
    </w:pPr>
    <w:rPr>
      <w:rFonts w:cs="Arial"/>
      <w:b/>
      <w:i/>
      <w:kern w:val="2"/>
    </w:rPr>
  </w:style>
  <w:style w:type="character" w:customStyle="1" w:styleId="E-SectionHeading0">
    <w:name w:val="E-Section Heading 逻辑一级标题 字符"/>
    <w:link w:val="E-SectionHeading"/>
    <w:rsid w:val="00526D73"/>
    <w:rPr>
      <w:rFonts w:ascii="Roboto" w:hAnsi="Roboto" w:cs="Arial"/>
      <w:b/>
      <w:i/>
      <w:kern w:val="2"/>
      <w:sz w:val="24"/>
      <w:szCs w:val="21"/>
    </w:rPr>
  </w:style>
  <w:style w:type="paragraph" w:customStyle="1" w:styleId="E-Step">
    <w:name w:val="E-Step"/>
    <w:basedOn w:val="a3"/>
    <w:link w:val="E-Step0"/>
    <w:qFormat/>
    <w:rsid w:val="00A053B2"/>
    <w:pPr>
      <w:numPr>
        <w:ilvl w:val="5"/>
        <w:numId w:val="33"/>
      </w:numPr>
      <w:topLinePunct/>
      <w:spacing w:before="120"/>
      <w:jc w:val="left"/>
      <w:textAlignment w:val="center"/>
    </w:pPr>
    <w:rPr>
      <w:rFonts w:eastAsia="Book Antiqua" w:cs="Arial"/>
      <w:snapToGrid w:val="0"/>
    </w:rPr>
  </w:style>
  <w:style w:type="paragraph" w:customStyle="1" w:styleId="E-Level3OrderList">
    <w:name w:val="E-Level 3 Order List"/>
    <w:basedOn w:val="a3"/>
    <w:link w:val="E-Level3OrderList0"/>
    <w:unhideWhenUsed/>
    <w:qFormat/>
    <w:rsid w:val="0086445C"/>
    <w:pPr>
      <w:numPr>
        <w:numId w:val="22"/>
      </w:numPr>
      <w:topLinePunct/>
      <w:spacing w:before="40" w:after="40" w:line="240" w:lineRule="atLeast"/>
      <w:jc w:val="left"/>
    </w:pPr>
    <w:rPr>
      <w:rFonts w:eastAsia="Calibri"/>
    </w:rPr>
  </w:style>
  <w:style w:type="character" w:customStyle="1" w:styleId="E-Level3OrderList0">
    <w:name w:val="E-Level 3 Order List 字符"/>
    <w:link w:val="E-Level3OrderList"/>
    <w:rsid w:val="00235AFA"/>
    <w:rPr>
      <w:rFonts w:eastAsia="Calibri" w:cs="Roboto"/>
    </w:rPr>
  </w:style>
  <w:style w:type="paragraph" w:customStyle="1" w:styleId="E-TableDescription">
    <w:name w:val="E-Table Description"/>
    <w:next w:val="E-Content"/>
    <w:link w:val="E-TableDescription0"/>
    <w:qFormat/>
    <w:rsid w:val="00710B07"/>
    <w:pPr>
      <w:keepNext/>
      <w:numPr>
        <w:ilvl w:val="8"/>
        <w:numId w:val="33"/>
      </w:numPr>
      <w:topLinePunct/>
      <w:adjustRightInd w:val="0"/>
      <w:snapToGrid w:val="0"/>
      <w:spacing w:before="80" w:line="240" w:lineRule="atLeast"/>
      <w:jc w:val="center"/>
    </w:pPr>
    <w:rPr>
      <w:rFonts w:eastAsia="Calibri" w:cs="Arial"/>
      <w:spacing w:val="-4"/>
      <w:kern w:val="2"/>
      <w:lang w:val="zh-CN"/>
    </w:rPr>
  </w:style>
  <w:style w:type="character" w:customStyle="1" w:styleId="E-0">
    <w:name w:val="E-页眉格式 字符"/>
    <w:basedOn w:val="a4"/>
    <w:link w:val="E-"/>
    <w:rsid w:val="00E8748D"/>
    <w:rPr>
      <w:rFonts w:ascii="Roboto" w:hAnsi="Roboto"/>
      <w:color w:val="000000"/>
      <w:sz w:val="28"/>
    </w:rPr>
  </w:style>
  <w:style w:type="paragraph" w:customStyle="1" w:styleId="E-TableItemList">
    <w:name w:val="E-Table Item List"/>
    <w:link w:val="E-TableItemList0"/>
    <w:qFormat/>
    <w:rsid w:val="004A26F1"/>
    <w:pPr>
      <w:numPr>
        <w:numId w:val="19"/>
      </w:numPr>
      <w:topLinePunct/>
      <w:adjustRightInd w:val="0"/>
      <w:snapToGrid w:val="0"/>
      <w:spacing w:line="240" w:lineRule="atLeast"/>
      <w:ind w:left="284" w:hanging="284"/>
    </w:pPr>
    <w:rPr>
      <w:rFonts w:eastAsia="Calibri" w:cs="Arial"/>
    </w:rPr>
  </w:style>
  <w:style w:type="paragraph" w:customStyle="1" w:styleId="E-TableText">
    <w:name w:val="E-Table Text"/>
    <w:link w:val="E-TableText0"/>
    <w:qFormat/>
    <w:rsid w:val="00A053B2"/>
    <w:pPr>
      <w:topLinePunct/>
      <w:adjustRightInd w:val="0"/>
      <w:snapToGrid w:val="0"/>
      <w:spacing w:line="240" w:lineRule="atLeast"/>
      <w:textAlignment w:val="center"/>
    </w:pPr>
    <w:rPr>
      <w:rFonts w:eastAsia="Calibri" w:cs="Arial"/>
      <w:noProof/>
      <w:snapToGrid w:val="0"/>
    </w:rPr>
  </w:style>
  <w:style w:type="paragraph" w:customStyle="1" w:styleId="A-ProductType">
    <w:name w:val="A-Product Type 手册大标题"/>
    <w:basedOn w:val="a3"/>
    <w:rsid w:val="0086445C"/>
    <w:pPr>
      <w:topLinePunct/>
      <w:spacing w:before="160" w:after="160" w:line="240" w:lineRule="atLeast"/>
      <w:jc w:val="right"/>
    </w:pPr>
    <w:rPr>
      <w:rFonts w:eastAsia="Times New Roman"/>
      <w:bCs/>
      <w:kern w:val="2"/>
      <w:sz w:val="44"/>
    </w:rPr>
  </w:style>
  <w:style w:type="paragraph" w:customStyle="1" w:styleId="A-MaunalType">
    <w:name w:val="A-Maunal Type 手册类型"/>
    <w:basedOn w:val="a3"/>
    <w:rsid w:val="0086445C"/>
    <w:pPr>
      <w:topLinePunct/>
      <w:spacing w:before="160" w:after="160" w:line="240" w:lineRule="atLeast"/>
      <w:jc w:val="right"/>
    </w:pPr>
    <w:rPr>
      <w:rFonts w:eastAsia="Times New Roman"/>
      <w:bCs/>
      <w:kern w:val="2"/>
      <w:sz w:val="32"/>
    </w:rPr>
  </w:style>
  <w:style w:type="paragraph" w:customStyle="1" w:styleId="Heading4NoNumber">
    <w:name w:val="Heading4 No Number"/>
    <w:basedOn w:val="a3"/>
    <w:semiHidden/>
    <w:rsid w:val="0086445C"/>
    <w:pPr>
      <w:keepNext/>
      <w:spacing w:before="200"/>
    </w:pPr>
    <w:rPr>
      <w:rFonts w:eastAsia="黑体"/>
      <w:bCs/>
      <w:spacing w:val="-4"/>
      <w:kern w:val="2"/>
    </w:rPr>
  </w:style>
  <w:style w:type="character" w:styleId="HTML">
    <w:name w:val="HTML Variable"/>
    <w:semiHidden/>
    <w:rsid w:val="0086445C"/>
    <w:rPr>
      <w:i/>
      <w:iCs/>
    </w:rPr>
  </w:style>
  <w:style w:type="character" w:styleId="HTML0">
    <w:name w:val="HTML Typewriter"/>
    <w:semiHidden/>
    <w:rsid w:val="0086445C"/>
    <w:rPr>
      <w:rFonts w:ascii="Courier New" w:hAnsi="Courier New" w:cs="Courier New"/>
      <w:sz w:val="20"/>
      <w:szCs w:val="20"/>
    </w:rPr>
  </w:style>
  <w:style w:type="character" w:styleId="HTML1">
    <w:name w:val="HTML Code"/>
    <w:semiHidden/>
    <w:rsid w:val="0086445C"/>
    <w:rPr>
      <w:rFonts w:ascii="Courier New" w:hAnsi="Courier New" w:cs="Courier New"/>
      <w:sz w:val="20"/>
      <w:szCs w:val="20"/>
    </w:rPr>
  </w:style>
  <w:style w:type="paragraph" w:styleId="HTML2">
    <w:name w:val="HTML Address"/>
    <w:basedOn w:val="a3"/>
    <w:link w:val="HTML3"/>
    <w:semiHidden/>
    <w:rsid w:val="0086445C"/>
    <w:rPr>
      <w:i/>
      <w:iCs/>
      <w:kern w:val="2"/>
    </w:rPr>
  </w:style>
  <w:style w:type="character" w:customStyle="1" w:styleId="HTML3">
    <w:name w:val="HTML 地址 字符"/>
    <w:link w:val="HTML2"/>
    <w:semiHidden/>
    <w:rsid w:val="0086445C"/>
    <w:rPr>
      <w:i/>
      <w:iCs/>
      <w:kern w:val="2"/>
      <w:szCs w:val="24"/>
    </w:rPr>
  </w:style>
  <w:style w:type="character" w:styleId="HTML4">
    <w:name w:val="HTML Definition"/>
    <w:semiHidden/>
    <w:rsid w:val="0086445C"/>
    <w:rPr>
      <w:i/>
      <w:iCs/>
    </w:rPr>
  </w:style>
  <w:style w:type="character" w:styleId="HTML5">
    <w:name w:val="HTML Keyboard"/>
    <w:semiHidden/>
    <w:rsid w:val="0086445C"/>
    <w:rPr>
      <w:rFonts w:ascii="Courier New" w:hAnsi="Courier New" w:cs="Courier New"/>
      <w:sz w:val="20"/>
      <w:szCs w:val="20"/>
    </w:rPr>
  </w:style>
  <w:style w:type="character" w:styleId="HTML6">
    <w:name w:val="HTML Acronym"/>
    <w:semiHidden/>
    <w:rsid w:val="0086445C"/>
  </w:style>
  <w:style w:type="character" w:styleId="HTML7">
    <w:name w:val="HTML Sample"/>
    <w:semiHidden/>
    <w:rsid w:val="0086445C"/>
    <w:rPr>
      <w:rFonts w:ascii="Courier New" w:hAnsi="Courier New" w:cs="Courier New"/>
    </w:rPr>
  </w:style>
  <w:style w:type="character" w:styleId="HTML8">
    <w:name w:val="HTML Cite"/>
    <w:semiHidden/>
    <w:rsid w:val="0086445C"/>
    <w:rPr>
      <w:i/>
      <w:iCs/>
    </w:rPr>
  </w:style>
  <w:style w:type="paragraph" w:customStyle="1" w:styleId="ItemStepinTable">
    <w:name w:val="Item Step in Table"/>
    <w:semiHidden/>
    <w:rsid w:val="0086445C"/>
    <w:pPr>
      <w:numPr>
        <w:numId w:val="20"/>
      </w:numPr>
      <w:topLinePunct/>
      <w:spacing w:before="40" w:after="40"/>
    </w:pPr>
    <w:rPr>
      <w:rFonts w:ascii="Times New Roman" w:hAnsi="Times New Roman" w:cs="Arial"/>
      <w:sz w:val="22"/>
      <w:szCs w:val="22"/>
    </w:rPr>
  </w:style>
  <w:style w:type="paragraph" w:customStyle="1" w:styleId="ManualTitle1">
    <w:name w:val="Manual Title1"/>
    <w:semiHidden/>
    <w:rsid w:val="0086445C"/>
    <w:rPr>
      <w:rFonts w:ascii="Arial" w:eastAsia="黑体" w:hAnsi="Arial"/>
      <w:noProof/>
      <w:sz w:val="30"/>
      <w:lang w:eastAsia="en-US"/>
    </w:rPr>
  </w:style>
  <w:style w:type="paragraph" w:customStyle="1" w:styleId="Outline">
    <w:name w:val="Outline"/>
    <w:basedOn w:val="a3"/>
    <w:semiHidden/>
    <w:rsid w:val="0086445C"/>
    <w:pPr>
      <w:spacing w:before="80" w:after="80" w:line="200" w:lineRule="atLeast"/>
      <w:ind w:left="709"/>
    </w:pPr>
    <w:rPr>
      <w:i/>
      <w:color w:val="0000FF"/>
      <w:szCs w:val="18"/>
    </w:rPr>
  </w:style>
  <w:style w:type="table" w:customStyle="1" w:styleId="table">
    <w:name w:val="table"/>
    <w:basedOn w:val="afb"/>
    <w:rsid w:val="0086445C"/>
    <w:pPr>
      <w:keepNext/>
    </w:pPr>
    <w:rPr>
      <w:rFonts w:ascii="Times New Roman" w:eastAsia="Times New Roman" w:hAnsi="Times New Roman" w:cs="Arial"/>
      <w:color w:val="auto"/>
      <w:kern w:val="0"/>
      <w:sz w:val="20"/>
      <w:szCs w:val="20"/>
    </w:rPr>
    <w:tblPr>
      <w:jc w:val="center"/>
    </w:tblPr>
    <w:trPr>
      <w:cantSplit/>
      <w:jc w:val="center"/>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b">
    <w:name w:val="Table Professional"/>
    <w:basedOn w:val="a5"/>
    <w:uiPriority w:val="99"/>
    <w:semiHidden/>
    <w:unhideWhenUsed/>
    <w:rsid w:val="0086445C"/>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eNoFrame">
    <w:name w:val="Table No Frame"/>
    <w:basedOn w:val="ac"/>
    <w:semiHidden/>
    <w:rsid w:val="0086445C"/>
    <w:rPr>
      <w:kern w:val="0"/>
      <w:sz w:val="20"/>
      <w:szCs w:val="20"/>
    </w:rPr>
    <w:tblPr/>
    <w:trPr>
      <w:cantSplit/>
    </w:trPr>
  </w:style>
  <w:style w:type="paragraph" w:customStyle="1" w:styleId="TOC1">
    <w:name w:val="TOC 标题1"/>
    <w:next w:val="a3"/>
    <w:semiHidden/>
    <w:rsid w:val="0086445C"/>
    <w:pPr>
      <w:keepNext/>
      <w:snapToGrid w:val="0"/>
      <w:spacing w:before="480" w:after="360"/>
      <w:jc w:val="center"/>
    </w:pPr>
    <w:rPr>
      <w:rFonts w:ascii="Arial" w:eastAsia="黑体" w:hAnsi="Arial" w:cs="Arial"/>
      <w:noProof/>
      <w:sz w:val="36"/>
      <w:szCs w:val="36"/>
    </w:rPr>
  </w:style>
  <w:style w:type="numbering" w:styleId="a1">
    <w:name w:val="Outline List 3"/>
    <w:basedOn w:val="a6"/>
    <w:semiHidden/>
    <w:rsid w:val="0086445C"/>
    <w:pPr>
      <w:numPr>
        <w:numId w:val="24"/>
      </w:numPr>
    </w:pPr>
  </w:style>
  <w:style w:type="character" w:customStyle="1" w:styleId="E-Step0">
    <w:name w:val="E-Step 字符"/>
    <w:link w:val="E-Step"/>
    <w:rsid w:val="00A053B2"/>
    <w:rPr>
      <w:rFonts w:eastAsia="Book Antiqua" w:cs="Arial"/>
      <w:snapToGrid w:val="0"/>
    </w:rPr>
  </w:style>
  <w:style w:type="paragraph" w:customStyle="1" w:styleId="E-OrderedList">
    <w:name w:val="E-Ordered List"/>
    <w:link w:val="E-OrderedList0"/>
    <w:qFormat/>
    <w:rsid w:val="00A053B2"/>
    <w:pPr>
      <w:numPr>
        <w:numId w:val="25"/>
      </w:numPr>
      <w:topLinePunct/>
      <w:adjustRightInd w:val="0"/>
      <w:snapToGrid w:val="0"/>
      <w:spacing w:before="40" w:after="40" w:line="240" w:lineRule="atLeast"/>
      <w:ind w:left="2269" w:hanging="284"/>
      <w:textAlignment w:val="center"/>
    </w:pPr>
    <w:rPr>
      <w:rFonts w:eastAsia="Roboto" w:cs="Roboto"/>
    </w:rPr>
  </w:style>
  <w:style w:type="character" w:customStyle="1" w:styleId="E-OrderedList0">
    <w:name w:val="E-Ordered List 字符"/>
    <w:link w:val="E-OrderedList"/>
    <w:rsid w:val="00A053B2"/>
    <w:rPr>
      <w:rFonts w:eastAsia="Roboto" w:cs="Roboto"/>
    </w:rPr>
  </w:style>
  <w:style w:type="character" w:customStyle="1" w:styleId="E-AppendixA10">
    <w:name w:val="E-Appendix A.1 字符"/>
    <w:basedOn w:val="E-AppendixA0"/>
    <w:link w:val="E-AppendixA1"/>
    <w:rsid w:val="00D3474F"/>
    <w:rPr>
      <w:rFonts w:ascii="Book Antiqua" w:eastAsiaTheme="minorEastAsia" w:hAnsi="Book Antiqua" w:cs="Roboto"/>
      <w:sz w:val="44"/>
      <w:szCs w:val="44"/>
    </w:rPr>
  </w:style>
  <w:style w:type="paragraph" w:customStyle="1" w:styleId="E-TableHeading">
    <w:name w:val="E-Table Heading表头"/>
    <w:link w:val="E-TableHeading0"/>
    <w:qFormat/>
    <w:rsid w:val="00293981"/>
    <w:pPr>
      <w:topLinePunct/>
      <w:adjustRightInd w:val="0"/>
      <w:snapToGrid w:val="0"/>
      <w:spacing w:before="80" w:after="80" w:line="240" w:lineRule="atLeast"/>
    </w:pPr>
    <w:rPr>
      <w:rFonts w:eastAsia="Calibri" w:cs="Book Antiqua"/>
      <w:b/>
      <w:bCs/>
      <w:snapToGrid w:val="0"/>
    </w:rPr>
  </w:style>
  <w:style w:type="character" w:customStyle="1" w:styleId="E-TableHeading0">
    <w:name w:val="E-Table Heading表头 字符"/>
    <w:basedOn w:val="a4"/>
    <w:link w:val="E-TableHeading"/>
    <w:rsid w:val="00293981"/>
    <w:rPr>
      <w:rFonts w:eastAsia="Calibri" w:cs="Book Antiqua"/>
      <w:b/>
      <w:bCs/>
      <w:snapToGrid w:val="0"/>
    </w:rPr>
  </w:style>
  <w:style w:type="character" w:customStyle="1" w:styleId="E-TableItemList0">
    <w:name w:val="E-Table Item List 字符"/>
    <w:link w:val="E-TableItemList"/>
    <w:rsid w:val="004A26F1"/>
    <w:rPr>
      <w:rFonts w:eastAsia="Calibri" w:cs="Arial"/>
    </w:rPr>
  </w:style>
  <w:style w:type="character" w:customStyle="1" w:styleId="E-TableText0">
    <w:name w:val="E-Table Text 字符"/>
    <w:link w:val="E-TableText"/>
    <w:rsid w:val="00A053B2"/>
    <w:rPr>
      <w:rFonts w:eastAsia="Calibri" w:cs="Arial"/>
      <w:noProof/>
      <w:snapToGrid w:val="0"/>
    </w:rPr>
  </w:style>
  <w:style w:type="character" w:customStyle="1" w:styleId="E-TableDescription0">
    <w:name w:val="E-Table Description 字符"/>
    <w:link w:val="E-TableDescription"/>
    <w:rsid w:val="00710B07"/>
    <w:rPr>
      <w:rFonts w:eastAsia="Calibri" w:cs="Arial"/>
      <w:spacing w:val="-4"/>
      <w:kern w:val="2"/>
      <w:lang w:val="zh-CN"/>
    </w:rPr>
  </w:style>
  <w:style w:type="paragraph" w:customStyle="1" w:styleId="E-NoteCautionDangerList">
    <w:name w:val="E-Note/Caution/Danger List"/>
    <w:basedOn w:val="a3"/>
    <w:link w:val="E-NoteCautionDangerList0"/>
    <w:qFormat/>
    <w:rsid w:val="00A053B2"/>
    <w:pPr>
      <w:keepNext/>
      <w:numPr>
        <w:numId w:val="35"/>
      </w:numPr>
      <w:pBdr>
        <w:bottom w:val="single" w:sz="12" w:space="1" w:color="auto"/>
      </w:pBdr>
      <w:tabs>
        <w:tab w:val="left" w:pos="0"/>
      </w:tabs>
      <w:spacing w:after="80" w:line="200" w:lineRule="atLeast"/>
      <w:jc w:val="left"/>
      <w:textAlignment w:val="center"/>
    </w:pPr>
    <w:rPr>
      <w:rFonts w:eastAsia="Calibri" w:cs="Arial"/>
      <w:iCs/>
      <w:kern w:val="2"/>
      <w:szCs w:val="18"/>
    </w:rPr>
  </w:style>
  <w:style w:type="character" w:customStyle="1" w:styleId="E-Caution0">
    <w:name w:val="E-Caution 字符"/>
    <w:link w:val="E-Caution"/>
    <w:rsid w:val="009119D7"/>
    <w:rPr>
      <w:rFonts w:eastAsia="Calibri"/>
      <w:b/>
    </w:rPr>
  </w:style>
  <w:style w:type="character" w:customStyle="1" w:styleId="E-Danger0">
    <w:name w:val="E-Danger 字符"/>
    <w:basedOn w:val="E-Caution0"/>
    <w:link w:val="E-Danger"/>
    <w:rsid w:val="004D503F"/>
    <w:rPr>
      <w:rFonts w:eastAsia="Calibri"/>
      <w:b/>
    </w:rPr>
  </w:style>
  <w:style w:type="character" w:customStyle="1" w:styleId="E-NoteCautionDangerList0">
    <w:name w:val="E-Note/Caution/Danger List 字符"/>
    <w:basedOn w:val="a4"/>
    <w:link w:val="E-NoteCautionDangerList"/>
    <w:rsid w:val="00A053B2"/>
    <w:rPr>
      <w:rFonts w:eastAsia="Calibri" w:cs="Arial"/>
      <w:iCs/>
      <w:kern w:val="2"/>
      <w:szCs w:val="18"/>
    </w:rPr>
  </w:style>
  <w:style w:type="character" w:customStyle="1" w:styleId="E-Note0">
    <w:name w:val="E-Note 字符"/>
    <w:link w:val="E-Note"/>
    <w:rsid w:val="00DF4535"/>
    <w:rPr>
      <w:rFonts w:eastAsia="Calibri"/>
      <w:b/>
    </w:rPr>
  </w:style>
  <w:style w:type="paragraph" w:customStyle="1" w:styleId="E-Content">
    <w:name w:val="E-Content 正文"/>
    <w:basedOn w:val="a3"/>
    <w:link w:val="E-Content0"/>
    <w:qFormat/>
    <w:rsid w:val="00A053B2"/>
    <w:pPr>
      <w:topLinePunct/>
      <w:spacing w:before="160" w:after="160"/>
      <w:ind w:left="1701"/>
      <w:jc w:val="left"/>
      <w:textAlignment w:val="center"/>
    </w:pPr>
    <w:rPr>
      <w:rFonts w:cs="Arial"/>
      <w:kern w:val="2"/>
    </w:rPr>
  </w:style>
  <w:style w:type="character" w:customStyle="1" w:styleId="E-Content0">
    <w:name w:val="E-Content 正文 字符"/>
    <w:basedOn w:val="a4"/>
    <w:link w:val="E-Content"/>
    <w:rsid w:val="00A053B2"/>
    <w:rPr>
      <w:rFonts w:eastAsia="Roboto" w:cs="Arial"/>
      <w:kern w:val="2"/>
    </w:rPr>
  </w:style>
  <w:style w:type="paragraph" w:customStyle="1" w:styleId="7E-Title7Appendix1">
    <w:name w:val="标题7 E-Title 7 Appendix1"/>
    <w:basedOn w:val="10"/>
    <w:unhideWhenUsed/>
    <w:rsid w:val="00811C76"/>
    <w:pPr>
      <w:numPr>
        <w:numId w:val="0"/>
      </w:numPr>
      <w:tabs>
        <w:tab w:val="num" w:pos="2126"/>
      </w:tabs>
      <w:ind w:left="2126" w:hanging="425"/>
    </w:pPr>
    <w:rPr>
      <w:szCs w:val="18"/>
    </w:rPr>
  </w:style>
  <w:style w:type="paragraph" w:customStyle="1" w:styleId="E-SectionHeading1">
    <w:name w:val="留下E-Section Heading"/>
    <w:basedOn w:val="a3"/>
    <w:link w:val="E-SectionHeading2"/>
    <w:qFormat/>
    <w:rsid w:val="0086445C"/>
    <w:pPr>
      <w:topLinePunct/>
      <w:spacing w:before="160" w:after="160" w:line="240" w:lineRule="atLeast"/>
      <w:jc w:val="left"/>
    </w:pPr>
    <w:rPr>
      <w:rFonts w:cs="Arial"/>
      <w:b/>
      <w:i/>
      <w:kern w:val="2"/>
    </w:rPr>
  </w:style>
  <w:style w:type="character" w:customStyle="1" w:styleId="E-SectionHeading2">
    <w:name w:val="留下E-Section Heading 字符"/>
    <w:link w:val="E-SectionHeading1"/>
    <w:rsid w:val="0086445C"/>
    <w:rPr>
      <w:rFonts w:cs="Arial"/>
      <w:b/>
      <w:i/>
      <w:kern w:val="2"/>
      <w:sz w:val="24"/>
      <w:szCs w:val="21"/>
    </w:rPr>
  </w:style>
  <w:style w:type="numbering" w:customStyle="1" w:styleId="8">
    <w:name w:val="样式8"/>
    <w:uiPriority w:val="99"/>
    <w:rsid w:val="0086445C"/>
    <w:pPr>
      <w:numPr>
        <w:numId w:val="27"/>
      </w:numPr>
    </w:pPr>
  </w:style>
  <w:style w:type="character" w:customStyle="1" w:styleId="11110">
    <w:name w:val="样式 标题 1附录标题 1 + 段前: 1 行 段后: 1 行 字符"/>
    <w:basedOn w:val="12"/>
    <w:link w:val="1111"/>
    <w:rsid w:val="00DF7215"/>
    <w:rPr>
      <w:rFonts w:ascii="Arial" w:eastAsia="黑体" w:hAnsi="Arial" w:cs="宋体"/>
      <w:b w:val="0"/>
      <w:bCs/>
      <w:color w:val="000000"/>
      <w:kern w:val="2"/>
      <w:sz w:val="52"/>
      <w:szCs w:val="44"/>
    </w:rPr>
  </w:style>
  <w:style w:type="paragraph" w:customStyle="1" w:styleId="TableText">
    <w:name w:val="Table Text"/>
    <w:basedOn w:val="a3"/>
    <w:link w:val="TableTextChar"/>
    <w:unhideWhenUsed/>
    <w:rsid w:val="008A2CD2"/>
    <w:pPr>
      <w:keepNext/>
      <w:widowControl w:val="0"/>
      <w:topLinePunct/>
      <w:spacing w:before="80" w:after="80" w:line="240" w:lineRule="atLeast"/>
    </w:pPr>
    <w:rPr>
      <w:rFonts w:eastAsia="华文细黑" w:cs="Arial"/>
      <w:noProof/>
      <w:snapToGrid w:val="0"/>
    </w:rPr>
  </w:style>
  <w:style w:type="paragraph" w:customStyle="1" w:styleId="Z-TableDescriptioninAppendix">
    <w:name w:val="Z-Table Description in Appendix"/>
    <w:basedOn w:val="a3"/>
    <w:next w:val="a3"/>
    <w:unhideWhenUsed/>
    <w:qFormat/>
    <w:rsid w:val="00A71715"/>
    <w:pPr>
      <w:keepNext/>
      <w:numPr>
        <w:ilvl w:val="1"/>
        <w:numId w:val="26"/>
      </w:numPr>
      <w:spacing w:before="80" w:line="240" w:lineRule="atLeast"/>
      <w:jc w:val="left"/>
    </w:pPr>
    <w:rPr>
      <w:rFonts w:eastAsia="华文细黑" w:cs="Arial"/>
      <w:spacing w:val="-4"/>
      <w:kern w:val="2"/>
      <w:lang w:val="zh-CN"/>
    </w:rPr>
  </w:style>
  <w:style w:type="character" w:customStyle="1" w:styleId="TableTextChar">
    <w:name w:val="Table Text Char"/>
    <w:link w:val="TableText"/>
    <w:locked/>
    <w:rsid w:val="00235AFA"/>
    <w:rPr>
      <w:rFonts w:eastAsia="华文细黑" w:cs="Arial"/>
      <w:noProof/>
      <w:snapToGrid w:val="0"/>
    </w:rPr>
  </w:style>
  <w:style w:type="paragraph" w:customStyle="1" w:styleId="E-Text">
    <w:name w:val="E-Text"/>
    <w:basedOn w:val="a3"/>
    <w:link w:val="E-Text0"/>
    <w:autoRedefine/>
    <w:semiHidden/>
    <w:unhideWhenUsed/>
    <w:qFormat/>
    <w:rsid w:val="005F3B3D"/>
    <w:pPr>
      <w:spacing w:before="140" w:after="40"/>
      <w:ind w:left="2665"/>
      <w:jc w:val="left"/>
      <w:textAlignment w:val="center"/>
    </w:pPr>
  </w:style>
  <w:style w:type="paragraph" w:customStyle="1" w:styleId="E-RegulatoryHeading">
    <w:name w:val="E-Regulatory Heading"/>
    <w:basedOn w:val="a3"/>
    <w:link w:val="E-RegulatoryHeading0"/>
    <w:qFormat/>
    <w:rsid w:val="00E03B76"/>
    <w:pPr>
      <w:keepNext/>
      <w:widowControl w:val="0"/>
      <w:autoSpaceDE w:val="0"/>
      <w:autoSpaceDN w:val="0"/>
      <w:spacing w:before="140" w:after="70"/>
      <w:ind w:left="1701"/>
      <w:jc w:val="left"/>
    </w:pPr>
    <w:rPr>
      <w:b/>
      <w:sz w:val="28"/>
    </w:rPr>
  </w:style>
  <w:style w:type="character" w:customStyle="1" w:styleId="E-Text0">
    <w:name w:val="E-Text 字符"/>
    <w:basedOn w:val="a4"/>
    <w:link w:val="E-Text"/>
    <w:semiHidden/>
    <w:rsid w:val="00235AFA"/>
  </w:style>
  <w:style w:type="paragraph" w:styleId="afc">
    <w:name w:val="Balloon Text"/>
    <w:basedOn w:val="a3"/>
    <w:link w:val="afd"/>
    <w:uiPriority w:val="99"/>
    <w:semiHidden/>
    <w:unhideWhenUsed/>
    <w:rsid w:val="00F37043"/>
    <w:rPr>
      <w:sz w:val="18"/>
      <w:szCs w:val="18"/>
    </w:rPr>
  </w:style>
  <w:style w:type="character" w:customStyle="1" w:styleId="E-RegulatoryHeading0">
    <w:name w:val="E-Regulatory Heading 字符"/>
    <w:basedOn w:val="a4"/>
    <w:link w:val="E-RegulatoryHeading"/>
    <w:rsid w:val="00E03B76"/>
    <w:rPr>
      <w:rFonts w:ascii="Roboto" w:hAnsi="Roboto"/>
      <w:b/>
      <w:sz w:val="28"/>
      <w:szCs w:val="24"/>
    </w:rPr>
  </w:style>
  <w:style w:type="character" w:customStyle="1" w:styleId="afd">
    <w:name w:val="批注框文本 字符"/>
    <w:basedOn w:val="a4"/>
    <w:link w:val="afc"/>
    <w:uiPriority w:val="99"/>
    <w:semiHidden/>
    <w:rsid w:val="00F37043"/>
    <w:rPr>
      <w:color w:val="000000"/>
      <w:sz w:val="18"/>
      <w:szCs w:val="18"/>
    </w:rPr>
  </w:style>
  <w:style w:type="paragraph" w:customStyle="1" w:styleId="E-LegalItemList">
    <w:name w:val="E-Legal Item List"/>
    <w:basedOn w:val="a3"/>
    <w:link w:val="E-LegalItemList0"/>
    <w:qFormat/>
    <w:rsid w:val="000F5613"/>
    <w:pPr>
      <w:widowControl w:val="0"/>
      <w:numPr>
        <w:numId w:val="29"/>
      </w:numPr>
      <w:autoSpaceDE w:val="0"/>
      <w:autoSpaceDN w:val="0"/>
      <w:ind w:left="1985" w:hanging="284"/>
      <w:jc w:val="left"/>
      <w:textAlignment w:val="center"/>
    </w:pPr>
  </w:style>
  <w:style w:type="character" w:customStyle="1" w:styleId="E-LegalItemList0">
    <w:name w:val="E-Legal Item List 字符"/>
    <w:basedOn w:val="a4"/>
    <w:link w:val="E-LegalItemList"/>
    <w:rsid w:val="000F5613"/>
    <w:rPr>
      <w:rFonts w:eastAsia="Roboto" w:cs="Roboto"/>
    </w:rPr>
  </w:style>
  <w:style w:type="paragraph" w:customStyle="1" w:styleId="E-1">
    <w:name w:val="E-认证免责声明"/>
    <w:basedOn w:val="E-Content"/>
    <w:link w:val="E-2"/>
    <w:qFormat/>
    <w:rsid w:val="00AE26F4"/>
    <w:pPr>
      <w:pBdr>
        <w:top w:val="single" w:sz="12" w:space="1" w:color="auto"/>
        <w:bottom w:val="single" w:sz="12" w:space="1" w:color="auto"/>
      </w:pBdr>
    </w:pPr>
  </w:style>
  <w:style w:type="character" w:customStyle="1" w:styleId="E-2">
    <w:name w:val="E-认证免责声明 字符"/>
    <w:basedOn w:val="E-Content0"/>
    <w:link w:val="E-1"/>
    <w:rsid w:val="00AE26F4"/>
    <w:rPr>
      <w:rFonts w:ascii="Roboto" w:eastAsia="Roboto" w:hAnsi="Roboto" w:cs="Arial"/>
      <w:kern w:val="2"/>
      <w:sz w:val="24"/>
      <w:szCs w:val="24"/>
    </w:rPr>
  </w:style>
  <w:style w:type="paragraph" w:customStyle="1" w:styleId="E-ChoiceTable">
    <w:name w:val="E-Choice Table"/>
    <w:basedOn w:val="a3"/>
    <w:link w:val="E-ChoiceTable0"/>
    <w:qFormat/>
    <w:rsid w:val="000824E3"/>
    <w:pPr>
      <w:jc w:val="left"/>
      <w:textAlignment w:val="center"/>
    </w:pPr>
    <w:rPr>
      <w:b/>
    </w:rPr>
  </w:style>
  <w:style w:type="paragraph" w:customStyle="1" w:styleId="E-ChoiceTableText">
    <w:name w:val="E-Choice Table Text"/>
    <w:link w:val="E-ChoiceTableText0"/>
    <w:qFormat/>
    <w:rsid w:val="00A053B2"/>
    <w:pPr>
      <w:adjustRightInd w:val="0"/>
      <w:snapToGrid w:val="0"/>
      <w:spacing w:line="240" w:lineRule="atLeast"/>
      <w:textAlignment w:val="center"/>
    </w:pPr>
    <w:rPr>
      <w:rFonts w:eastAsia="Roboto" w:cs="Arial"/>
      <w:kern w:val="2"/>
    </w:rPr>
  </w:style>
  <w:style w:type="character" w:customStyle="1" w:styleId="E-ChoiceTable0">
    <w:name w:val="E-Choice Table 字符"/>
    <w:basedOn w:val="a4"/>
    <w:link w:val="E-ChoiceTable"/>
    <w:rsid w:val="000824E3"/>
    <w:rPr>
      <w:rFonts w:ascii="Roboto" w:hAnsi="Roboto"/>
      <w:b/>
      <w:color w:val="000000"/>
      <w:sz w:val="24"/>
      <w:szCs w:val="24"/>
    </w:rPr>
  </w:style>
  <w:style w:type="paragraph" w:customStyle="1" w:styleId="E-NoteinTable">
    <w:name w:val="E-Note in Table"/>
    <w:basedOn w:val="E-Note"/>
    <w:next w:val="E-NoteTextinTable"/>
    <w:link w:val="E-NoteinTable0"/>
    <w:qFormat/>
    <w:rsid w:val="00CF2AE1"/>
    <w:pPr>
      <w:ind w:left="397" w:hanging="397"/>
    </w:pPr>
  </w:style>
  <w:style w:type="character" w:customStyle="1" w:styleId="E-ChoiceTableText0">
    <w:name w:val="E-Choice Table Text 字符"/>
    <w:basedOn w:val="E-SubStepinTable0"/>
    <w:link w:val="E-ChoiceTableText"/>
    <w:rsid w:val="00A053B2"/>
    <w:rPr>
      <w:rFonts w:eastAsia="Roboto" w:cs="Arial"/>
      <w:color w:val="000000"/>
      <w:kern w:val="2"/>
    </w:rPr>
  </w:style>
  <w:style w:type="paragraph" w:customStyle="1" w:styleId="E-NoteTextinTable">
    <w:name w:val="E-Note Text in Table"/>
    <w:basedOn w:val="E-NoteCautionDangerText"/>
    <w:link w:val="E-NoteTextinTable0"/>
    <w:qFormat/>
    <w:rsid w:val="00DD41A9"/>
    <w:pPr>
      <w:ind w:left="0"/>
    </w:pPr>
    <w:rPr>
      <w:rFonts w:eastAsiaTheme="minorEastAsia"/>
    </w:rPr>
  </w:style>
  <w:style w:type="character" w:customStyle="1" w:styleId="E-NoteinTable0">
    <w:name w:val="E-Note in Table 字符"/>
    <w:basedOn w:val="E-Note0"/>
    <w:link w:val="E-NoteinTable"/>
    <w:rsid w:val="00CF2AE1"/>
    <w:rPr>
      <w:rFonts w:eastAsia="Calibri"/>
      <w:b/>
    </w:rPr>
  </w:style>
  <w:style w:type="paragraph" w:customStyle="1" w:styleId="E-NoteListinTable">
    <w:name w:val="E-Note List in Table"/>
    <w:basedOn w:val="E-NoteCautionDangerList"/>
    <w:link w:val="E-NoteListinTable0"/>
    <w:qFormat/>
    <w:rsid w:val="00A053B2"/>
    <w:pPr>
      <w:ind w:left="284"/>
    </w:pPr>
  </w:style>
  <w:style w:type="character" w:customStyle="1" w:styleId="E-NoteCautionDangerText0">
    <w:name w:val="E-Note/Caution/Danger Text 字符"/>
    <w:basedOn w:val="a4"/>
    <w:link w:val="E-NoteCautionDangerText"/>
    <w:rsid w:val="00A053B2"/>
    <w:rPr>
      <w:rFonts w:eastAsia="Calibri"/>
    </w:rPr>
  </w:style>
  <w:style w:type="character" w:customStyle="1" w:styleId="E-NoteTextinTable0">
    <w:name w:val="E-Note Text in Table 字符"/>
    <w:basedOn w:val="E-NoteCautionDangerText0"/>
    <w:link w:val="E-NoteTextinTable"/>
    <w:rsid w:val="00DD41A9"/>
    <w:rPr>
      <w:rFonts w:ascii="Roboto" w:eastAsiaTheme="minorEastAsia" w:hAnsi="Roboto" w:cs="宋体"/>
      <w:color w:val="000000"/>
      <w:kern w:val="21"/>
      <w:sz w:val="24"/>
    </w:rPr>
  </w:style>
  <w:style w:type="character" w:customStyle="1" w:styleId="E-NoteListinTable0">
    <w:name w:val="E-Note List in Table 字符"/>
    <w:basedOn w:val="E-NoteCautionDangerList0"/>
    <w:link w:val="E-NoteListinTable"/>
    <w:rsid w:val="00A053B2"/>
    <w:rPr>
      <w:rFonts w:eastAsia="Calibri" w:cs="Arial"/>
      <w:iCs/>
      <w:kern w:val="2"/>
      <w:szCs w:val="18"/>
    </w:rPr>
  </w:style>
  <w:style w:type="paragraph" w:customStyle="1" w:styleId="E-Noteinunorderedlist">
    <w:name w:val="E-Note in un/ordered list"/>
    <w:next w:val="E-NoteTextinunorderedlist"/>
    <w:link w:val="E-Noteinunorderedlist0"/>
    <w:qFormat/>
    <w:rsid w:val="005F629A"/>
    <w:pPr>
      <w:numPr>
        <w:numId w:val="36"/>
      </w:numPr>
      <w:pBdr>
        <w:top w:val="single" w:sz="12" w:space="1" w:color="auto"/>
      </w:pBdr>
      <w:adjustRightInd w:val="0"/>
      <w:snapToGrid w:val="0"/>
      <w:ind w:left="2552" w:hanging="284"/>
    </w:pPr>
    <w:rPr>
      <w:rFonts w:eastAsiaTheme="minorEastAsia"/>
      <w:b/>
    </w:rPr>
  </w:style>
  <w:style w:type="paragraph" w:customStyle="1" w:styleId="E-NoteTextinunorderedlist">
    <w:name w:val="E-Note Text in un/ordered list"/>
    <w:link w:val="E-NoteTextinunorderedlist0"/>
    <w:qFormat/>
    <w:rsid w:val="00A053B2"/>
    <w:pPr>
      <w:pBdr>
        <w:bottom w:val="single" w:sz="12" w:space="1" w:color="auto"/>
      </w:pBdr>
      <w:adjustRightInd w:val="0"/>
      <w:snapToGrid w:val="0"/>
      <w:ind w:left="2268"/>
      <w:textAlignment w:val="center"/>
    </w:pPr>
    <w:rPr>
      <w:rFonts w:eastAsia="Calibri"/>
    </w:rPr>
  </w:style>
  <w:style w:type="character" w:customStyle="1" w:styleId="E-Noteinunorderedlist0">
    <w:name w:val="E-Note in un/ordered list 字符"/>
    <w:basedOn w:val="E-Note0"/>
    <w:link w:val="E-Noteinunorderedlist"/>
    <w:rsid w:val="005F629A"/>
    <w:rPr>
      <w:rFonts w:eastAsiaTheme="minorEastAsia"/>
      <w:b/>
    </w:rPr>
  </w:style>
  <w:style w:type="paragraph" w:customStyle="1" w:styleId="E-NoteListinunorderedlist">
    <w:name w:val="E-Note List in un/ordered list"/>
    <w:link w:val="E-NoteListinunorderedlist0"/>
    <w:qFormat/>
    <w:rsid w:val="004A26F1"/>
    <w:pPr>
      <w:numPr>
        <w:numId w:val="37"/>
      </w:numPr>
      <w:pBdr>
        <w:bottom w:val="single" w:sz="12" w:space="1" w:color="auto"/>
      </w:pBdr>
      <w:adjustRightInd w:val="0"/>
      <w:snapToGrid w:val="0"/>
      <w:ind w:left="2552" w:hanging="284"/>
    </w:pPr>
    <w:rPr>
      <w:rFonts w:eastAsia="Calibri" w:cs="Arial"/>
      <w:iCs/>
      <w:kern w:val="2"/>
      <w:szCs w:val="18"/>
    </w:rPr>
  </w:style>
  <w:style w:type="character" w:customStyle="1" w:styleId="E-NoteTextinunorderedlist0">
    <w:name w:val="E-Note Text in un/ordered list 字符"/>
    <w:basedOn w:val="E-NoteCautionDangerText0"/>
    <w:link w:val="E-NoteTextinunorderedlist"/>
    <w:rsid w:val="00A053B2"/>
    <w:rPr>
      <w:rFonts w:eastAsia="Calibri"/>
    </w:rPr>
  </w:style>
  <w:style w:type="character" w:customStyle="1" w:styleId="E-NoteListinunorderedlist0">
    <w:name w:val="E-Note List in un/ordered list 字符"/>
    <w:basedOn w:val="E-NoteCautionDangerList0"/>
    <w:link w:val="E-NoteListinunorderedlist"/>
    <w:rsid w:val="004A26F1"/>
    <w:rPr>
      <w:rFonts w:eastAsia="Calibri" w:cs="Arial"/>
      <w:iCs/>
      <w:kern w:val="2"/>
      <w:szCs w:val="18"/>
    </w:rPr>
  </w:style>
  <w:style w:type="paragraph" w:customStyle="1" w:styleId="E-3">
    <w:name w:val="E-页码格式"/>
    <w:basedOn w:val="a3"/>
    <w:qFormat/>
    <w:rsid w:val="00F42A59"/>
    <w:pPr>
      <w:pBdr>
        <w:top w:val="single" w:sz="16" w:space="1" w:color="auto"/>
      </w:pBdr>
      <w:spacing w:before="50"/>
      <w:jc w:val="center"/>
    </w:pPr>
  </w:style>
  <w:style w:type="paragraph" w:styleId="43">
    <w:name w:val="toc 4"/>
    <w:basedOn w:val="a3"/>
    <w:next w:val="a3"/>
    <w:autoRedefine/>
    <w:uiPriority w:val="39"/>
    <w:unhideWhenUsed/>
    <w:rsid w:val="00C547B1"/>
    <w:pPr>
      <w:ind w:left="720"/>
      <w:jc w:val="left"/>
    </w:pPr>
    <w:rPr>
      <w:rFonts w:asciiTheme="minorHAnsi" w:eastAsiaTheme="minorHAnsi"/>
      <w:sz w:val="18"/>
      <w:szCs w:val="18"/>
    </w:rPr>
  </w:style>
  <w:style w:type="paragraph" w:styleId="52">
    <w:name w:val="toc 5"/>
    <w:basedOn w:val="a3"/>
    <w:next w:val="a3"/>
    <w:autoRedefine/>
    <w:uiPriority w:val="39"/>
    <w:unhideWhenUsed/>
    <w:rsid w:val="00C547B1"/>
    <w:pPr>
      <w:ind w:left="960"/>
      <w:jc w:val="left"/>
    </w:pPr>
    <w:rPr>
      <w:rFonts w:asciiTheme="minorHAnsi" w:eastAsiaTheme="minorHAnsi"/>
      <w:sz w:val="18"/>
      <w:szCs w:val="18"/>
    </w:rPr>
  </w:style>
  <w:style w:type="paragraph" w:styleId="62">
    <w:name w:val="toc 6"/>
    <w:basedOn w:val="a3"/>
    <w:next w:val="a3"/>
    <w:autoRedefine/>
    <w:uiPriority w:val="39"/>
    <w:unhideWhenUsed/>
    <w:rsid w:val="00C547B1"/>
    <w:pPr>
      <w:ind w:left="1200"/>
      <w:jc w:val="left"/>
    </w:pPr>
    <w:rPr>
      <w:rFonts w:asciiTheme="minorHAnsi" w:eastAsiaTheme="minorHAnsi"/>
      <w:sz w:val="18"/>
      <w:szCs w:val="18"/>
    </w:rPr>
  </w:style>
  <w:style w:type="paragraph" w:styleId="72">
    <w:name w:val="toc 7"/>
    <w:basedOn w:val="a3"/>
    <w:next w:val="a3"/>
    <w:autoRedefine/>
    <w:uiPriority w:val="39"/>
    <w:unhideWhenUsed/>
    <w:rsid w:val="00C547B1"/>
    <w:pPr>
      <w:ind w:left="1440"/>
      <w:jc w:val="left"/>
    </w:pPr>
    <w:rPr>
      <w:rFonts w:asciiTheme="minorHAnsi" w:eastAsiaTheme="minorHAnsi"/>
      <w:sz w:val="18"/>
      <w:szCs w:val="18"/>
    </w:rPr>
  </w:style>
  <w:style w:type="paragraph" w:styleId="82">
    <w:name w:val="toc 8"/>
    <w:basedOn w:val="a3"/>
    <w:next w:val="a3"/>
    <w:autoRedefine/>
    <w:uiPriority w:val="39"/>
    <w:unhideWhenUsed/>
    <w:rsid w:val="00C547B1"/>
    <w:pPr>
      <w:ind w:left="1680"/>
      <w:jc w:val="left"/>
    </w:pPr>
    <w:rPr>
      <w:rFonts w:asciiTheme="minorHAnsi" w:eastAsiaTheme="minorHAnsi"/>
      <w:sz w:val="18"/>
      <w:szCs w:val="18"/>
    </w:rPr>
  </w:style>
  <w:style w:type="paragraph" w:styleId="91">
    <w:name w:val="toc 9"/>
    <w:basedOn w:val="a3"/>
    <w:next w:val="a3"/>
    <w:autoRedefine/>
    <w:uiPriority w:val="39"/>
    <w:unhideWhenUsed/>
    <w:rsid w:val="00C547B1"/>
    <w:pPr>
      <w:ind w:left="1920"/>
      <w:jc w:val="left"/>
    </w:pPr>
    <w:rPr>
      <w:rFonts w:asciiTheme="minorHAnsi" w:eastAsiaTheme="minorHAnsi"/>
      <w:sz w:val="18"/>
      <w:szCs w:val="18"/>
    </w:rPr>
  </w:style>
  <w:style w:type="paragraph" w:customStyle="1" w:styleId="E-FigureDescriptioninAppendix">
    <w:name w:val="E-Figure Description in Appendix"/>
    <w:next w:val="E-Figure"/>
    <w:qFormat/>
    <w:rsid w:val="00327D62"/>
    <w:pPr>
      <w:numPr>
        <w:ilvl w:val="3"/>
        <w:numId w:val="26"/>
      </w:numPr>
      <w:adjustRightInd w:val="0"/>
      <w:snapToGrid w:val="0"/>
    </w:pPr>
    <w:rPr>
      <w:rFonts w:eastAsia="华文细黑" w:cs="Arial"/>
      <w:spacing w:val="-4"/>
      <w:kern w:val="2"/>
      <w:lang w:val="zh-CN"/>
    </w:rPr>
  </w:style>
  <w:style w:type="paragraph" w:customStyle="1" w:styleId="TableHeading">
    <w:name w:val="Table Heading"/>
    <w:basedOn w:val="a3"/>
    <w:rsid w:val="00DB14A9"/>
    <w:pPr>
      <w:keepNext/>
      <w:widowControl w:val="0"/>
      <w:topLinePunct/>
      <w:spacing w:before="80" w:after="80" w:line="240" w:lineRule="atLeast"/>
      <w:jc w:val="left"/>
    </w:pPr>
    <w:rPr>
      <w:rFonts w:eastAsia="黑体" w:cs="Book Antiqua"/>
      <w:bCs/>
      <w:snapToGrid w:val="0"/>
      <w:color w:val="auto"/>
      <w:kern w:val="0"/>
      <w:szCs w:val="21"/>
    </w:rPr>
  </w:style>
  <w:style w:type="table" w:customStyle="1" w:styleId="Table0">
    <w:name w:val="Table"/>
    <w:basedOn w:val="afb"/>
    <w:rsid w:val="00DB14A9"/>
    <w:pPr>
      <w:jc w:val="left"/>
    </w:pPr>
    <w:rPr>
      <w:rFonts w:ascii="Times New Roman" w:eastAsia="宋体" w:hAnsi="Times New Roman" w:cs="Arial"/>
      <w:color w:val="auto"/>
      <w:kern w:val="0"/>
      <w:sz w:val="20"/>
      <w:szCs w:val="20"/>
    </w:rPr>
    <w:tblPr>
      <w:tblInd w:w="680"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TableItemList">
    <w:name w:val="Table Item List"/>
    <w:basedOn w:val="a3"/>
    <w:rsid w:val="00FE17CD"/>
    <w:pPr>
      <w:topLinePunct/>
      <w:spacing w:before="80" w:after="80" w:line="240" w:lineRule="atLeast"/>
      <w:ind w:left="420" w:hanging="420"/>
      <w:jc w:val="left"/>
    </w:pPr>
    <w:rPr>
      <w:rFonts w:eastAsia="宋体" w:cs="Arial"/>
      <w:color w:val="auto"/>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777">
      <w:bodyDiv w:val="1"/>
      <w:marLeft w:val="0"/>
      <w:marRight w:val="0"/>
      <w:marTop w:val="0"/>
      <w:marBottom w:val="0"/>
      <w:divBdr>
        <w:top w:val="none" w:sz="0" w:space="0" w:color="auto"/>
        <w:left w:val="none" w:sz="0" w:space="0" w:color="auto"/>
        <w:bottom w:val="none" w:sz="0" w:space="0" w:color="auto"/>
        <w:right w:val="none" w:sz="0" w:space="0" w:color="auto"/>
      </w:divBdr>
    </w:div>
    <w:div w:id="177668335">
      <w:bodyDiv w:val="1"/>
      <w:marLeft w:val="0"/>
      <w:marRight w:val="0"/>
      <w:marTop w:val="0"/>
      <w:marBottom w:val="0"/>
      <w:divBdr>
        <w:top w:val="none" w:sz="0" w:space="0" w:color="auto"/>
        <w:left w:val="none" w:sz="0" w:space="0" w:color="auto"/>
        <w:bottom w:val="none" w:sz="0" w:space="0" w:color="auto"/>
        <w:right w:val="none" w:sz="0" w:space="0" w:color="auto"/>
      </w:divBdr>
    </w:div>
    <w:div w:id="193928294">
      <w:bodyDiv w:val="1"/>
      <w:marLeft w:val="0"/>
      <w:marRight w:val="0"/>
      <w:marTop w:val="0"/>
      <w:marBottom w:val="0"/>
      <w:divBdr>
        <w:top w:val="none" w:sz="0" w:space="0" w:color="auto"/>
        <w:left w:val="none" w:sz="0" w:space="0" w:color="auto"/>
        <w:bottom w:val="none" w:sz="0" w:space="0" w:color="auto"/>
        <w:right w:val="none" w:sz="0" w:space="0" w:color="auto"/>
      </w:divBdr>
    </w:div>
    <w:div w:id="201476506">
      <w:bodyDiv w:val="1"/>
      <w:marLeft w:val="0"/>
      <w:marRight w:val="0"/>
      <w:marTop w:val="0"/>
      <w:marBottom w:val="0"/>
      <w:divBdr>
        <w:top w:val="none" w:sz="0" w:space="0" w:color="auto"/>
        <w:left w:val="none" w:sz="0" w:space="0" w:color="auto"/>
        <w:bottom w:val="none" w:sz="0" w:space="0" w:color="auto"/>
        <w:right w:val="none" w:sz="0" w:space="0" w:color="auto"/>
      </w:divBdr>
    </w:div>
    <w:div w:id="228273763">
      <w:bodyDiv w:val="1"/>
      <w:marLeft w:val="0"/>
      <w:marRight w:val="0"/>
      <w:marTop w:val="0"/>
      <w:marBottom w:val="0"/>
      <w:divBdr>
        <w:top w:val="none" w:sz="0" w:space="0" w:color="auto"/>
        <w:left w:val="none" w:sz="0" w:space="0" w:color="auto"/>
        <w:bottom w:val="none" w:sz="0" w:space="0" w:color="auto"/>
        <w:right w:val="none" w:sz="0" w:space="0" w:color="auto"/>
      </w:divBdr>
    </w:div>
    <w:div w:id="243078556">
      <w:bodyDiv w:val="1"/>
      <w:marLeft w:val="0"/>
      <w:marRight w:val="0"/>
      <w:marTop w:val="0"/>
      <w:marBottom w:val="0"/>
      <w:divBdr>
        <w:top w:val="none" w:sz="0" w:space="0" w:color="auto"/>
        <w:left w:val="none" w:sz="0" w:space="0" w:color="auto"/>
        <w:bottom w:val="none" w:sz="0" w:space="0" w:color="auto"/>
        <w:right w:val="none" w:sz="0" w:space="0" w:color="auto"/>
      </w:divBdr>
    </w:div>
    <w:div w:id="332103075">
      <w:bodyDiv w:val="1"/>
      <w:marLeft w:val="0"/>
      <w:marRight w:val="0"/>
      <w:marTop w:val="0"/>
      <w:marBottom w:val="0"/>
      <w:divBdr>
        <w:top w:val="none" w:sz="0" w:space="0" w:color="auto"/>
        <w:left w:val="none" w:sz="0" w:space="0" w:color="auto"/>
        <w:bottom w:val="none" w:sz="0" w:space="0" w:color="auto"/>
        <w:right w:val="none" w:sz="0" w:space="0" w:color="auto"/>
      </w:divBdr>
    </w:div>
    <w:div w:id="332605682">
      <w:bodyDiv w:val="1"/>
      <w:marLeft w:val="0"/>
      <w:marRight w:val="0"/>
      <w:marTop w:val="0"/>
      <w:marBottom w:val="0"/>
      <w:divBdr>
        <w:top w:val="none" w:sz="0" w:space="0" w:color="auto"/>
        <w:left w:val="none" w:sz="0" w:space="0" w:color="auto"/>
        <w:bottom w:val="none" w:sz="0" w:space="0" w:color="auto"/>
        <w:right w:val="none" w:sz="0" w:space="0" w:color="auto"/>
      </w:divBdr>
    </w:div>
    <w:div w:id="448361308">
      <w:bodyDiv w:val="1"/>
      <w:marLeft w:val="0"/>
      <w:marRight w:val="0"/>
      <w:marTop w:val="0"/>
      <w:marBottom w:val="0"/>
      <w:divBdr>
        <w:top w:val="none" w:sz="0" w:space="0" w:color="auto"/>
        <w:left w:val="none" w:sz="0" w:space="0" w:color="auto"/>
        <w:bottom w:val="none" w:sz="0" w:space="0" w:color="auto"/>
        <w:right w:val="none" w:sz="0" w:space="0" w:color="auto"/>
      </w:divBdr>
    </w:div>
    <w:div w:id="547691182">
      <w:bodyDiv w:val="1"/>
      <w:marLeft w:val="0"/>
      <w:marRight w:val="0"/>
      <w:marTop w:val="0"/>
      <w:marBottom w:val="0"/>
      <w:divBdr>
        <w:top w:val="none" w:sz="0" w:space="0" w:color="auto"/>
        <w:left w:val="none" w:sz="0" w:space="0" w:color="auto"/>
        <w:bottom w:val="none" w:sz="0" w:space="0" w:color="auto"/>
        <w:right w:val="none" w:sz="0" w:space="0" w:color="auto"/>
      </w:divBdr>
    </w:div>
    <w:div w:id="570652483">
      <w:bodyDiv w:val="1"/>
      <w:marLeft w:val="0"/>
      <w:marRight w:val="0"/>
      <w:marTop w:val="0"/>
      <w:marBottom w:val="0"/>
      <w:divBdr>
        <w:top w:val="none" w:sz="0" w:space="0" w:color="auto"/>
        <w:left w:val="none" w:sz="0" w:space="0" w:color="auto"/>
        <w:bottom w:val="none" w:sz="0" w:space="0" w:color="auto"/>
        <w:right w:val="none" w:sz="0" w:space="0" w:color="auto"/>
      </w:divBdr>
    </w:div>
    <w:div w:id="718629053">
      <w:bodyDiv w:val="1"/>
      <w:marLeft w:val="0"/>
      <w:marRight w:val="0"/>
      <w:marTop w:val="0"/>
      <w:marBottom w:val="0"/>
      <w:divBdr>
        <w:top w:val="none" w:sz="0" w:space="0" w:color="auto"/>
        <w:left w:val="none" w:sz="0" w:space="0" w:color="auto"/>
        <w:bottom w:val="none" w:sz="0" w:space="0" w:color="auto"/>
        <w:right w:val="none" w:sz="0" w:space="0" w:color="auto"/>
      </w:divBdr>
    </w:div>
    <w:div w:id="728840961">
      <w:bodyDiv w:val="1"/>
      <w:marLeft w:val="0"/>
      <w:marRight w:val="0"/>
      <w:marTop w:val="0"/>
      <w:marBottom w:val="0"/>
      <w:divBdr>
        <w:top w:val="none" w:sz="0" w:space="0" w:color="auto"/>
        <w:left w:val="none" w:sz="0" w:space="0" w:color="auto"/>
        <w:bottom w:val="none" w:sz="0" w:space="0" w:color="auto"/>
        <w:right w:val="none" w:sz="0" w:space="0" w:color="auto"/>
      </w:divBdr>
    </w:div>
    <w:div w:id="767432072">
      <w:bodyDiv w:val="1"/>
      <w:marLeft w:val="0"/>
      <w:marRight w:val="0"/>
      <w:marTop w:val="0"/>
      <w:marBottom w:val="0"/>
      <w:divBdr>
        <w:top w:val="none" w:sz="0" w:space="0" w:color="auto"/>
        <w:left w:val="none" w:sz="0" w:space="0" w:color="auto"/>
        <w:bottom w:val="none" w:sz="0" w:space="0" w:color="auto"/>
        <w:right w:val="none" w:sz="0" w:space="0" w:color="auto"/>
      </w:divBdr>
    </w:div>
    <w:div w:id="777338753">
      <w:bodyDiv w:val="1"/>
      <w:marLeft w:val="0"/>
      <w:marRight w:val="0"/>
      <w:marTop w:val="0"/>
      <w:marBottom w:val="0"/>
      <w:divBdr>
        <w:top w:val="none" w:sz="0" w:space="0" w:color="auto"/>
        <w:left w:val="none" w:sz="0" w:space="0" w:color="auto"/>
        <w:bottom w:val="none" w:sz="0" w:space="0" w:color="auto"/>
        <w:right w:val="none" w:sz="0" w:space="0" w:color="auto"/>
      </w:divBdr>
    </w:div>
    <w:div w:id="827096779">
      <w:bodyDiv w:val="1"/>
      <w:marLeft w:val="0"/>
      <w:marRight w:val="0"/>
      <w:marTop w:val="0"/>
      <w:marBottom w:val="0"/>
      <w:divBdr>
        <w:top w:val="none" w:sz="0" w:space="0" w:color="auto"/>
        <w:left w:val="none" w:sz="0" w:space="0" w:color="auto"/>
        <w:bottom w:val="none" w:sz="0" w:space="0" w:color="auto"/>
        <w:right w:val="none" w:sz="0" w:space="0" w:color="auto"/>
      </w:divBdr>
    </w:div>
    <w:div w:id="844251253">
      <w:bodyDiv w:val="1"/>
      <w:marLeft w:val="0"/>
      <w:marRight w:val="0"/>
      <w:marTop w:val="0"/>
      <w:marBottom w:val="0"/>
      <w:divBdr>
        <w:top w:val="none" w:sz="0" w:space="0" w:color="auto"/>
        <w:left w:val="none" w:sz="0" w:space="0" w:color="auto"/>
        <w:bottom w:val="none" w:sz="0" w:space="0" w:color="auto"/>
        <w:right w:val="none" w:sz="0" w:space="0" w:color="auto"/>
      </w:divBdr>
    </w:div>
    <w:div w:id="875046422">
      <w:bodyDiv w:val="1"/>
      <w:marLeft w:val="0"/>
      <w:marRight w:val="0"/>
      <w:marTop w:val="0"/>
      <w:marBottom w:val="0"/>
      <w:divBdr>
        <w:top w:val="none" w:sz="0" w:space="0" w:color="auto"/>
        <w:left w:val="none" w:sz="0" w:space="0" w:color="auto"/>
        <w:bottom w:val="none" w:sz="0" w:space="0" w:color="auto"/>
        <w:right w:val="none" w:sz="0" w:space="0" w:color="auto"/>
      </w:divBdr>
    </w:div>
    <w:div w:id="914051402">
      <w:bodyDiv w:val="1"/>
      <w:marLeft w:val="0"/>
      <w:marRight w:val="0"/>
      <w:marTop w:val="0"/>
      <w:marBottom w:val="0"/>
      <w:divBdr>
        <w:top w:val="none" w:sz="0" w:space="0" w:color="auto"/>
        <w:left w:val="none" w:sz="0" w:space="0" w:color="auto"/>
        <w:bottom w:val="none" w:sz="0" w:space="0" w:color="auto"/>
        <w:right w:val="none" w:sz="0" w:space="0" w:color="auto"/>
      </w:divBdr>
    </w:div>
    <w:div w:id="924920941">
      <w:bodyDiv w:val="1"/>
      <w:marLeft w:val="0"/>
      <w:marRight w:val="0"/>
      <w:marTop w:val="0"/>
      <w:marBottom w:val="0"/>
      <w:divBdr>
        <w:top w:val="none" w:sz="0" w:space="0" w:color="auto"/>
        <w:left w:val="none" w:sz="0" w:space="0" w:color="auto"/>
        <w:bottom w:val="none" w:sz="0" w:space="0" w:color="auto"/>
        <w:right w:val="none" w:sz="0" w:space="0" w:color="auto"/>
      </w:divBdr>
    </w:div>
    <w:div w:id="1034380077">
      <w:bodyDiv w:val="1"/>
      <w:marLeft w:val="0"/>
      <w:marRight w:val="0"/>
      <w:marTop w:val="0"/>
      <w:marBottom w:val="0"/>
      <w:divBdr>
        <w:top w:val="none" w:sz="0" w:space="0" w:color="auto"/>
        <w:left w:val="none" w:sz="0" w:space="0" w:color="auto"/>
        <w:bottom w:val="none" w:sz="0" w:space="0" w:color="auto"/>
        <w:right w:val="none" w:sz="0" w:space="0" w:color="auto"/>
      </w:divBdr>
    </w:div>
    <w:div w:id="1040517198">
      <w:bodyDiv w:val="1"/>
      <w:marLeft w:val="0"/>
      <w:marRight w:val="0"/>
      <w:marTop w:val="0"/>
      <w:marBottom w:val="0"/>
      <w:divBdr>
        <w:top w:val="none" w:sz="0" w:space="0" w:color="auto"/>
        <w:left w:val="none" w:sz="0" w:space="0" w:color="auto"/>
        <w:bottom w:val="none" w:sz="0" w:space="0" w:color="auto"/>
        <w:right w:val="none" w:sz="0" w:space="0" w:color="auto"/>
      </w:divBdr>
    </w:div>
    <w:div w:id="1054424530">
      <w:bodyDiv w:val="1"/>
      <w:marLeft w:val="0"/>
      <w:marRight w:val="0"/>
      <w:marTop w:val="0"/>
      <w:marBottom w:val="0"/>
      <w:divBdr>
        <w:top w:val="none" w:sz="0" w:space="0" w:color="auto"/>
        <w:left w:val="none" w:sz="0" w:space="0" w:color="auto"/>
        <w:bottom w:val="none" w:sz="0" w:space="0" w:color="auto"/>
        <w:right w:val="none" w:sz="0" w:space="0" w:color="auto"/>
      </w:divBdr>
    </w:div>
    <w:div w:id="1076853830">
      <w:bodyDiv w:val="1"/>
      <w:marLeft w:val="0"/>
      <w:marRight w:val="0"/>
      <w:marTop w:val="0"/>
      <w:marBottom w:val="0"/>
      <w:divBdr>
        <w:top w:val="none" w:sz="0" w:space="0" w:color="auto"/>
        <w:left w:val="none" w:sz="0" w:space="0" w:color="auto"/>
        <w:bottom w:val="none" w:sz="0" w:space="0" w:color="auto"/>
        <w:right w:val="none" w:sz="0" w:space="0" w:color="auto"/>
      </w:divBdr>
    </w:div>
    <w:div w:id="1114785759">
      <w:bodyDiv w:val="1"/>
      <w:marLeft w:val="0"/>
      <w:marRight w:val="0"/>
      <w:marTop w:val="0"/>
      <w:marBottom w:val="0"/>
      <w:divBdr>
        <w:top w:val="none" w:sz="0" w:space="0" w:color="auto"/>
        <w:left w:val="none" w:sz="0" w:space="0" w:color="auto"/>
        <w:bottom w:val="none" w:sz="0" w:space="0" w:color="auto"/>
        <w:right w:val="none" w:sz="0" w:space="0" w:color="auto"/>
      </w:divBdr>
    </w:div>
    <w:div w:id="1119301501">
      <w:bodyDiv w:val="1"/>
      <w:marLeft w:val="0"/>
      <w:marRight w:val="0"/>
      <w:marTop w:val="0"/>
      <w:marBottom w:val="0"/>
      <w:divBdr>
        <w:top w:val="none" w:sz="0" w:space="0" w:color="auto"/>
        <w:left w:val="none" w:sz="0" w:space="0" w:color="auto"/>
        <w:bottom w:val="none" w:sz="0" w:space="0" w:color="auto"/>
        <w:right w:val="none" w:sz="0" w:space="0" w:color="auto"/>
      </w:divBdr>
    </w:div>
    <w:div w:id="1160773814">
      <w:bodyDiv w:val="1"/>
      <w:marLeft w:val="0"/>
      <w:marRight w:val="0"/>
      <w:marTop w:val="0"/>
      <w:marBottom w:val="0"/>
      <w:divBdr>
        <w:top w:val="none" w:sz="0" w:space="0" w:color="auto"/>
        <w:left w:val="none" w:sz="0" w:space="0" w:color="auto"/>
        <w:bottom w:val="none" w:sz="0" w:space="0" w:color="auto"/>
        <w:right w:val="none" w:sz="0" w:space="0" w:color="auto"/>
      </w:divBdr>
    </w:div>
    <w:div w:id="1212113012">
      <w:bodyDiv w:val="1"/>
      <w:marLeft w:val="0"/>
      <w:marRight w:val="0"/>
      <w:marTop w:val="0"/>
      <w:marBottom w:val="0"/>
      <w:divBdr>
        <w:top w:val="none" w:sz="0" w:space="0" w:color="auto"/>
        <w:left w:val="none" w:sz="0" w:space="0" w:color="auto"/>
        <w:bottom w:val="none" w:sz="0" w:space="0" w:color="auto"/>
        <w:right w:val="none" w:sz="0" w:space="0" w:color="auto"/>
      </w:divBdr>
    </w:div>
    <w:div w:id="1233157738">
      <w:bodyDiv w:val="1"/>
      <w:marLeft w:val="0"/>
      <w:marRight w:val="0"/>
      <w:marTop w:val="0"/>
      <w:marBottom w:val="0"/>
      <w:divBdr>
        <w:top w:val="none" w:sz="0" w:space="0" w:color="auto"/>
        <w:left w:val="none" w:sz="0" w:space="0" w:color="auto"/>
        <w:bottom w:val="none" w:sz="0" w:space="0" w:color="auto"/>
        <w:right w:val="none" w:sz="0" w:space="0" w:color="auto"/>
      </w:divBdr>
    </w:div>
    <w:div w:id="1259216625">
      <w:bodyDiv w:val="1"/>
      <w:marLeft w:val="0"/>
      <w:marRight w:val="0"/>
      <w:marTop w:val="0"/>
      <w:marBottom w:val="0"/>
      <w:divBdr>
        <w:top w:val="none" w:sz="0" w:space="0" w:color="auto"/>
        <w:left w:val="none" w:sz="0" w:space="0" w:color="auto"/>
        <w:bottom w:val="none" w:sz="0" w:space="0" w:color="auto"/>
        <w:right w:val="none" w:sz="0" w:space="0" w:color="auto"/>
      </w:divBdr>
    </w:div>
    <w:div w:id="1309552282">
      <w:bodyDiv w:val="1"/>
      <w:marLeft w:val="0"/>
      <w:marRight w:val="0"/>
      <w:marTop w:val="0"/>
      <w:marBottom w:val="0"/>
      <w:divBdr>
        <w:top w:val="none" w:sz="0" w:space="0" w:color="auto"/>
        <w:left w:val="none" w:sz="0" w:space="0" w:color="auto"/>
        <w:bottom w:val="none" w:sz="0" w:space="0" w:color="auto"/>
        <w:right w:val="none" w:sz="0" w:space="0" w:color="auto"/>
      </w:divBdr>
    </w:div>
    <w:div w:id="1384207390">
      <w:bodyDiv w:val="1"/>
      <w:marLeft w:val="0"/>
      <w:marRight w:val="0"/>
      <w:marTop w:val="0"/>
      <w:marBottom w:val="0"/>
      <w:divBdr>
        <w:top w:val="none" w:sz="0" w:space="0" w:color="auto"/>
        <w:left w:val="none" w:sz="0" w:space="0" w:color="auto"/>
        <w:bottom w:val="none" w:sz="0" w:space="0" w:color="auto"/>
        <w:right w:val="none" w:sz="0" w:space="0" w:color="auto"/>
      </w:divBdr>
    </w:div>
    <w:div w:id="1478374868">
      <w:bodyDiv w:val="1"/>
      <w:marLeft w:val="0"/>
      <w:marRight w:val="0"/>
      <w:marTop w:val="0"/>
      <w:marBottom w:val="0"/>
      <w:divBdr>
        <w:top w:val="none" w:sz="0" w:space="0" w:color="auto"/>
        <w:left w:val="none" w:sz="0" w:space="0" w:color="auto"/>
        <w:bottom w:val="none" w:sz="0" w:space="0" w:color="auto"/>
        <w:right w:val="none" w:sz="0" w:space="0" w:color="auto"/>
      </w:divBdr>
    </w:div>
    <w:div w:id="1560018958">
      <w:bodyDiv w:val="1"/>
      <w:marLeft w:val="0"/>
      <w:marRight w:val="0"/>
      <w:marTop w:val="0"/>
      <w:marBottom w:val="0"/>
      <w:divBdr>
        <w:top w:val="none" w:sz="0" w:space="0" w:color="auto"/>
        <w:left w:val="none" w:sz="0" w:space="0" w:color="auto"/>
        <w:bottom w:val="none" w:sz="0" w:space="0" w:color="auto"/>
        <w:right w:val="none" w:sz="0" w:space="0" w:color="auto"/>
      </w:divBdr>
    </w:div>
    <w:div w:id="1644970877">
      <w:bodyDiv w:val="1"/>
      <w:marLeft w:val="0"/>
      <w:marRight w:val="0"/>
      <w:marTop w:val="0"/>
      <w:marBottom w:val="0"/>
      <w:divBdr>
        <w:top w:val="none" w:sz="0" w:space="0" w:color="auto"/>
        <w:left w:val="none" w:sz="0" w:space="0" w:color="auto"/>
        <w:bottom w:val="none" w:sz="0" w:space="0" w:color="auto"/>
        <w:right w:val="none" w:sz="0" w:space="0" w:color="auto"/>
      </w:divBdr>
    </w:div>
    <w:div w:id="1655180787">
      <w:bodyDiv w:val="1"/>
      <w:marLeft w:val="0"/>
      <w:marRight w:val="0"/>
      <w:marTop w:val="0"/>
      <w:marBottom w:val="0"/>
      <w:divBdr>
        <w:top w:val="none" w:sz="0" w:space="0" w:color="auto"/>
        <w:left w:val="none" w:sz="0" w:space="0" w:color="auto"/>
        <w:bottom w:val="none" w:sz="0" w:space="0" w:color="auto"/>
        <w:right w:val="none" w:sz="0" w:space="0" w:color="auto"/>
      </w:divBdr>
    </w:div>
    <w:div w:id="1659726354">
      <w:bodyDiv w:val="1"/>
      <w:marLeft w:val="0"/>
      <w:marRight w:val="0"/>
      <w:marTop w:val="0"/>
      <w:marBottom w:val="0"/>
      <w:divBdr>
        <w:top w:val="none" w:sz="0" w:space="0" w:color="auto"/>
        <w:left w:val="none" w:sz="0" w:space="0" w:color="auto"/>
        <w:bottom w:val="none" w:sz="0" w:space="0" w:color="auto"/>
        <w:right w:val="none" w:sz="0" w:space="0" w:color="auto"/>
      </w:divBdr>
    </w:div>
    <w:div w:id="1680034859">
      <w:bodyDiv w:val="1"/>
      <w:marLeft w:val="0"/>
      <w:marRight w:val="0"/>
      <w:marTop w:val="0"/>
      <w:marBottom w:val="0"/>
      <w:divBdr>
        <w:top w:val="none" w:sz="0" w:space="0" w:color="auto"/>
        <w:left w:val="none" w:sz="0" w:space="0" w:color="auto"/>
        <w:bottom w:val="none" w:sz="0" w:space="0" w:color="auto"/>
        <w:right w:val="none" w:sz="0" w:space="0" w:color="auto"/>
      </w:divBdr>
    </w:div>
    <w:div w:id="1691419850">
      <w:bodyDiv w:val="1"/>
      <w:marLeft w:val="0"/>
      <w:marRight w:val="0"/>
      <w:marTop w:val="0"/>
      <w:marBottom w:val="0"/>
      <w:divBdr>
        <w:top w:val="none" w:sz="0" w:space="0" w:color="auto"/>
        <w:left w:val="none" w:sz="0" w:space="0" w:color="auto"/>
        <w:bottom w:val="none" w:sz="0" w:space="0" w:color="auto"/>
        <w:right w:val="none" w:sz="0" w:space="0" w:color="auto"/>
      </w:divBdr>
    </w:div>
    <w:div w:id="1798599399">
      <w:bodyDiv w:val="1"/>
      <w:marLeft w:val="0"/>
      <w:marRight w:val="0"/>
      <w:marTop w:val="0"/>
      <w:marBottom w:val="0"/>
      <w:divBdr>
        <w:top w:val="none" w:sz="0" w:space="0" w:color="auto"/>
        <w:left w:val="none" w:sz="0" w:space="0" w:color="auto"/>
        <w:bottom w:val="none" w:sz="0" w:space="0" w:color="auto"/>
        <w:right w:val="none" w:sz="0" w:space="0" w:color="auto"/>
      </w:divBdr>
    </w:div>
    <w:div w:id="1883471040">
      <w:bodyDiv w:val="1"/>
      <w:marLeft w:val="0"/>
      <w:marRight w:val="0"/>
      <w:marTop w:val="0"/>
      <w:marBottom w:val="0"/>
      <w:divBdr>
        <w:top w:val="none" w:sz="0" w:space="0" w:color="auto"/>
        <w:left w:val="none" w:sz="0" w:space="0" w:color="auto"/>
        <w:bottom w:val="none" w:sz="0" w:space="0" w:color="auto"/>
        <w:right w:val="none" w:sz="0" w:space="0" w:color="auto"/>
      </w:divBdr>
    </w:div>
    <w:div w:id="2020112191">
      <w:bodyDiv w:val="1"/>
      <w:marLeft w:val="0"/>
      <w:marRight w:val="0"/>
      <w:marTop w:val="0"/>
      <w:marBottom w:val="0"/>
      <w:divBdr>
        <w:top w:val="none" w:sz="0" w:space="0" w:color="auto"/>
        <w:left w:val="none" w:sz="0" w:space="0" w:color="auto"/>
        <w:bottom w:val="none" w:sz="0" w:space="0" w:color="auto"/>
        <w:right w:val="none" w:sz="0" w:space="0" w:color="auto"/>
      </w:divBdr>
    </w:div>
    <w:div w:id="2073697504">
      <w:bodyDiv w:val="1"/>
      <w:marLeft w:val="0"/>
      <w:marRight w:val="0"/>
      <w:marTop w:val="0"/>
      <w:marBottom w:val="0"/>
      <w:divBdr>
        <w:top w:val="none" w:sz="0" w:space="0" w:color="auto"/>
        <w:left w:val="none" w:sz="0" w:space="0" w:color="auto"/>
        <w:bottom w:val="none" w:sz="0" w:space="0" w:color="auto"/>
        <w:right w:val="none" w:sz="0" w:space="0" w:color="auto"/>
      </w:divBdr>
    </w:div>
    <w:div w:id="2097969703">
      <w:bodyDiv w:val="1"/>
      <w:marLeft w:val="0"/>
      <w:marRight w:val="0"/>
      <w:marTop w:val="0"/>
      <w:marBottom w:val="0"/>
      <w:divBdr>
        <w:top w:val="none" w:sz="0" w:space="0" w:color="auto"/>
        <w:left w:val="none" w:sz="0" w:space="0" w:color="auto"/>
        <w:bottom w:val="none" w:sz="0" w:space="0" w:color="auto"/>
        <w:right w:val="none" w:sz="0" w:space="0" w:color="auto"/>
      </w:divBdr>
    </w:div>
    <w:div w:id="212842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header" Target="header4.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package" Target="embeddings/Microsoft_Visio___1.vsdx"/><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__.vsdx"/><Relationship Id="rId10" Type="http://schemas.openxmlformats.org/officeDocument/2006/relationships/footer" Target="footer1.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A4)%20Hikmicro%20Template_Standard_V1.1_2023122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BC9FE-C090-4FC5-A310-8E46B627C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Hikmicro Template_Standard_V1.1_20231229</Template>
  <TotalTime>2</TotalTime>
  <Pages>34</Pages>
  <Words>6379</Words>
  <Characters>36365</Characters>
  <Application>Microsoft Office Word</Application>
  <DocSecurity>0</DocSecurity>
  <Lines>303</Lines>
  <Paragraphs>85</Paragraphs>
  <ScaleCrop>false</ScaleCrop>
  <Company/>
  <LinksUpToDate>false</LinksUpToDate>
  <CharactersWithSpaces>42659</CharactersWithSpaces>
  <SharedDoc>false</SharedDoc>
  <HLinks>
    <vt:vector size="258" baseType="variant">
      <vt:variant>
        <vt:i4>458770</vt:i4>
      </vt:variant>
      <vt:variant>
        <vt:i4>249</vt:i4>
      </vt:variant>
      <vt:variant>
        <vt:i4>0</vt:i4>
      </vt:variant>
      <vt:variant>
        <vt:i4>5</vt:i4>
      </vt:variant>
      <vt:variant>
        <vt:lpwstr>http://www.recyclethis.info/</vt:lpwstr>
      </vt:variant>
      <vt:variant>
        <vt:lpwstr/>
      </vt:variant>
      <vt:variant>
        <vt:i4>458770</vt:i4>
      </vt:variant>
      <vt:variant>
        <vt:i4>246</vt:i4>
      </vt:variant>
      <vt:variant>
        <vt:i4>0</vt:i4>
      </vt:variant>
      <vt:variant>
        <vt:i4>5</vt:i4>
      </vt:variant>
      <vt:variant>
        <vt:lpwstr>http://www.recyclethis.info/</vt:lpwstr>
      </vt:variant>
      <vt:variant>
        <vt:lpwstr/>
      </vt:variant>
      <vt:variant>
        <vt:i4>1966109</vt:i4>
      </vt:variant>
      <vt:variant>
        <vt:i4>243</vt:i4>
      </vt:variant>
      <vt:variant>
        <vt:i4>0</vt:i4>
      </vt:variant>
      <vt:variant>
        <vt:i4>5</vt:i4>
      </vt:variant>
      <vt:variant>
        <vt:lpwstr>http://overseas.hikvision.com/en/</vt:lpwstr>
      </vt:variant>
      <vt:variant>
        <vt:lpwstr/>
      </vt:variant>
      <vt:variant>
        <vt:i4>1245237</vt:i4>
      </vt:variant>
      <vt:variant>
        <vt:i4>236</vt:i4>
      </vt:variant>
      <vt:variant>
        <vt:i4>0</vt:i4>
      </vt:variant>
      <vt:variant>
        <vt:i4>5</vt:i4>
      </vt:variant>
      <vt:variant>
        <vt:lpwstr/>
      </vt:variant>
      <vt:variant>
        <vt:lpwstr>_Toc510170749</vt:lpwstr>
      </vt:variant>
      <vt:variant>
        <vt:i4>1245237</vt:i4>
      </vt:variant>
      <vt:variant>
        <vt:i4>230</vt:i4>
      </vt:variant>
      <vt:variant>
        <vt:i4>0</vt:i4>
      </vt:variant>
      <vt:variant>
        <vt:i4>5</vt:i4>
      </vt:variant>
      <vt:variant>
        <vt:lpwstr/>
      </vt:variant>
      <vt:variant>
        <vt:lpwstr>_Toc510170748</vt:lpwstr>
      </vt:variant>
      <vt:variant>
        <vt:i4>1245237</vt:i4>
      </vt:variant>
      <vt:variant>
        <vt:i4>224</vt:i4>
      </vt:variant>
      <vt:variant>
        <vt:i4>0</vt:i4>
      </vt:variant>
      <vt:variant>
        <vt:i4>5</vt:i4>
      </vt:variant>
      <vt:variant>
        <vt:lpwstr/>
      </vt:variant>
      <vt:variant>
        <vt:lpwstr>_Toc510170747</vt:lpwstr>
      </vt:variant>
      <vt:variant>
        <vt:i4>1245237</vt:i4>
      </vt:variant>
      <vt:variant>
        <vt:i4>218</vt:i4>
      </vt:variant>
      <vt:variant>
        <vt:i4>0</vt:i4>
      </vt:variant>
      <vt:variant>
        <vt:i4>5</vt:i4>
      </vt:variant>
      <vt:variant>
        <vt:lpwstr/>
      </vt:variant>
      <vt:variant>
        <vt:lpwstr>_Toc510170746</vt:lpwstr>
      </vt:variant>
      <vt:variant>
        <vt:i4>1245237</vt:i4>
      </vt:variant>
      <vt:variant>
        <vt:i4>212</vt:i4>
      </vt:variant>
      <vt:variant>
        <vt:i4>0</vt:i4>
      </vt:variant>
      <vt:variant>
        <vt:i4>5</vt:i4>
      </vt:variant>
      <vt:variant>
        <vt:lpwstr/>
      </vt:variant>
      <vt:variant>
        <vt:lpwstr>_Toc510170745</vt:lpwstr>
      </vt:variant>
      <vt:variant>
        <vt:i4>1245237</vt:i4>
      </vt:variant>
      <vt:variant>
        <vt:i4>206</vt:i4>
      </vt:variant>
      <vt:variant>
        <vt:i4>0</vt:i4>
      </vt:variant>
      <vt:variant>
        <vt:i4>5</vt:i4>
      </vt:variant>
      <vt:variant>
        <vt:lpwstr/>
      </vt:variant>
      <vt:variant>
        <vt:lpwstr>_Toc510170744</vt:lpwstr>
      </vt:variant>
      <vt:variant>
        <vt:i4>1245237</vt:i4>
      </vt:variant>
      <vt:variant>
        <vt:i4>200</vt:i4>
      </vt:variant>
      <vt:variant>
        <vt:i4>0</vt:i4>
      </vt:variant>
      <vt:variant>
        <vt:i4>5</vt:i4>
      </vt:variant>
      <vt:variant>
        <vt:lpwstr/>
      </vt:variant>
      <vt:variant>
        <vt:lpwstr>_Toc510170743</vt:lpwstr>
      </vt:variant>
      <vt:variant>
        <vt:i4>1245237</vt:i4>
      </vt:variant>
      <vt:variant>
        <vt:i4>194</vt:i4>
      </vt:variant>
      <vt:variant>
        <vt:i4>0</vt:i4>
      </vt:variant>
      <vt:variant>
        <vt:i4>5</vt:i4>
      </vt:variant>
      <vt:variant>
        <vt:lpwstr/>
      </vt:variant>
      <vt:variant>
        <vt:lpwstr>_Toc510170742</vt:lpwstr>
      </vt:variant>
      <vt:variant>
        <vt:i4>1245237</vt:i4>
      </vt:variant>
      <vt:variant>
        <vt:i4>188</vt:i4>
      </vt:variant>
      <vt:variant>
        <vt:i4>0</vt:i4>
      </vt:variant>
      <vt:variant>
        <vt:i4>5</vt:i4>
      </vt:variant>
      <vt:variant>
        <vt:lpwstr/>
      </vt:variant>
      <vt:variant>
        <vt:lpwstr>_Toc510170741</vt:lpwstr>
      </vt:variant>
      <vt:variant>
        <vt:i4>1245237</vt:i4>
      </vt:variant>
      <vt:variant>
        <vt:i4>182</vt:i4>
      </vt:variant>
      <vt:variant>
        <vt:i4>0</vt:i4>
      </vt:variant>
      <vt:variant>
        <vt:i4>5</vt:i4>
      </vt:variant>
      <vt:variant>
        <vt:lpwstr/>
      </vt:variant>
      <vt:variant>
        <vt:lpwstr>_Toc510170740</vt:lpwstr>
      </vt:variant>
      <vt:variant>
        <vt:i4>1310773</vt:i4>
      </vt:variant>
      <vt:variant>
        <vt:i4>176</vt:i4>
      </vt:variant>
      <vt:variant>
        <vt:i4>0</vt:i4>
      </vt:variant>
      <vt:variant>
        <vt:i4>5</vt:i4>
      </vt:variant>
      <vt:variant>
        <vt:lpwstr/>
      </vt:variant>
      <vt:variant>
        <vt:lpwstr>_Toc510170739</vt:lpwstr>
      </vt:variant>
      <vt:variant>
        <vt:i4>1310773</vt:i4>
      </vt:variant>
      <vt:variant>
        <vt:i4>170</vt:i4>
      </vt:variant>
      <vt:variant>
        <vt:i4>0</vt:i4>
      </vt:variant>
      <vt:variant>
        <vt:i4>5</vt:i4>
      </vt:variant>
      <vt:variant>
        <vt:lpwstr/>
      </vt:variant>
      <vt:variant>
        <vt:lpwstr>_Toc510170738</vt:lpwstr>
      </vt:variant>
      <vt:variant>
        <vt:i4>1310773</vt:i4>
      </vt:variant>
      <vt:variant>
        <vt:i4>164</vt:i4>
      </vt:variant>
      <vt:variant>
        <vt:i4>0</vt:i4>
      </vt:variant>
      <vt:variant>
        <vt:i4>5</vt:i4>
      </vt:variant>
      <vt:variant>
        <vt:lpwstr/>
      </vt:variant>
      <vt:variant>
        <vt:lpwstr>_Toc510170737</vt:lpwstr>
      </vt:variant>
      <vt:variant>
        <vt:i4>1310773</vt:i4>
      </vt:variant>
      <vt:variant>
        <vt:i4>158</vt:i4>
      </vt:variant>
      <vt:variant>
        <vt:i4>0</vt:i4>
      </vt:variant>
      <vt:variant>
        <vt:i4>5</vt:i4>
      </vt:variant>
      <vt:variant>
        <vt:lpwstr/>
      </vt:variant>
      <vt:variant>
        <vt:lpwstr>_Toc510170736</vt:lpwstr>
      </vt:variant>
      <vt:variant>
        <vt:i4>1310773</vt:i4>
      </vt:variant>
      <vt:variant>
        <vt:i4>152</vt:i4>
      </vt:variant>
      <vt:variant>
        <vt:i4>0</vt:i4>
      </vt:variant>
      <vt:variant>
        <vt:i4>5</vt:i4>
      </vt:variant>
      <vt:variant>
        <vt:lpwstr/>
      </vt:variant>
      <vt:variant>
        <vt:lpwstr>_Toc510170735</vt:lpwstr>
      </vt:variant>
      <vt:variant>
        <vt:i4>1310773</vt:i4>
      </vt:variant>
      <vt:variant>
        <vt:i4>146</vt:i4>
      </vt:variant>
      <vt:variant>
        <vt:i4>0</vt:i4>
      </vt:variant>
      <vt:variant>
        <vt:i4>5</vt:i4>
      </vt:variant>
      <vt:variant>
        <vt:lpwstr/>
      </vt:variant>
      <vt:variant>
        <vt:lpwstr>_Toc510170734</vt:lpwstr>
      </vt:variant>
      <vt:variant>
        <vt:i4>1310773</vt:i4>
      </vt:variant>
      <vt:variant>
        <vt:i4>140</vt:i4>
      </vt:variant>
      <vt:variant>
        <vt:i4>0</vt:i4>
      </vt:variant>
      <vt:variant>
        <vt:i4>5</vt:i4>
      </vt:variant>
      <vt:variant>
        <vt:lpwstr/>
      </vt:variant>
      <vt:variant>
        <vt:lpwstr>_Toc510170733</vt:lpwstr>
      </vt:variant>
      <vt:variant>
        <vt:i4>1310773</vt:i4>
      </vt:variant>
      <vt:variant>
        <vt:i4>134</vt:i4>
      </vt:variant>
      <vt:variant>
        <vt:i4>0</vt:i4>
      </vt:variant>
      <vt:variant>
        <vt:i4>5</vt:i4>
      </vt:variant>
      <vt:variant>
        <vt:lpwstr/>
      </vt:variant>
      <vt:variant>
        <vt:lpwstr>_Toc510170732</vt:lpwstr>
      </vt:variant>
      <vt:variant>
        <vt:i4>1310773</vt:i4>
      </vt:variant>
      <vt:variant>
        <vt:i4>128</vt:i4>
      </vt:variant>
      <vt:variant>
        <vt:i4>0</vt:i4>
      </vt:variant>
      <vt:variant>
        <vt:i4>5</vt:i4>
      </vt:variant>
      <vt:variant>
        <vt:lpwstr/>
      </vt:variant>
      <vt:variant>
        <vt:lpwstr>_Toc510170731</vt:lpwstr>
      </vt:variant>
      <vt:variant>
        <vt:i4>1310773</vt:i4>
      </vt:variant>
      <vt:variant>
        <vt:i4>122</vt:i4>
      </vt:variant>
      <vt:variant>
        <vt:i4>0</vt:i4>
      </vt:variant>
      <vt:variant>
        <vt:i4>5</vt:i4>
      </vt:variant>
      <vt:variant>
        <vt:lpwstr/>
      </vt:variant>
      <vt:variant>
        <vt:lpwstr>_Toc510170730</vt:lpwstr>
      </vt:variant>
      <vt:variant>
        <vt:i4>1376309</vt:i4>
      </vt:variant>
      <vt:variant>
        <vt:i4>116</vt:i4>
      </vt:variant>
      <vt:variant>
        <vt:i4>0</vt:i4>
      </vt:variant>
      <vt:variant>
        <vt:i4>5</vt:i4>
      </vt:variant>
      <vt:variant>
        <vt:lpwstr/>
      </vt:variant>
      <vt:variant>
        <vt:lpwstr>_Toc510170729</vt:lpwstr>
      </vt:variant>
      <vt:variant>
        <vt:i4>1376309</vt:i4>
      </vt:variant>
      <vt:variant>
        <vt:i4>110</vt:i4>
      </vt:variant>
      <vt:variant>
        <vt:i4>0</vt:i4>
      </vt:variant>
      <vt:variant>
        <vt:i4>5</vt:i4>
      </vt:variant>
      <vt:variant>
        <vt:lpwstr/>
      </vt:variant>
      <vt:variant>
        <vt:lpwstr>_Toc510170728</vt:lpwstr>
      </vt:variant>
      <vt:variant>
        <vt:i4>1376309</vt:i4>
      </vt:variant>
      <vt:variant>
        <vt:i4>104</vt:i4>
      </vt:variant>
      <vt:variant>
        <vt:i4>0</vt:i4>
      </vt:variant>
      <vt:variant>
        <vt:i4>5</vt:i4>
      </vt:variant>
      <vt:variant>
        <vt:lpwstr/>
      </vt:variant>
      <vt:variant>
        <vt:lpwstr>_Toc510170727</vt:lpwstr>
      </vt:variant>
      <vt:variant>
        <vt:i4>1376309</vt:i4>
      </vt:variant>
      <vt:variant>
        <vt:i4>98</vt:i4>
      </vt:variant>
      <vt:variant>
        <vt:i4>0</vt:i4>
      </vt:variant>
      <vt:variant>
        <vt:i4>5</vt:i4>
      </vt:variant>
      <vt:variant>
        <vt:lpwstr/>
      </vt:variant>
      <vt:variant>
        <vt:lpwstr>_Toc510170726</vt:lpwstr>
      </vt:variant>
      <vt:variant>
        <vt:i4>1376309</vt:i4>
      </vt:variant>
      <vt:variant>
        <vt:i4>92</vt:i4>
      </vt:variant>
      <vt:variant>
        <vt:i4>0</vt:i4>
      </vt:variant>
      <vt:variant>
        <vt:i4>5</vt:i4>
      </vt:variant>
      <vt:variant>
        <vt:lpwstr/>
      </vt:variant>
      <vt:variant>
        <vt:lpwstr>_Toc510170725</vt:lpwstr>
      </vt:variant>
      <vt:variant>
        <vt:i4>1376309</vt:i4>
      </vt:variant>
      <vt:variant>
        <vt:i4>86</vt:i4>
      </vt:variant>
      <vt:variant>
        <vt:i4>0</vt:i4>
      </vt:variant>
      <vt:variant>
        <vt:i4>5</vt:i4>
      </vt:variant>
      <vt:variant>
        <vt:lpwstr/>
      </vt:variant>
      <vt:variant>
        <vt:lpwstr>_Toc510170724</vt:lpwstr>
      </vt:variant>
      <vt:variant>
        <vt:i4>1376309</vt:i4>
      </vt:variant>
      <vt:variant>
        <vt:i4>80</vt:i4>
      </vt:variant>
      <vt:variant>
        <vt:i4>0</vt:i4>
      </vt:variant>
      <vt:variant>
        <vt:i4>5</vt:i4>
      </vt:variant>
      <vt:variant>
        <vt:lpwstr/>
      </vt:variant>
      <vt:variant>
        <vt:lpwstr>_Toc510170723</vt:lpwstr>
      </vt:variant>
      <vt:variant>
        <vt:i4>1376309</vt:i4>
      </vt:variant>
      <vt:variant>
        <vt:i4>74</vt:i4>
      </vt:variant>
      <vt:variant>
        <vt:i4>0</vt:i4>
      </vt:variant>
      <vt:variant>
        <vt:i4>5</vt:i4>
      </vt:variant>
      <vt:variant>
        <vt:lpwstr/>
      </vt:variant>
      <vt:variant>
        <vt:lpwstr>_Toc510170722</vt:lpwstr>
      </vt:variant>
      <vt:variant>
        <vt:i4>1376309</vt:i4>
      </vt:variant>
      <vt:variant>
        <vt:i4>68</vt:i4>
      </vt:variant>
      <vt:variant>
        <vt:i4>0</vt:i4>
      </vt:variant>
      <vt:variant>
        <vt:i4>5</vt:i4>
      </vt:variant>
      <vt:variant>
        <vt:lpwstr/>
      </vt:variant>
      <vt:variant>
        <vt:lpwstr>_Toc510170721</vt:lpwstr>
      </vt:variant>
      <vt:variant>
        <vt:i4>1376309</vt:i4>
      </vt:variant>
      <vt:variant>
        <vt:i4>62</vt:i4>
      </vt:variant>
      <vt:variant>
        <vt:i4>0</vt:i4>
      </vt:variant>
      <vt:variant>
        <vt:i4>5</vt:i4>
      </vt:variant>
      <vt:variant>
        <vt:lpwstr/>
      </vt:variant>
      <vt:variant>
        <vt:lpwstr>_Toc510170720</vt:lpwstr>
      </vt:variant>
      <vt:variant>
        <vt:i4>1441845</vt:i4>
      </vt:variant>
      <vt:variant>
        <vt:i4>56</vt:i4>
      </vt:variant>
      <vt:variant>
        <vt:i4>0</vt:i4>
      </vt:variant>
      <vt:variant>
        <vt:i4>5</vt:i4>
      </vt:variant>
      <vt:variant>
        <vt:lpwstr/>
      </vt:variant>
      <vt:variant>
        <vt:lpwstr>_Toc510170719</vt:lpwstr>
      </vt:variant>
      <vt:variant>
        <vt:i4>1441845</vt:i4>
      </vt:variant>
      <vt:variant>
        <vt:i4>50</vt:i4>
      </vt:variant>
      <vt:variant>
        <vt:i4>0</vt:i4>
      </vt:variant>
      <vt:variant>
        <vt:i4>5</vt:i4>
      </vt:variant>
      <vt:variant>
        <vt:lpwstr/>
      </vt:variant>
      <vt:variant>
        <vt:lpwstr>_Toc510170718</vt:lpwstr>
      </vt:variant>
      <vt:variant>
        <vt:i4>1441845</vt:i4>
      </vt:variant>
      <vt:variant>
        <vt:i4>44</vt:i4>
      </vt:variant>
      <vt:variant>
        <vt:i4>0</vt:i4>
      </vt:variant>
      <vt:variant>
        <vt:i4>5</vt:i4>
      </vt:variant>
      <vt:variant>
        <vt:lpwstr/>
      </vt:variant>
      <vt:variant>
        <vt:lpwstr>_Toc510170717</vt:lpwstr>
      </vt:variant>
      <vt:variant>
        <vt:i4>1441845</vt:i4>
      </vt:variant>
      <vt:variant>
        <vt:i4>38</vt:i4>
      </vt:variant>
      <vt:variant>
        <vt:i4>0</vt:i4>
      </vt:variant>
      <vt:variant>
        <vt:i4>5</vt:i4>
      </vt:variant>
      <vt:variant>
        <vt:lpwstr/>
      </vt:variant>
      <vt:variant>
        <vt:lpwstr>_Toc510170716</vt:lpwstr>
      </vt:variant>
      <vt:variant>
        <vt:i4>1441845</vt:i4>
      </vt:variant>
      <vt:variant>
        <vt:i4>32</vt:i4>
      </vt:variant>
      <vt:variant>
        <vt:i4>0</vt:i4>
      </vt:variant>
      <vt:variant>
        <vt:i4>5</vt:i4>
      </vt:variant>
      <vt:variant>
        <vt:lpwstr/>
      </vt:variant>
      <vt:variant>
        <vt:lpwstr>_Toc510170715</vt:lpwstr>
      </vt:variant>
      <vt:variant>
        <vt:i4>1441845</vt:i4>
      </vt:variant>
      <vt:variant>
        <vt:i4>26</vt:i4>
      </vt:variant>
      <vt:variant>
        <vt:i4>0</vt:i4>
      </vt:variant>
      <vt:variant>
        <vt:i4>5</vt:i4>
      </vt:variant>
      <vt:variant>
        <vt:lpwstr/>
      </vt:variant>
      <vt:variant>
        <vt:lpwstr>_Toc510170714</vt:lpwstr>
      </vt:variant>
      <vt:variant>
        <vt:i4>1441845</vt:i4>
      </vt:variant>
      <vt:variant>
        <vt:i4>20</vt:i4>
      </vt:variant>
      <vt:variant>
        <vt:i4>0</vt:i4>
      </vt:variant>
      <vt:variant>
        <vt:i4>5</vt:i4>
      </vt:variant>
      <vt:variant>
        <vt:lpwstr/>
      </vt:variant>
      <vt:variant>
        <vt:lpwstr>_Toc510170713</vt:lpwstr>
      </vt:variant>
      <vt:variant>
        <vt:i4>1441845</vt:i4>
      </vt:variant>
      <vt:variant>
        <vt:i4>14</vt:i4>
      </vt:variant>
      <vt:variant>
        <vt:i4>0</vt:i4>
      </vt:variant>
      <vt:variant>
        <vt:i4>5</vt:i4>
      </vt:variant>
      <vt:variant>
        <vt:lpwstr/>
      </vt:variant>
      <vt:variant>
        <vt:lpwstr>_Toc510170712</vt:lpwstr>
      </vt:variant>
      <vt:variant>
        <vt:i4>1441845</vt:i4>
      </vt:variant>
      <vt:variant>
        <vt:i4>8</vt:i4>
      </vt:variant>
      <vt:variant>
        <vt:i4>0</vt:i4>
      </vt:variant>
      <vt:variant>
        <vt:i4>5</vt:i4>
      </vt:variant>
      <vt:variant>
        <vt:lpwstr/>
      </vt:variant>
      <vt:variant>
        <vt:lpwstr>_Toc510170711</vt:lpwstr>
      </vt:variant>
      <vt:variant>
        <vt:i4>1441845</vt:i4>
      </vt:variant>
      <vt:variant>
        <vt:i4>2</vt:i4>
      </vt:variant>
      <vt:variant>
        <vt:i4>0</vt:i4>
      </vt:variant>
      <vt:variant>
        <vt:i4>5</vt:i4>
      </vt:variant>
      <vt:variant>
        <vt:lpwstr/>
      </vt:variant>
      <vt:variant>
        <vt:lpwstr>_Toc510170710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林国磊</dc:creator>
  <cp:keywords/>
  <cp:lastModifiedBy>Administrator</cp:lastModifiedBy>
  <cp:revision>2</cp:revision>
  <cp:lastPrinted>2024-03-14T02:31:00Z</cp:lastPrinted>
  <dcterms:created xsi:type="dcterms:W3CDTF">2024-07-05T06:40:00Z</dcterms:created>
  <dcterms:modified xsi:type="dcterms:W3CDTF">2024-07-05T06:40:00Z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Quick Operation Guide of DS-9600/8600/7700/7600 Series NVR</vt:lpwstr>
  </property>
</Properties>
</file>